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169424238" w:displacedByCustomXml="next"/>
    <w:bookmarkStart w:id="1" w:name="_Toc398987979" w:displacedByCustomXml="next"/>
    <w:bookmarkStart w:id="2"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rsidR="00554D3D" w:rsidRPr="00A106C1" w:rsidRDefault="00637F5F">
          <w:pPr>
            <w:pStyle w:val="NoSpacing"/>
            <w:spacing w:before="1540" w:after="240"/>
            <w:jc w:val="center"/>
            <w:rPr>
              <w:rFonts w:ascii="Times New Roman" w:eastAsia="Times New Roman" w:hAnsi="Times New Roman" w:cs="Times New Roman"/>
              <w:color w:val="4F81BD" w:themeColor="accent1"/>
              <w:sz w:val="26"/>
              <w:szCs w:val="24"/>
            </w:rPr>
          </w:pPr>
          <w:r w:rsidRPr="00A106C1">
            <w:rPr>
              <w:rFonts w:ascii="Times New Roman" w:hAnsi="Times New Roman" w:cs="Times New Roman"/>
              <w:noProof/>
              <w:color w:val="4F81BD" w:themeColor="accent1"/>
            </w:rPr>
            <w:drawing>
              <wp:anchor distT="0" distB="0" distL="114300" distR="114300" simplePos="0" relativeHeight="251659264" behindDoc="0" locked="0" layoutInCell="1" allowOverlap="1" wp14:anchorId="52814C8E" wp14:editId="4562B9E7">
                <wp:simplePos x="0" y="0"/>
                <wp:positionH relativeFrom="column">
                  <wp:posOffset>1672848</wp:posOffset>
                </wp:positionH>
                <wp:positionV relativeFrom="paragraph">
                  <wp:posOffset>920681</wp:posOffset>
                </wp:positionV>
                <wp:extent cx="2462542" cy="1123924"/>
                <wp:effectExtent l="0" t="0" r="127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2839" cy="1128624"/>
                        </a:xfrm>
                        <a:prstGeom prst="rect">
                          <a:avLst/>
                        </a:prstGeom>
                        <a:noFill/>
                        <a:ln>
                          <a:noFill/>
                        </a:ln>
                        <a:effectLst/>
                        <a:extLst/>
                      </pic:spPr>
                    </pic:pic>
                  </a:graphicData>
                </a:graphic>
                <wp14:sizeRelH relativeFrom="margin">
                  <wp14:pctWidth>0</wp14:pctWidth>
                </wp14:sizeRelH>
                <wp14:sizeRelV relativeFrom="margin">
                  <wp14:pctHeight>0</wp14:pctHeight>
                </wp14:sizeRelV>
              </wp:anchor>
            </w:drawing>
          </w:r>
          <w:r w:rsidR="00554D3D" w:rsidRPr="00A106C1">
            <w:rPr>
              <w:rFonts w:ascii="Times New Roman" w:hAnsi="Times New Roman" w:cs="Times New Roman"/>
              <w:noProof/>
              <w:color w:val="4F81BD" w:themeColor="accent1"/>
            </w:rPr>
            <mc:AlternateContent>
              <mc:Choice Requires="wps">
                <w:drawing>
                  <wp:anchor distT="0" distB="0" distL="114300" distR="114300" simplePos="0" relativeHeight="251656192" behindDoc="0" locked="0" layoutInCell="1" allowOverlap="1" wp14:anchorId="7782B658" wp14:editId="6C9A4F98">
                    <wp:simplePos x="0" y="0"/>
                    <wp:positionH relativeFrom="column">
                      <wp:posOffset>-203200</wp:posOffset>
                    </wp:positionH>
                    <wp:positionV relativeFrom="paragraph">
                      <wp:posOffset>-125730</wp:posOffset>
                    </wp:positionV>
                    <wp:extent cx="574357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A106C1" w:rsidRPr="00484E67" w:rsidRDefault="00A106C1" w:rsidP="00484E67">
                                <w:pPr>
                                  <w:spacing w:before="0" w:line="240" w:lineRule="auto"/>
                                  <w:ind w:firstLine="562"/>
                                  <w:jc w:val="center"/>
                                  <w:rPr>
                                    <w:b/>
                                    <w:sz w:val="32"/>
                                    <w:szCs w:val="32"/>
                                  </w:rPr>
                                </w:pPr>
                                <w:r w:rsidRPr="00484E67">
                                  <w:rPr>
                                    <w:b/>
                                    <w:sz w:val="32"/>
                                    <w:szCs w:val="32"/>
                                  </w:rPr>
                                  <w:t>BỘ CÔNG THƯƠNG</w:t>
                                </w:r>
                              </w:p>
                              <w:p w:rsidR="00A106C1" w:rsidRPr="00484E67" w:rsidRDefault="00A106C1" w:rsidP="00484E67">
                                <w:pPr>
                                  <w:spacing w:before="0" w:line="240" w:lineRule="auto"/>
                                  <w:ind w:firstLine="562"/>
                                  <w:jc w:val="center"/>
                                  <w:rPr>
                                    <w:b/>
                                    <w:sz w:val="32"/>
                                    <w:szCs w:val="32"/>
                                  </w:rPr>
                                </w:pPr>
                                <w:r w:rsidRPr="00484E67">
                                  <w:rPr>
                                    <w:b/>
                                    <w:sz w:val="32"/>
                                    <w:szCs w:val="32"/>
                                  </w:rPr>
                                  <w:t>TRƯỜNG ĐẠI HỌC CÔNG NGHIỆP TP.HCM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82B658" id="Rectangle 1" o:spid="_x0000_s1026" style="position:absolute;left:0;text-align:left;margin-left:-16pt;margin-top:-9.9pt;width:452.25pt;height:71.2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" fillcolor="white [3201]" stroked="f" strokeweight="2pt">
                    <v:textbox>
                      <w:txbxContent>
                        <w:p w:rsidR="00A106C1" w:rsidRPr="00484E67" w:rsidRDefault="00A106C1" w:rsidP="00484E67">
                          <w:pPr>
                            <w:spacing w:before="0" w:line="240" w:lineRule="auto"/>
                            <w:ind w:firstLine="562"/>
                            <w:jc w:val="center"/>
                            <w:rPr>
                              <w:b/>
                              <w:sz w:val="32"/>
                              <w:szCs w:val="32"/>
                            </w:rPr>
                          </w:pPr>
                          <w:r w:rsidRPr="00484E67">
                            <w:rPr>
                              <w:b/>
                              <w:sz w:val="32"/>
                              <w:szCs w:val="32"/>
                            </w:rPr>
                            <w:t>BỘ CÔNG THƯƠNG</w:t>
                          </w:r>
                        </w:p>
                        <w:p w:rsidR="00A106C1" w:rsidRPr="00484E67" w:rsidRDefault="00A106C1" w:rsidP="00484E67">
                          <w:pPr>
                            <w:spacing w:before="0" w:line="240" w:lineRule="auto"/>
                            <w:ind w:firstLine="562"/>
                            <w:jc w:val="center"/>
                            <w:rPr>
                              <w:b/>
                              <w:sz w:val="32"/>
                              <w:szCs w:val="32"/>
                            </w:rPr>
                          </w:pPr>
                          <w:r w:rsidRPr="00484E67">
                            <w:rPr>
                              <w:b/>
                              <w:sz w:val="32"/>
                              <w:szCs w:val="32"/>
                            </w:rPr>
                            <w:t>TRƯỜNG ĐẠI HỌC CÔNG NGHIỆP TP.HCM</w:t>
                          </w:r>
                        </w:p>
                      </w:txbxContent>
                    </v:textbox>
                  </v:rect>
                </w:pict>
              </mc:Fallback>
            </mc:AlternateContent>
          </w:r>
        </w:p>
        <w:p w:rsidR="00554D3D" w:rsidRPr="00A106C1" w:rsidRDefault="00554D3D">
          <w:pPr>
            <w:pStyle w:val="NoSpacing"/>
            <w:spacing w:before="1540" w:after="240"/>
            <w:jc w:val="center"/>
            <w:rPr>
              <w:rFonts w:ascii="Times New Roman" w:eastAsia="Times New Roman" w:hAnsi="Times New Roman" w:cs="Times New Roman"/>
              <w:color w:val="4F81BD" w:themeColor="accent1"/>
              <w:sz w:val="26"/>
              <w:szCs w:val="24"/>
            </w:rPr>
          </w:pPr>
        </w:p>
        <w:sdt>
          <w:sdtPr>
            <w:rPr>
              <w:rFonts w:ascii="Times New Roman" w:eastAsiaTheme="majorEastAsia" w:hAnsi="Times New Roman" w:cs="Times New Roman"/>
              <w:b/>
              <w:caps/>
              <w:color w:val="365F91" w:themeColor="accent1" w:themeShade="BF"/>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rsidR="00890157" w:rsidRPr="00A106C1" w:rsidRDefault="00890157">
              <w:pPr>
                <w:pStyle w:val="NoSpacing"/>
                <w:pBdr>
                  <w:top w:val="single" w:sz="6" w:space="6" w:color="4F81BD" w:themeColor="accent1"/>
                  <w:bottom w:val="single" w:sz="6" w:space="6" w:color="4F81BD" w:themeColor="accent1"/>
                </w:pBdr>
                <w:spacing w:after="240"/>
                <w:jc w:val="center"/>
                <w:rPr>
                  <w:rFonts w:ascii="Times New Roman" w:eastAsiaTheme="majorEastAsia" w:hAnsi="Times New Roman" w:cs="Times New Roman"/>
                  <w:b/>
                  <w:caps/>
                  <w:color w:val="365F91" w:themeColor="accent1" w:themeShade="BF"/>
                  <w:sz w:val="80"/>
                  <w:szCs w:val="80"/>
                </w:rPr>
              </w:pPr>
              <w:r w:rsidRPr="00A106C1">
                <w:rPr>
                  <w:rFonts w:ascii="Times New Roman" w:eastAsiaTheme="majorEastAsia" w:hAnsi="Times New Roman" w:cs="Times New Roman"/>
                  <w:b/>
                  <w:caps/>
                  <w:color w:val="365F91" w:themeColor="accent1" w:themeShade="BF"/>
                  <w:sz w:val="72"/>
                  <w:szCs w:val="72"/>
                </w:rPr>
                <w:t>Mẫu Khóa Luận Tốt Nghiệp</w:t>
              </w:r>
            </w:p>
          </w:sdtContent>
        </w:sdt>
        <w:p w:rsidR="00890157" w:rsidRPr="00A106C1" w:rsidRDefault="00890157">
          <w:pPr>
            <w:pStyle w:val="NoSpacing"/>
            <w:jc w:val="center"/>
            <w:rPr>
              <w:rFonts w:ascii="Times New Roman" w:hAnsi="Times New Roman" w:cs="Times New Roman"/>
              <w:color w:val="365F91" w:themeColor="accent1" w:themeShade="BF"/>
              <w:sz w:val="28"/>
              <w:szCs w:val="28"/>
            </w:rPr>
          </w:pPr>
        </w:p>
        <w:p w:rsidR="00890157" w:rsidRPr="00A106C1" w:rsidRDefault="00890157">
          <w:pPr>
            <w:pStyle w:val="NoSpacing"/>
            <w:spacing w:before="480"/>
            <w:jc w:val="center"/>
            <w:rPr>
              <w:rFonts w:ascii="Times New Roman" w:hAnsi="Times New Roman" w:cs="Times New Roman"/>
              <w:color w:val="4F81BD" w:themeColor="accent1"/>
            </w:rPr>
          </w:pPr>
        </w:p>
        <w:p w:rsidR="00B72142" w:rsidRPr="00A106C1" w:rsidRDefault="00B72142">
          <w:pPr>
            <w:pStyle w:val="NoSpacing"/>
            <w:spacing w:before="480"/>
            <w:jc w:val="center"/>
            <w:rPr>
              <w:rFonts w:ascii="Times New Roman" w:hAnsi="Times New Roman" w:cs="Times New Roman"/>
              <w:color w:val="4F81BD" w:themeColor="accent1"/>
            </w:rPr>
          </w:pPr>
        </w:p>
        <w:p w:rsidR="00B72142" w:rsidRPr="00A106C1" w:rsidRDefault="00B72142">
          <w:pPr>
            <w:pStyle w:val="NoSpacing"/>
            <w:spacing w:before="480"/>
            <w:jc w:val="center"/>
            <w:rPr>
              <w:rFonts w:ascii="Times New Roman" w:hAnsi="Times New Roman" w:cs="Times New Roman"/>
              <w:color w:val="4F81BD" w:themeColor="accent1"/>
            </w:rPr>
          </w:pPr>
        </w:p>
        <w:p w:rsidR="00B72142" w:rsidRPr="00A106C1" w:rsidRDefault="00B72142">
          <w:pPr>
            <w:pStyle w:val="NoSpacing"/>
            <w:spacing w:before="480"/>
            <w:jc w:val="center"/>
            <w:rPr>
              <w:rFonts w:ascii="Times New Roman" w:hAnsi="Times New Roman" w:cs="Times New Roman"/>
              <w:color w:val="4F81BD" w:themeColor="accent1"/>
            </w:rPr>
          </w:pPr>
        </w:p>
        <w:p w:rsidR="00B72142" w:rsidRPr="00A106C1" w:rsidRDefault="00B72142">
          <w:pPr>
            <w:pStyle w:val="NoSpacing"/>
            <w:spacing w:before="480"/>
            <w:jc w:val="center"/>
            <w:rPr>
              <w:rFonts w:ascii="Times New Roman" w:hAnsi="Times New Roman" w:cs="Times New Roman"/>
              <w:color w:val="4F81BD" w:themeColor="accent1"/>
            </w:rPr>
          </w:pPr>
        </w:p>
        <w:p w:rsidR="00890157" w:rsidRPr="00A106C1" w:rsidRDefault="00890157">
          <w:pPr>
            <w:spacing w:before="0" w:line="240" w:lineRule="auto"/>
            <w:ind w:firstLine="0"/>
            <w:jc w:val="left"/>
            <w:rPr>
              <w:b/>
              <w:bCs/>
              <w:kern w:val="32"/>
              <w:sz w:val="32"/>
              <w:szCs w:val="32"/>
            </w:rPr>
          </w:pPr>
          <w:r w:rsidRPr="00A106C1">
            <w:br w:type="page"/>
          </w:r>
        </w:p>
      </w:sdtContent>
    </w:sdt>
    <w:p w:rsidR="004B4BF6" w:rsidRPr="00A106C1" w:rsidRDefault="004B4BF6" w:rsidP="004B4BF6">
      <w:pPr>
        <w:pStyle w:val="Heading1"/>
        <w:numPr>
          <w:ilvl w:val="0"/>
          <w:numId w:val="0"/>
        </w:numPr>
        <w:rPr>
          <w:rFonts w:cs="Times New Roman"/>
        </w:rPr>
      </w:pPr>
      <w:r w:rsidRPr="00A106C1">
        <w:rPr>
          <w:rFonts w:cs="Times New Roman"/>
        </w:rPr>
        <w:lastRenderedPageBreak/>
        <w:t>MỤC LỤC</w:t>
      </w:r>
      <w:bookmarkEnd w:id="1"/>
      <w:bookmarkEnd w:id="0"/>
    </w:p>
    <w:p w:rsidR="004C1D6A" w:rsidRPr="00A106C1" w:rsidRDefault="00791320">
      <w:pPr>
        <w:pStyle w:val="TOC1"/>
        <w:rPr>
          <w:rFonts w:eastAsiaTheme="minorEastAsia"/>
          <w:sz w:val="22"/>
          <w:szCs w:val="22"/>
        </w:rPr>
      </w:pPr>
      <w:r w:rsidRPr="00A106C1">
        <w:rPr>
          <w:b/>
          <w:bCs/>
          <w:sz w:val="28"/>
        </w:rPr>
        <w:fldChar w:fldCharType="begin"/>
      </w:r>
      <w:r w:rsidR="00511681" w:rsidRPr="00A106C1">
        <w:rPr>
          <w:b/>
          <w:bCs/>
          <w:sz w:val="28"/>
        </w:rPr>
        <w:instrText xml:space="preserve"> TOC \o "1-3" \h \z \u </w:instrText>
      </w:r>
      <w:r w:rsidRPr="00A106C1">
        <w:rPr>
          <w:b/>
          <w:bCs/>
          <w:sz w:val="28"/>
        </w:rPr>
        <w:fldChar w:fldCharType="separate"/>
      </w:r>
      <w:hyperlink w:anchor="_Toc398987979" w:history="1">
        <w:r w:rsidR="004C1D6A" w:rsidRPr="00A106C1">
          <w:rPr>
            <w:rStyle w:val="Hyperlink"/>
          </w:rPr>
          <w:t>MỤC LỤC</w:t>
        </w:r>
        <w:r w:rsidR="004C1D6A" w:rsidRPr="00A106C1">
          <w:rPr>
            <w:webHidden/>
          </w:rPr>
          <w:tab/>
        </w:r>
        <w:r w:rsidR="004C1D6A" w:rsidRPr="00A106C1">
          <w:rPr>
            <w:webHidden/>
          </w:rPr>
          <w:fldChar w:fldCharType="begin"/>
        </w:r>
        <w:r w:rsidR="004C1D6A" w:rsidRPr="00A106C1">
          <w:rPr>
            <w:webHidden/>
          </w:rPr>
          <w:instrText xml:space="preserve"> PAGEREF _Toc398987979 \h </w:instrText>
        </w:r>
        <w:r w:rsidR="004C1D6A" w:rsidRPr="00A106C1">
          <w:rPr>
            <w:webHidden/>
          </w:rPr>
        </w:r>
        <w:r w:rsidR="004C1D6A" w:rsidRPr="00A106C1">
          <w:rPr>
            <w:webHidden/>
          </w:rPr>
          <w:fldChar w:fldCharType="separate"/>
        </w:r>
        <w:r w:rsidR="00041E78" w:rsidRPr="00A106C1">
          <w:rPr>
            <w:webHidden/>
          </w:rPr>
          <w:t>0</w:t>
        </w:r>
        <w:r w:rsidR="004C1D6A" w:rsidRPr="00A106C1">
          <w:rPr>
            <w:webHidden/>
          </w:rPr>
          <w:fldChar w:fldCharType="end"/>
        </w:r>
      </w:hyperlink>
    </w:p>
    <w:p w:rsidR="004C1D6A" w:rsidRPr="00A106C1" w:rsidRDefault="00AB40E7">
      <w:pPr>
        <w:pStyle w:val="TOC1"/>
        <w:rPr>
          <w:rFonts w:eastAsiaTheme="minorEastAsia"/>
          <w:sz w:val="22"/>
          <w:szCs w:val="22"/>
        </w:rPr>
      </w:pPr>
      <w:hyperlink w:anchor="_Toc398987980" w:history="1">
        <w:r w:rsidR="004C1D6A" w:rsidRPr="00A106C1">
          <w:rPr>
            <w:rStyle w:val="Hyperlink"/>
          </w:rPr>
          <w:t>DANH MỤC CÁC HÌNH VẼ</w:t>
        </w:r>
        <w:r w:rsidR="004C1D6A" w:rsidRPr="00A106C1">
          <w:rPr>
            <w:webHidden/>
          </w:rPr>
          <w:tab/>
        </w:r>
        <w:r w:rsidR="004C1D6A" w:rsidRPr="00A106C1">
          <w:rPr>
            <w:webHidden/>
          </w:rPr>
          <w:fldChar w:fldCharType="begin"/>
        </w:r>
        <w:r w:rsidR="004C1D6A" w:rsidRPr="00A106C1">
          <w:rPr>
            <w:webHidden/>
          </w:rPr>
          <w:instrText xml:space="preserve"> PAGEREF _Toc398987980 \h </w:instrText>
        </w:r>
        <w:r w:rsidR="004C1D6A" w:rsidRPr="00A106C1">
          <w:rPr>
            <w:webHidden/>
          </w:rPr>
        </w:r>
        <w:r w:rsidR="004C1D6A" w:rsidRPr="00A106C1">
          <w:rPr>
            <w:webHidden/>
          </w:rPr>
          <w:fldChar w:fldCharType="separate"/>
        </w:r>
        <w:r w:rsidR="00041E78" w:rsidRPr="00A106C1">
          <w:rPr>
            <w:webHidden/>
          </w:rPr>
          <w:t>3</w:t>
        </w:r>
        <w:r w:rsidR="004C1D6A" w:rsidRPr="00A106C1">
          <w:rPr>
            <w:webHidden/>
          </w:rPr>
          <w:fldChar w:fldCharType="end"/>
        </w:r>
      </w:hyperlink>
    </w:p>
    <w:p w:rsidR="004C1D6A" w:rsidRPr="00A106C1" w:rsidRDefault="00AB40E7">
      <w:pPr>
        <w:pStyle w:val="TOC1"/>
        <w:rPr>
          <w:rFonts w:eastAsiaTheme="minorEastAsia"/>
          <w:sz w:val="22"/>
          <w:szCs w:val="22"/>
        </w:rPr>
      </w:pPr>
      <w:hyperlink w:anchor="_Toc398987981" w:history="1">
        <w:r w:rsidR="004C1D6A" w:rsidRPr="00A106C1">
          <w:rPr>
            <w:rStyle w:val="Hyperlink"/>
          </w:rPr>
          <w:t>DANH MỤC CÁC BẢNG BIỂU</w:t>
        </w:r>
        <w:r w:rsidR="004C1D6A" w:rsidRPr="00A106C1">
          <w:rPr>
            <w:webHidden/>
          </w:rPr>
          <w:tab/>
        </w:r>
        <w:r w:rsidR="004C1D6A" w:rsidRPr="00A106C1">
          <w:rPr>
            <w:webHidden/>
          </w:rPr>
          <w:fldChar w:fldCharType="begin"/>
        </w:r>
        <w:r w:rsidR="004C1D6A" w:rsidRPr="00A106C1">
          <w:rPr>
            <w:webHidden/>
          </w:rPr>
          <w:instrText xml:space="preserve"> PAGEREF _Toc398987981 \h </w:instrText>
        </w:r>
        <w:r w:rsidR="004C1D6A" w:rsidRPr="00A106C1">
          <w:rPr>
            <w:webHidden/>
          </w:rPr>
        </w:r>
        <w:r w:rsidR="004C1D6A" w:rsidRPr="00A106C1">
          <w:rPr>
            <w:webHidden/>
          </w:rPr>
          <w:fldChar w:fldCharType="separate"/>
        </w:r>
        <w:r w:rsidR="00041E78" w:rsidRPr="00A106C1">
          <w:rPr>
            <w:webHidden/>
          </w:rPr>
          <w:t>3</w:t>
        </w:r>
        <w:r w:rsidR="004C1D6A" w:rsidRPr="00A106C1">
          <w:rPr>
            <w:webHidden/>
          </w:rPr>
          <w:fldChar w:fldCharType="end"/>
        </w:r>
      </w:hyperlink>
    </w:p>
    <w:p w:rsidR="004C1D6A" w:rsidRPr="00A106C1" w:rsidRDefault="00AB40E7">
      <w:pPr>
        <w:pStyle w:val="TOC1"/>
        <w:rPr>
          <w:rFonts w:eastAsiaTheme="minorEastAsia"/>
          <w:sz w:val="22"/>
          <w:szCs w:val="22"/>
        </w:rPr>
      </w:pPr>
      <w:hyperlink w:anchor="_Toc398987982" w:history="1">
        <w:r w:rsidR="004C1D6A" w:rsidRPr="00A106C1">
          <w:rPr>
            <w:rStyle w:val="Hyperlink"/>
          </w:rPr>
          <w:t>LỜI MỞ ĐẦU</w:t>
        </w:r>
        <w:r w:rsidR="004C1D6A" w:rsidRPr="00A106C1">
          <w:rPr>
            <w:webHidden/>
          </w:rPr>
          <w:tab/>
        </w:r>
        <w:r w:rsidR="004C1D6A" w:rsidRPr="00A106C1">
          <w:rPr>
            <w:webHidden/>
          </w:rPr>
          <w:fldChar w:fldCharType="begin"/>
        </w:r>
        <w:r w:rsidR="004C1D6A" w:rsidRPr="00A106C1">
          <w:rPr>
            <w:webHidden/>
          </w:rPr>
          <w:instrText xml:space="preserve"> PAGEREF _Toc398987982 \h </w:instrText>
        </w:r>
        <w:r w:rsidR="004C1D6A" w:rsidRPr="00A106C1">
          <w:rPr>
            <w:webHidden/>
          </w:rPr>
        </w:r>
        <w:r w:rsidR="004C1D6A" w:rsidRPr="00A106C1">
          <w:rPr>
            <w:webHidden/>
          </w:rPr>
          <w:fldChar w:fldCharType="separate"/>
        </w:r>
        <w:r w:rsidR="00041E78" w:rsidRPr="00A106C1">
          <w:rPr>
            <w:webHidden/>
          </w:rPr>
          <w:t>4</w:t>
        </w:r>
        <w:r w:rsidR="004C1D6A" w:rsidRPr="00A106C1">
          <w:rPr>
            <w:webHidden/>
          </w:rPr>
          <w:fldChar w:fldCharType="end"/>
        </w:r>
      </w:hyperlink>
    </w:p>
    <w:p w:rsidR="004C1D6A" w:rsidRPr="00A106C1" w:rsidRDefault="00AB40E7">
      <w:pPr>
        <w:pStyle w:val="TOC1"/>
        <w:rPr>
          <w:rFonts w:eastAsiaTheme="minorEastAsia"/>
          <w:sz w:val="22"/>
          <w:szCs w:val="22"/>
        </w:rPr>
      </w:pPr>
      <w:hyperlink w:anchor="_Toc398987983" w:history="1">
        <w:r w:rsidR="004C1D6A" w:rsidRPr="00A106C1">
          <w:rPr>
            <w:rStyle w:val="Hyperlink"/>
          </w:rPr>
          <w:t>CHƯƠNG 1 : GIỚI THIỆU</w:t>
        </w:r>
        <w:r w:rsidR="004C1D6A" w:rsidRPr="00A106C1">
          <w:rPr>
            <w:webHidden/>
          </w:rPr>
          <w:tab/>
        </w:r>
        <w:r w:rsidR="004C1D6A" w:rsidRPr="00A106C1">
          <w:rPr>
            <w:webHidden/>
          </w:rPr>
          <w:fldChar w:fldCharType="begin"/>
        </w:r>
        <w:r w:rsidR="004C1D6A" w:rsidRPr="00A106C1">
          <w:rPr>
            <w:webHidden/>
          </w:rPr>
          <w:instrText xml:space="preserve"> PAGEREF _Toc398987983 \h </w:instrText>
        </w:r>
        <w:r w:rsidR="004C1D6A" w:rsidRPr="00A106C1">
          <w:rPr>
            <w:webHidden/>
          </w:rPr>
        </w:r>
        <w:r w:rsidR="004C1D6A" w:rsidRPr="00A106C1">
          <w:rPr>
            <w:webHidden/>
          </w:rPr>
          <w:fldChar w:fldCharType="separate"/>
        </w:r>
        <w:r w:rsidR="00041E78" w:rsidRPr="00A106C1">
          <w:rPr>
            <w:webHidden/>
          </w:rPr>
          <w:t>5</w:t>
        </w:r>
        <w:r w:rsidR="004C1D6A" w:rsidRPr="00A106C1">
          <w:rPr>
            <w:webHidden/>
          </w:rPr>
          <w:fldChar w:fldCharType="end"/>
        </w:r>
      </w:hyperlink>
    </w:p>
    <w:p w:rsidR="004C1D6A" w:rsidRPr="00A106C1" w:rsidRDefault="00AB40E7">
      <w:pPr>
        <w:pStyle w:val="TOC2"/>
        <w:rPr>
          <w:rFonts w:eastAsiaTheme="minorEastAsia"/>
          <w:noProof/>
          <w:sz w:val="22"/>
          <w:szCs w:val="22"/>
        </w:rPr>
      </w:pPr>
      <w:hyperlink w:anchor="_Toc398987984" w:history="1">
        <w:r w:rsidR="004C1D6A" w:rsidRPr="00A106C1">
          <w:rPr>
            <w:rStyle w:val="Hyperlink"/>
            <w:noProof/>
          </w:rPr>
          <w:t>1.1 Tổng quan</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_Toc398987984 \h </w:instrText>
        </w:r>
        <w:r w:rsidR="004C1D6A" w:rsidRPr="00A106C1">
          <w:rPr>
            <w:noProof/>
            <w:webHidden/>
          </w:rPr>
        </w:r>
        <w:r w:rsidR="004C1D6A" w:rsidRPr="00A106C1">
          <w:rPr>
            <w:noProof/>
            <w:webHidden/>
          </w:rPr>
          <w:fldChar w:fldCharType="separate"/>
        </w:r>
        <w:r w:rsidR="00041E78" w:rsidRPr="00A106C1">
          <w:rPr>
            <w:noProof/>
            <w:webHidden/>
          </w:rPr>
          <w:t>5</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7985" w:history="1">
        <w:r w:rsidR="004C1D6A" w:rsidRPr="00A106C1">
          <w:rPr>
            <w:rStyle w:val="Hyperlink"/>
            <w:noProof/>
          </w:rPr>
          <w:t>1.2 Mục tiêu đề tài</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_Toc398987985 \h </w:instrText>
        </w:r>
        <w:r w:rsidR="004C1D6A" w:rsidRPr="00A106C1">
          <w:rPr>
            <w:noProof/>
            <w:webHidden/>
          </w:rPr>
        </w:r>
        <w:r w:rsidR="004C1D6A" w:rsidRPr="00A106C1">
          <w:rPr>
            <w:noProof/>
            <w:webHidden/>
          </w:rPr>
          <w:fldChar w:fldCharType="separate"/>
        </w:r>
        <w:r w:rsidR="00041E78" w:rsidRPr="00A106C1">
          <w:rPr>
            <w:noProof/>
            <w:webHidden/>
          </w:rPr>
          <w:t>5</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7986" w:history="1">
        <w:r w:rsidR="004C1D6A" w:rsidRPr="00A106C1">
          <w:rPr>
            <w:rStyle w:val="Hyperlink"/>
            <w:noProof/>
          </w:rPr>
          <w:t>1.3 Phạm vi đề tài</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_Toc398987986 \h </w:instrText>
        </w:r>
        <w:r w:rsidR="004C1D6A" w:rsidRPr="00A106C1">
          <w:rPr>
            <w:noProof/>
            <w:webHidden/>
          </w:rPr>
        </w:r>
        <w:r w:rsidR="004C1D6A" w:rsidRPr="00A106C1">
          <w:rPr>
            <w:noProof/>
            <w:webHidden/>
          </w:rPr>
          <w:fldChar w:fldCharType="separate"/>
        </w:r>
        <w:r w:rsidR="00041E78" w:rsidRPr="00A106C1">
          <w:rPr>
            <w:noProof/>
            <w:webHidden/>
          </w:rPr>
          <w:t>5</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7987" w:history="1">
        <w:r w:rsidR="004C1D6A" w:rsidRPr="00A106C1">
          <w:rPr>
            <w:rStyle w:val="Hyperlink"/>
            <w:noProof/>
          </w:rPr>
          <w:t>1.4 Mô tả yêu cầu chức năng</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_Toc398987987 \h </w:instrText>
        </w:r>
        <w:r w:rsidR="004C1D6A" w:rsidRPr="00A106C1">
          <w:rPr>
            <w:noProof/>
            <w:webHidden/>
          </w:rPr>
        </w:r>
        <w:r w:rsidR="004C1D6A" w:rsidRPr="00A106C1">
          <w:rPr>
            <w:noProof/>
            <w:webHidden/>
          </w:rPr>
          <w:fldChar w:fldCharType="separate"/>
        </w:r>
        <w:r w:rsidR="00041E78" w:rsidRPr="00A106C1">
          <w:rPr>
            <w:noProof/>
            <w:webHidden/>
          </w:rPr>
          <w:t>5</w:t>
        </w:r>
        <w:r w:rsidR="004C1D6A" w:rsidRPr="00A106C1">
          <w:rPr>
            <w:noProof/>
            <w:webHidden/>
          </w:rPr>
          <w:fldChar w:fldCharType="end"/>
        </w:r>
      </w:hyperlink>
    </w:p>
    <w:p w:rsidR="004C1D6A" w:rsidRPr="00A106C1" w:rsidRDefault="00AB40E7">
      <w:pPr>
        <w:pStyle w:val="TOC1"/>
        <w:rPr>
          <w:rFonts w:eastAsiaTheme="minorEastAsia"/>
          <w:sz w:val="22"/>
          <w:szCs w:val="22"/>
        </w:rPr>
      </w:pPr>
      <w:hyperlink w:anchor="_Toc398987988" w:history="1">
        <w:r w:rsidR="004C1D6A" w:rsidRPr="00A106C1">
          <w:rPr>
            <w:rStyle w:val="Hyperlink"/>
          </w:rPr>
          <w:t>CHƯƠNG 2 : CƠ SỞ LÝ THUYẾT</w:t>
        </w:r>
        <w:r w:rsidR="004C1D6A" w:rsidRPr="00A106C1">
          <w:rPr>
            <w:webHidden/>
          </w:rPr>
          <w:tab/>
        </w:r>
        <w:r w:rsidR="004C1D6A" w:rsidRPr="00A106C1">
          <w:rPr>
            <w:webHidden/>
          </w:rPr>
          <w:fldChar w:fldCharType="begin"/>
        </w:r>
        <w:r w:rsidR="004C1D6A" w:rsidRPr="00A106C1">
          <w:rPr>
            <w:webHidden/>
          </w:rPr>
          <w:instrText xml:space="preserve"> PAGEREF _Toc398987988 \h </w:instrText>
        </w:r>
        <w:r w:rsidR="004C1D6A" w:rsidRPr="00A106C1">
          <w:rPr>
            <w:webHidden/>
          </w:rPr>
        </w:r>
        <w:r w:rsidR="004C1D6A" w:rsidRPr="00A106C1">
          <w:rPr>
            <w:webHidden/>
          </w:rPr>
          <w:fldChar w:fldCharType="separate"/>
        </w:r>
        <w:r w:rsidR="00041E78" w:rsidRPr="00A106C1">
          <w:rPr>
            <w:webHidden/>
          </w:rPr>
          <w:t>6</w:t>
        </w:r>
        <w:r w:rsidR="004C1D6A" w:rsidRPr="00A106C1">
          <w:rPr>
            <w:webHidden/>
          </w:rPr>
          <w:fldChar w:fldCharType="end"/>
        </w:r>
      </w:hyperlink>
    </w:p>
    <w:p w:rsidR="004C1D6A" w:rsidRPr="00A106C1" w:rsidRDefault="00AB40E7">
      <w:pPr>
        <w:pStyle w:val="TOC2"/>
        <w:rPr>
          <w:rFonts w:eastAsiaTheme="minorEastAsia"/>
          <w:noProof/>
          <w:sz w:val="22"/>
          <w:szCs w:val="22"/>
        </w:rPr>
      </w:pPr>
      <w:hyperlink w:anchor="_Toc398987989" w:history="1">
        <w:r w:rsidR="004C1D6A" w:rsidRPr="00A106C1">
          <w:rPr>
            <w:rStyle w:val="Hyperlink"/>
            <w:noProof/>
          </w:rPr>
          <w:t>2.1 Hướng dẫn sử dụng mẫu đồ án tốt nghiệp (Tiêu đề mục – Style Heading 2)</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_Toc398987989 \h </w:instrText>
        </w:r>
        <w:r w:rsidR="004C1D6A" w:rsidRPr="00A106C1">
          <w:rPr>
            <w:noProof/>
            <w:webHidden/>
          </w:rPr>
        </w:r>
        <w:r w:rsidR="004C1D6A" w:rsidRPr="00A106C1">
          <w:rPr>
            <w:noProof/>
            <w:webHidden/>
          </w:rPr>
          <w:fldChar w:fldCharType="separate"/>
        </w:r>
        <w:r w:rsidR="00041E78" w:rsidRPr="00A106C1">
          <w:rPr>
            <w:noProof/>
            <w:webHidden/>
          </w:rPr>
          <w:t>6</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0" w:history="1">
        <w:r w:rsidR="004C1D6A" w:rsidRPr="00A106C1">
          <w:rPr>
            <w:rStyle w:val="Hyperlink"/>
            <w:noProof/>
          </w:rPr>
          <w:t>2.1.1 Cách chèn nhãn cho bảng biểu và hình vẽ</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_Toc398987990 \h </w:instrText>
        </w:r>
        <w:r w:rsidR="004C1D6A" w:rsidRPr="00A106C1">
          <w:rPr>
            <w:noProof/>
            <w:webHidden/>
          </w:rPr>
        </w:r>
        <w:r w:rsidR="004C1D6A" w:rsidRPr="00A106C1">
          <w:rPr>
            <w:noProof/>
            <w:webHidden/>
          </w:rPr>
          <w:fldChar w:fldCharType="separate"/>
        </w:r>
        <w:r w:rsidR="00041E78" w:rsidRPr="00A106C1">
          <w:rPr>
            <w:noProof/>
            <w:webHidden/>
          </w:rPr>
          <w:t>8</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1" w:history="1">
        <w:r w:rsidR="004C1D6A" w:rsidRPr="00A106C1">
          <w:rPr>
            <w:rStyle w:val="Hyperlink"/>
            <w:noProof/>
          </w:rPr>
          <w:t>2.1.2 Hướng dẫn chèn công thức và nhãn</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_Toc398987991 \h </w:instrText>
        </w:r>
        <w:r w:rsidR="004C1D6A" w:rsidRPr="00A106C1">
          <w:rPr>
            <w:noProof/>
            <w:webHidden/>
          </w:rPr>
        </w:r>
        <w:r w:rsidR="004C1D6A" w:rsidRPr="00A106C1">
          <w:rPr>
            <w:noProof/>
            <w:webHidden/>
          </w:rPr>
          <w:fldChar w:fldCharType="separate"/>
        </w:r>
        <w:r w:rsidR="00041E78" w:rsidRPr="00A106C1">
          <w:rPr>
            <w:noProof/>
            <w:webHidden/>
          </w:rPr>
          <w:t>10</w:t>
        </w:r>
        <w:r w:rsidR="004C1D6A" w:rsidRPr="00A106C1">
          <w:rPr>
            <w:noProof/>
            <w:webHidden/>
          </w:rPr>
          <w:fldChar w:fldCharType="end"/>
        </w:r>
      </w:hyperlink>
    </w:p>
    <w:p w:rsidR="004C1D6A" w:rsidRPr="00A106C1" w:rsidRDefault="00AB40E7">
      <w:pPr>
        <w:pStyle w:val="TOC1"/>
        <w:rPr>
          <w:rFonts w:eastAsiaTheme="minorEastAsia"/>
          <w:sz w:val="22"/>
          <w:szCs w:val="22"/>
        </w:rPr>
      </w:pPr>
      <w:hyperlink w:anchor="_Toc398987992" w:history="1">
        <w:r w:rsidR="004C1D6A" w:rsidRPr="00A106C1">
          <w:rPr>
            <w:rStyle w:val="Hyperlink"/>
          </w:rPr>
          <w:t>CHƯƠNG 3 : PHÂN TÍCH</w:t>
        </w:r>
        <w:r w:rsidR="004C1D6A" w:rsidRPr="00A106C1">
          <w:rPr>
            <w:webHidden/>
          </w:rPr>
          <w:tab/>
        </w:r>
        <w:r w:rsidR="004C1D6A" w:rsidRPr="00A106C1">
          <w:rPr>
            <w:webHidden/>
          </w:rPr>
          <w:fldChar w:fldCharType="begin"/>
        </w:r>
        <w:r w:rsidR="004C1D6A" w:rsidRPr="00A106C1">
          <w:rPr>
            <w:webHidden/>
          </w:rPr>
          <w:instrText xml:space="preserve"> PAGEREF _Toc398987992 \h </w:instrText>
        </w:r>
        <w:r w:rsidR="004C1D6A" w:rsidRPr="00A106C1">
          <w:rPr>
            <w:webHidden/>
          </w:rPr>
        </w:r>
        <w:r w:rsidR="004C1D6A" w:rsidRPr="00A106C1">
          <w:rPr>
            <w:webHidden/>
          </w:rPr>
          <w:fldChar w:fldCharType="separate"/>
        </w:r>
        <w:r w:rsidR="00041E78" w:rsidRPr="00A106C1">
          <w:rPr>
            <w:webHidden/>
          </w:rPr>
          <w:t>11</w:t>
        </w:r>
        <w:r w:rsidR="004C1D6A" w:rsidRPr="00A106C1">
          <w:rPr>
            <w:webHidden/>
          </w:rPr>
          <w:fldChar w:fldCharType="end"/>
        </w:r>
      </w:hyperlink>
    </w:p>
    <w:p w:rsidR="004C1D6A" w:rsidRPr="00A106C1" w:rsidRDefault="00AB40E7">
      <w:pPr>
        <w:pStyle w:val="TOC2"/>
        <w:rPr>
          <w:rFonts w:eastAsiaTheme="minorEastAsia"/>
          <w:noProof/>
          <w:sz w:val="22"/>
          <w:szCs w:val="22"/>
        </w:rPr>
      </w:pPr>
      <w:hyperlink w:anchor="_Toc398987993" w:history="1">
        <w:r w:rsidR="004C1D6A" w:rsidRPr="00A106C1">
          <w:rPr>
            <w:rStyle w:val="Hyperlink"/>
            <w:noProof/>
          </w:rPr>
          <w:t>3.1 Tiêu đề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_Toc398987993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4" w:history="1">
        <w:r w:rsidR="004C1D6A" w:rsidRPr="00A106C1">
          <w:rPr>
            <w:rStyle w:val="Hyperlink"/>
            <w:noProof/>
          </w:rPr>
          <w:t>3.1.1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_Toc398987994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5" w:history="1">
        <w:r w:rsidR="004C1D6A" w:rsidRPr="00A106C1">
          <w:rPr>
            <w:rStyle w:val="Hyperlink"/>
            <w:noProof/>
          </w:rPr>
          <w:t>3.1.2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_Toc398987995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7996" w:history="1">
        <w:r w:rsidR="004C1D6A" w:rsidRPr="00A106C1">
          <w:rPr>
            <w:rStyle w:val="Hyperlink"/>
            <w:noProof/>
          </w:rPr>
          <w:t>3.2 Tiêu đề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_Toc398987996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7" w:history="1">
        <w:r w:rsidR="004C1D6A" w:rsidRPr="00A106C1">
          <w:rPr>
            <w:rStyle w:val="Hyperlink"/>
            <w:noProof/>
          </w:rPr>
          <w:t>3.2.1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_Toc398987997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7998" w:history="1">
        <w:r w:rsidR="004C1D6A" w:rsidRPr="00A106C1">
          <w:rPr>
            <w:rStyle w:val="Hyperlink"/>
            <w:noProof/>
          </w:rPr>
          <w:t>3.2.2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_Toc398987998 \h </w:instrText>
        </w:r>
        <w:r w:rsidR="004C1D6A" w:rsidRPr="00A106C1">
          <w:rPr>
            <w:noProof/>
            <w:webHidden/>
          </w:rPr>
        </w:r>
        <w:r w:rsidR="004C1D6A" w:rsidRPr="00A106C1">
          <w:rPr>
            <w:noProof/>
            <w:webHidden/>
          </w:rPr>
          <w:fldChar w:fldCharType="separate"/>
        </w:r>
        <w:r w:rsidR="00041E78" w:rsidRPr="00A106C1">
          <w:rPr>
            <w:noProof/>
            <w:webHidden/>
          </w:rPr>
          <w:t>11</w:t>
        </w:r>
        <w:r w:rsidR="004C1D6A" w:rsidRPr="00A106C1">
          <w:rPr>
            <w:noProof/>
            <w:webHidden/>
          </w:rPr>
          <w:fldChar w:fldCharType="end"/>
        </w:r>
      </w:hyperlink>
    </w:p>
    <w:p w:rsidR="004C1D6A" w:rsidRPr="00A106C1" w:rsidRDefault="00AB40E7">
      <w:pPr>
        <w:pStyle w:val="TOC1"/>
        <w:rPr>
          <w:rFonts w:eastAsiaTheme="minorEastAsia"/>
          <w:sz w:val="22"/>
          <w:szCs w:val="22"/>
        </w:rPr>
      </w:pPr>
      <w:hyperlink w:anchor="_Toc398987999" w:history="1">
        <w:r w:rsidR="004C1D6A" w:rsidRPr="00A106C1">
          <w:rPr>
            <w:rStyle w:val="Hyperlink"/>
          </w:rPr>
          <w:t>CHƯƠNG 4 : THIẾT KẾ VÀ HIỆN THỰC</w:t>
        </w:r>
        <w:r w:rsidR="004C1D6A" w:rsidRPr="00A106C1">
          <w:rPr>
            <w:webHidden/>
          </w:rPr>
          <w:tab/>
        </w:r>
        <w:r w:rsidR="004C1D6A" w:rsidRPr="00A106C1">
          <w:rPr>
            <w:webHidden/>
          </w:rPr>
          <w:fldChar w:fldCharType="begin"/>
        </w:r>
        <w:r w:rsidR="004C1D6A" w:rsidRPr="00A106C1">
          <w:rPr>
            <w:webHidden/>
          </w:rPr>
          <w:instrText xml:space="preserve"> PAGEREF _Toc398987999 \h </w:instrText>
        </w:r>
        <w:r w:rsidR="004C1D6A" w:rsidRPr="00A106C1">
          <w:rPr>
            <w:webHidden/>
          </w:rPr>
        </w:r>
        <w:r w:rsidR="004C1D6A" w:rsidRPr="00A106C1">
          <w:rPr>
            <w:webHidden/>
          </w:rPr>
          <w:fldChar w:fldCharType="separate"/>
        </w:r>
        <w:r w:rsidR="00041E78" w:rsidRPr="00A106C1">
          <w:rPr>
            <w:webHidden/>
          </w:rPr>
          <w:t>12</w:t>
        </w:r>
        <w:r w:rsidR="004C1D6A" w:rsidRPr="00A106C1">
          <w:rPr>
            <w:webHidden/>
          </w:rPr>
          <w:fldChar w:fldCharType="end"/>
        </w:r>
      </w:hyperlink>
    </w:p>
    <w:p w:rsidR="004C1D6A" w:rsidRPr="00A106C1" w:rsidRDefault="00AB40E7">
      <w:pPr>
        <w:pStyle w:val="TOC2"/>
        <w:rPr>
          <w:rFonts w:eastAsiaTheme="minorEastAsia"/>
          <w:noProof/>
          <w:sz w:val="22"/>
          <w:szCs w:val="22"/>
        </w:rPr>
      </w:pPr>
      <w:hyperlink w:anchor="_Toc398988000" w:history="1">
        <w:r w:rsidR="004C1D6A" w:rsidRPr="00A106C1">
          <w:rPr>
            <w:rStyle w:val="Hyperlink"/>
            <w:noProof/>
          </w:rPr>
          <w:t>4.1 Tiêu đề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_Toc398988000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8001" w:history="1">
        <w:r w:rsidR="004C1D6A" w:rsidRPr="00A106C1">
          <w:rPr>
            <w:rStyle w:val="Hyperlink"/>
            <w:noProof/>
          </w:rPr>
          <w:t>4.1.1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_Toc398988001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8002" w:history="1">
        <w:r w:rsidR="004C1D6A" w:rsidRPr="00A106C1">
          <w:rPr>
            <w:rStyle w:val="Hyperlink"/>
            <w:noProof/>
          </w:rPr>
          <w:t>4.1.2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_Toc398988002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8003" w:history="1">
        <w:r w:rsidR="004C1D6A" w:rsidRPr="00A106C1">
          <w:rPr>
            <w:rStyle w:val="Hyperlink"/>
            <w:noProof/>
          </w:rPr>
          <w:t>4.2 Tiêu đề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_Toc398988003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8004" w:history="1">
        <w:r w:rsidR="004C1D6A" w:rsidRPr="00A106C1">
          <w:rPr>
            <w:rStyle w:val="Hyperlink"/>
            <w:noProof/>
          </w:rPr>
          <w:t>4.2.1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_Toc398988004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3"/>
        <w:tabs>
          <w:tab w:val="right" w:leader="dot" w:pos="8778"/>
        </w:tabs>
        <w:rPr>
          <w:rFonts w:eastAsiaTheme="minorEastAsia"/>
          <w:noProof/>
          <w:sz w:val="22"/>
          <w:szCs w:val="22"/>
        </w:rPr>
      </w:pPr>
      <w:hyperlink w:anchor="_Toc398988005" w:history="1">
        <w:r w:rsidR="004C1D6A" w:rsidRPr="00A106C1">
          <w:rPr>
            <w:rStyle w:val="Hyperlink"/>
            <w:noProof/>
          </w:rPr>
          <w:t>4.2.2 Tiêu đề tiểu mục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_Toc398988005 \h </w:instrText>
        </w:r>
        <w:r w:rsidR="004C1D6A" w:rsidRPr="00A106C1">
          <w:rPr>
            <w:noProof/>
            <w:webHidden/>
          </w:rPr>
        </w:r>
        <w:r w:rsidR="004C1D6A" w:rsidRPr="00A106C1">
          <w:rPr>
            <w:noProof/>
            <w:webHidden/>
          </w:rPr>
          <w:fldChar w:fldCharType="separate"/>
        </w:r>
        <w:r w:rsidR="00041E78" w:rsidRPr="00A106C1">
          <w:rPr>
            <w:noProof/>
            <w:webHidden/>
          </w:rPr>
          <w:t>12</w:t>
        </w:r>
        <w:r w:rsidR="004C1D6A" w:rsidRPr="00A106C1">
          <w:rPr>
            <w:noProof/>
            <w:webHidden/>
          </w:rPr>
          <w:fldChar w:fldCharType="end"/>
        </w:r>
      </w:hyperlink>
    </w:p>
    <w:p w:rsidR="004C1D6A" w:rsidRPr="00A106C1" w:rsidRDefault="00AB40E7">
      <w:pPr>
        <w:pStyle w:val="TOC1"/>
        <w:rPr>
          <w:rFonts w:eastAsiaTheme="minorEastAsia"/>
          <w:sz w:val="22"/>
          <w:szCs w:val="22"/>
        </w:rPr>
      </w:pPr>
      <w:hyperlink w:anchor="_Toc398988006" w:history="1">
        <w:r w:rsidR="004C1D6A" w:rsidRPr="00A106C1">
          <w:rPr>
            <w:rStyle w:val="Hyperlink"/>
          </w:rPr>
          <w:t>CHƯƠNG 5 : KẾT LUẬN</w:t>
        </w:r>
        <w:r w:rsidR="004C1D6A" w:rsidRPr="00A106C1">
          <w:rPr>
            <w:webHidden/>
          </w:rPr>
          <w:tab/>
        </w:r>
        <w:r w:rsidR="004C1D6A" w:rsidRPr="00A106C1">
          <w:rPr>
            <w:webHidden/>
          </w:rPr>
          <w:fldChar w:fldCharType="begin"/>
        </w:r>
        <w:r w:rsidR="004C1D6A" w:rsidRPr="00A106C1">
          <w:rPr>
            <w:webHidden/>
          </w:rPr>
          <w:instrText xml:space="preserve"> PAGEREF _Toc398988006 \h </w:instrText>
        </w:r>
        <w:r w:rsidR="004C1D6A" w:rsidRPr="00A106C1">
          <w:rPr>
            <w:webHidden/>
          </w:rPr>
        </w:r>
        <w:r w:rsidR="004C1D6A" w:rsidRPr="00A106C1">
          <w:rPr>
            <w:webHidden/>
          </w:rPr>
          <w:fldChar w:fldCharType="separate"/>
        </w:r>
        <w:r w:rsidR="00041E78" w:rsidRPr="00A106C1">
          <w:rPr>
            <w:webHidden/>
          </w:rPr>
          <w:t>13</w:t>
        </w:r>
        <w:r w:rsidR="004C1D6A" w:rsidRPr="00A106C1">
          <w:rPr>
            <w:webHidden/>
          </w:rPr>
          <w:fldChar w:fldCharType="end"/>
        </w:r>
      </w:hyperlink>
    </w:p>
    <w:p w:rsidR="004C1D6A" w:rsidRPr="00A106C1" w:rsidRDefault="00AB40E7">
      <w:pPr>
        <w:pStyle w:val="TOC2"/>
        <w:rPr>
          <w:rFonts w:eastAsiaTheme="minorEastAsia"/>
          <w:noProof/>
          <w:sz w:val="22"/>
          <w:szCs w:val="22"/>
        </w:rPr>
      </w:pPr>
      <w:hyperlink w:anchor="_Toc398988007" w:history="1">
        <w:r w:rsidR="004C1D6A" w:rsidRPr="00A106C1">
          <w:rPr>
            <w:rStyle w:val="Hyperlink"/>
            <w:noProof/>
          </w:rPr>
          <w:t>5.1 Kết quả đạt được</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_Toc398988007 \h </w:instrText>
        </w:r>
        <w:r w:rsidR="004C1D6A" w:rsidRPr="00A106C1">
          <w:rPr>
            <w:noProof/>
            <w:webHidden/>
          </w:rPr>
        </w:r>
        <w:r w:rsidR="004C1D6A" w:rsidRPr="00A106C1">
          <w:rPr>
            <w:noProof/>
            <w:webHidden/>
          </w:rPr>
          <w:fldChar w:fldCharType="separate"/>
        </w:r>
        <w:r w:rsidR="00041E78" w:rsidRPr="00A106C1">
          <w:rPr>
            <w:noProof/>
            <w:webHidden/>
          </w:rPr>
          <w:t>13</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8008" w:history="1">
        <w:r w:rsidR="004C1D6A" w:rsidRPr="00A106C1">
          <w:rPr>
            <w:rStyle w:val="Hyperlink"/>
            <w:noProof/>
          </w:rPr>
          <w:t>5.2 Các chức năng chưa hoàn thành</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_Toc398988008 \h </w:instrText>
        </w:r>
        <w:r w:rsidR="004C1D6A" w:rsidRPr="00A106C1">
          <w:rPr>
            <w:noProof/>
            <w:webHidden/>
          </w:rPr>
        </w:r>
        <w:r w:rsidR="004C1D6A" w:rsidRPr="00A106C1">
          <w:rPr>
            <w:noProof/>
            <w:webHidden/>
          </w:rPr>
          <w:fldChar w:fldCharType="separate"/>
        </w:r>
        <w:r w:rsidR="00041E78" w:rsidRPr="00A106C1">
          <w:rPr>
            <w:b/>
            <w:bCs/>
            <w:noProof/>
            <w:webHidden/>
          </w:rPr>
          <w:t>Error! Bookmark not defined.</w:t>
        </w:r>
        <w:r w:rsidR="004C1D6A" w:rsidRPr="00A106C1">
          <w:rPr>
            <w:noProof/>
            <w:webHidden/>
          </w:rPr>
          <w:fldChar w:fldCharType="end"/>
        </w:r>
      </w:hyperlink>
    </w:p>
    <w:p w:rsidR="004C1D6A" w:rsidRPr="00A106C1" w:rsidRDefault="00AB40E7">
      <w:pPr>
        <w:pStyle w:val="TOC2"/>
        <w:rPr>
          <w:rFonts w:eastAsiaTheme="minorEastAsia"/>
          <w:noProof/>
          <w:sz w:val="22"/>
          <w:szCs w:val="22"/>
        </w:rPr>
      </w:pPr>
      <w:hyperlink w:anchor="_Toc398988009" w:history="1">
        <w:r w:rsidR="004C1D6A" w:rsidRPr="00A106C1">
          <w:rPr>
            <w:rStyle w:val="Hyperlink"/>
            <w:noProof/>
          </w:rPr>
          <w:t>5.3 Hướng phát triển</w:t>
        </w:r>
        <w:r w:rsidR="004C1D6A" w:rsidRPr="00A106C1">
          <w:rPr>
            <w:noProof/>
            <w:webHidden/>
          </w:rPr>
          <w:tab/>
        </w:r>
        <w:r w:rsidR="004C1D6A" w:rsidRPr="00A106C1">
          <w:rPr>
            <w:noProof/>
            <w:webHidden/>
          </w:rPr>
          <w:fldChar w:fldCharType="begin"/>
        </w:r>
        <w:r w:rsidR="004C1D6A" w:rsidRPr="00A106C1">
          <w:rPr>
            <w:noProof/>
            <w:webHidden/>
          </w:rPr>
          <w:instrText xml:space="preserve"> PAGEREF _Toc398988009 \h </w:instrText>
        </w:r>
        <w:r w:rsidR="004C1D6A" w:rsidRPr="00A106C1">
          <w:rPr>
            <w:noProof/>
            <w:webHidden/>
          </w:rPr>
        </w:r>
        <w:r w:rsidR="004C1D6A" w:rsidRPr="00A106C1">
          <w:rPr>
            <w:noProof/>
            <w:webHidden/>
          </w:rPr>
          <w:fldChar w:fldCharType="separate"/>
        </w:r>
        <w:r w:rsidR="00041E78" w:rsidRPr="00A106C1">
          <w:rPr>
            <w:noProof/>
            <w:webHidden/>
          </w:rPr>
          <w:t>13</w:t>
        </w:r>
        <w:r w:rsidR="004C1D6A" w:rsidRPr="00A106C1">
          <w:rPr>
            <w:noProof/>
            <w:webHidden/>
          </w:rPr>
          <w:fldChar w:fldCharType="end"/>
        </w:r>
      </w:hyperlink>
    </w:p>
    <w:p w:rsidR="004C1D6A" w:rsidRPr="00A106C1" w:rsidRDefault="00AB40E7">
      <w:pPr>
        <w:pStyle w:val="TOC1"/>
        <w:rPr>
          <w:rFonts w:eastAsiaTheme="minorEastAsia"/>
          <w:sz w:val="22"/>
          <w:szCs w:val="22"/>
        </w:rPr>
      </w:pPr>
      <w:hyperlink w:anchor="_Toc398988010" w:history="1">
        <w:r w:rsidR="004C1D6A" w:rsidRPr="00A106C1">
          <w:rPr>
            <w:rStyle w:val="Hyperlink"/>
          </w:rPr>
          <w:t>TÀI LIỆU THAM KHẢO</w:t>
        </w:r>
        <w:r w:rsidR="004C1D6A" w:rsidRPr="00A106C1">
          <w:rPr>
            <w:webHidden/>
          </w:rPr>
          <w:tab/>
        </w:r>
        <w:r w:rsidR="004C1D6A" w:rsidRPr="00A106C1">
          <w:rPr>
            <w:webHidden/>
          </w:rPr>
          <w:fldChar w:fldCharType="begin"/>
        </w:r>
        <w:r w:rsidR="004C1D6A" w:rsidRPr="00A106C1">
          <w:rPr>
            <w:webHidden/>
          </w:rPr>
          <w:instrText xml:space="preserve"> PAGEREF _Toc398988010 \h </w:instrText>
        </w:r>
        <w:r w:rsidR="004C1D6A" w:rsidRPr="00A106C1">
          <w:rPr>
            <w:webHidden/>
          </w:rPr>
        </w:r>
        <w:r w:rsidR="004C1D6A" w:rsidRPr="00A106C1">
          <w:rPr>
            <w:webHidden/>
          </w:rPr>
          <w:fldChar w:fldCharType="separate"/>
        </w:r>
        <w:r w:rsidR="00041E78" w:rsidRPr="00A106C1">
          <w:rPr>
            <w:webHidden/>
          </w:rPr>
          <w:t>13</w:t>
        </w:r>
        <w:r w:rsidR="004C1D6A" w:rsidRPr="00A106C1">
          <w:rPr>
            <w:webHidden/>
          </w:rPr>
          <w:fldChar w:fldCharType="end"/>
        </w:r>
      </w:hyperlink>
    </w:p>
    <w:p w:rsidR="004C1D6A" w:rsidRPr="00A106C1" w:rsidRDefault="00AB40E7">
      <w:pPr>
        <w:pStyle w:val="TOC1"/>
        <w:rPr>
          <w:rFonts w:eastAsiaTheme="minorEastAsia"/>
          <w:sz w:val="22"/>
          <w:szCs w:val="22"/>
        </w:rPr>
      </w:pPr>
      <w:hyperlink w:anchor="_Toc398988011" w:history="1">
        <w:r w:rsidR="004C1D6A" w:rsidRPr="00A106C1">
          <w:rPr>
            <w:rStyle w:val="Hyperlink"/>
          </w:rPr>
          <w:t>PHỤ LỤC</w:t>
        </w:r>
        <w:r w:rsidR="004C1D6A" w:rsidRPr="00A106C1">
          <w:rPr>
            <w:webHidden/>
          </w:rPr>
          <w:tab/>
        </w:r>
        <w:r w:rsidR="004C1D6A" w:rsidRPr="00A106C1">
          <w:rPr>
            <w:webHidden/>
          </w:rPr>
          <w:fldChar w:fldCharType="begin"/>
        </w:r>
        <w:r w:rsidR="004C1D6A" w:rsidRPr="00A106C1">
          <w:rPr>
            <w:webHidden/>
          </w:rPr>
          <w:instrText xml:space="preserve"> PAGEREF _Toc398988011 \h </w:instrText>
        </w:r>
        <w:r w:rsidR="004C1D6A" w:rsidRPr="00A106C1">
          <w:rPr>
            <w:webHidden/>
          </w:rPr>
        </w:r>
        <w:r w:rsidR="004C1D6A" w:rsidRPr="00A106C1">
          <w:rPr>
            <w:webHidden/>
          </w:rPr>
          <w:fldChar w:fldCharType="separate"/>
        </w:r>
        <w:r w:rsidR="00041E78" w:rsidRPr="00A106C1">
          <w:rPr>
            <w:webHidden/>
          </w:rPr>
          <w:t>14</w:t>
        </w:r>
        <w:r w:rsidR="004C1D6A" w:rsidRPr="00A106C1">
          <w:rPr>
            <w:webHidden/>
          </w:rPr>
          <w:fldChar w:fldCharType="end"/>
        </w:r>
      </w:hyperlink>
    </w:p>
    <w:p w:rsidR="004A3046" w:rsidRPr="00A106C1" w:rsidRDefault="00791320" w:rsidP="00B43BD0">
      <w:pPr>
        <w:pStyle w:val="Heading1"/>
        <w:numPr>
          <w:ilvl w:val="0"/>
          <w:numId w:val="0"/>
        </w:numPr>
        <w:rPr>
          <w:rFonts w:cs="Times New Roman"/>
          <w:b w:val="0"/>
          <w:bCs w:val="0"/>
          <w:noProof/>
          <w:kern w:val="0"/>
          <w:sz w:val="28"/>
          <w:szCs w:val="24"/>
        </w:rPr>
        <w:sectPr w:rsidR="004A3046" w:rsidRPr="00A106C1" w:rsidSect="00890157">
          <w:headerReference w:type="default" r:id="rId9"/>
          <w:footerReference w:type="even" r:id="rId10"/>
          <w:footerReference w:type="default" r:id="rId11"/>
          <w:pgSz w:w="11907" w:h="16840" w:code="9"/>
          <w:pgMar w:top="1701" w:right="1134" w:bottom="1701" w:left="1985" w:header="709" w:footer="709" w:gutter="0"/>
          <w:pgNumType w:start="0"/>
          <w:cols w:space="708"/>
          <w:titlePg/>
          <w:docGrid w:linePitch="360"/>
        </w:sectPr>
      </w:pPr>
      <w:r w:rsidRPr="00A106C1">
        <w:rPr>
          <w:rFonts w:cs="Times New Roman"/>
          <w:b w:val="0"/>
          <w:bCs w:val="0"/>
          <w:noProof/>
          <w:kern w:val="0"/>
          <w:sz w:val="28"/>
          <w:szCs w:val="24"/>
        </w:rPr>
        <w:fldChar w:fldCharType="end"/>
      </w:r>
    </w:p>
    <w:p w:rsidR="00B43BD0" w:rsidRPr="00A106C1" w:rsidRDefault="00511681" w:rsidP="00B43BD0">
      <w:pPr>
        <w:pStyle w:val="Heading1"/>
        <w:numPr>
          <w:ilvl w:val="0"/>
          <w:numId w:val="0"/>
        </w:numPr>
        <w:rPr>
          <w:rFonts w:cs="Times New Roman"/>
        </w:rPr>
      </w:pPr>
      <w:bookmarkStart w:id="3" w:name="_Toc398987980"/>
      <w:r w:rsidRPr="00A106C1">
        <w:rPr>
          <w:rFonts w:cs="Times New Roman"/>
        </w:rPr>
        <w:lastRenderedPageBreak/>
        <w:t>DANH MỤC CÁC HÌNH VẼ</w:t>
      </w:r>
      <w:bookmarkEnd w:id="3"/>
    </w:p>
    <w:p w:rsidR="00802482" w:rsidRPr="00A106C1" w:rsidRDefault="00791320">
      <w:pPr>
        <w:pStyle w:val="TableofFigures"/>
        <w:tabs>
          <w:tab w:val="right" w:leader="dot" w:pos="8778"/>
        </w:tabs>
        <w:rPr>
          <w:rFonts w:eastAsiaTheme="minorEastAsia"/>
          <w:noProof/>
          <w:sz w:val="22"/>
          <w:szCs w:val="22"/>
        </w:rPr>
      </w:pPr>
      <w:r w:rsidRPr="00A106C1">
        <w:fldChar w:fldCharType="begin"/>
      </w:r>
      <w:r w:rsidR="00511681" w:rsidRPr="00A106C1">
        <w:instrText xml:space="preserve"> TOC \h \z \c "Hình" </w:instrText>
      </w:r>
      <w:r w:rsidRPr="00A106C1">
        <w:fldChar w:fldCharType="separate"/>
      </w:r>
      <w:hyperlink w:anchor="_Toc262311533" w:history="1">
        <w:r w:rsidR="00802482" w:rsidRPr="00A106C1">
          <w:rPr>
            <w:rStyle w:val="Hyperlink"/>
            <w:noProof/>
          </w:rPr>
          <w:t>Hình 1</w:t>
        </w:r>
        <w:r w:rsidR="00802482" w:rsidRPr="00A106C1">
          <w:rPr>
            <w:rStyle w:val="Hyperlink"/>
            <w:noProof/>
          </w:rPr>
          <w:noBreakHyphen/>
          <w:t>1 Thao tác cập nhật mục lục</w:t>
        </w:r>
        <w:r w:rsidR="00802482" w:rsidRPr="00A106C1">
          <w:rPr>
            <w:noProof/>
            <w:webHidden/>
          </w:rPr>
          <w:tab/>
        </w:r>
        <w:r w:rsidRPr="00A106C1">
          <w:rPr>
            <w:noProof/>
            <w:webHidden/>
          </w:rPr>
          <w:fldChar w:fldCharType="begin"/>
        </w:r>
        <w:r w:rsidR="00802482" w:rsidRPr="00A106C1">
          <w:rPr>
            <w:noProof/>
            <w:webHidden/>
          </w:rPr>
          <w:instrText xml:space="preserve"> PAGEREF _Toc262311533 \h </w:instrText>
        </w:r>
        <w:r w:rsidRPr="00A106C1">
          <w:rPr>
            <w:noProof/>
            <w:webHidden/>
          </w:rPr>
        </w:r>
        <w:r w:rsidRPr="00A106C1">
          <w:rPr>
            <w:noProof/>
            <w:webHidden/>
          </w:rPr>
          <w:fldChar w:fldCharType="separate"/>
        </w:r>
        <w:r w:rsidR="00041E78" w:rsidRPr="00A106C1">
          <w:rPr>
            <w:b/>
            <w:bCs/>
            <w:noProof/>
            <w:webHidden/>
          </w:rPr>
          <w:t>Error! Bookmark not defined.</w:t>
        </w:r>
        <w:r w:rsidRPr="00A106C1">
          <w:rPr>
            <w:noProof/>
            <w:webHidden/>
          </w:rPr>
          <w:fldChar w:fldCharType="end"/>
        </w:r>
      </w:hyperlink>
    </w:p>
    <w:p w:rsidR="00802482" w:rsidRPr="00A106C1" w:rsidRDefault="00AB40E7">
      <w:pPr>
        <w:pStyle w:val="TableofFigures"/>
        <w:tabs>
          <w:tab w:val="right" w:leader="dot" w:pos="8778"/>
        </w:tabs>
        <w:rPr>
          <w:rFonts w:eastAsiaTheme="minorEastAsia"/>
          <w:noProof/>
          <w:sz w:val="22"/>
          <w:szCs w:val="22"/>
        </w:rPr>
      </w:pPr>
      <w:hyperlink w:anchor="_Toc262311534" w:history="1">
        <w:r w:rsidR="00802482" w:rsidRPr="00A106C1">
          <w:rPr>
            <w:rStyle w:val="Hyperlink"/>
            <w:noProof/>
          </w:rPr>
          <w:t>Hình 1</w:t>
        </w:r>
        <w:r w:rsidR="00802482" w:rsidRPr="00A106C1">
          <w:rPr>
            <w:rStyle w:val="Hyperlink"/>
            <w:noProof/>
          </w:rPr>
          <w:noBreakHyphen/>
          <w:t>2 Cách chèn nhãn cho hình</w:t>
        </w:r>
        <w:r w:rsidR="00802482" w:rsidRPr="00A106C1">
          <w:rPr>
            <w:noProof/>
            <w:webHidden/>
          </w:rPr>
          <w:tab/>
        </w:r>
        <w:r w:rsidR="00791320" w:rsidRPr="00A106C1">
          <w:rPr>
            <w:noProof/>
            <w:webHidden/>
          </w:rPr>
          <w:fldChar w:fldCharType="begin"/>
        </w:r>
        <w:r w:rsidR="00802482" w:rsidRPr="00A106C1">
          <w:rPr>
            <w:noProof/>
            <w:webHidden/>
          </w:rPr>
          <w:instrText xml:space="preserve"> PAGEREF _Toc262311534 \h </w:instrText>
        </w:r>
        <w:r w:rsidR="00791320" w:rsidRPr="00A106C1">
          <w:rPr>
            <w:noProof/>
            <w:webHidden/>
          </w:rPr>
        </w:r>
        <w:r w:rsidR="00791320" w:rsidRPr="00A106C1">
          <w:rPr>
            <w:noProof/>
            <w:webHidden/>
          </w:rPr>
          <w:fldChar w:fldCharType="separate"/>
        </w:r>
        <w:r w:rsidR="00041E78" w:rsidRPr="00A106C1">
          <w:rPr>
            <w:b/>
            <w:bCs/>
            <w:noProof/>
            <w:webHidden/>
          </w:rPr>
          <w:t>Error! Bookmark not defined.</w:t>
        </w:r>
        <w:r w:rsidR="00791320" w:rsidRPr="00A106C1">
          <w:rPr>
            <w:noProof/>
            <w:webHidden/>
          </w:rPr>
          <w:fldChar w:fldCharType="end"/>
        </w:r>
      </w:hyperlink>
    </w:p>
    <w:p w:rsidR="00802482" w:rsidRPr="00A106C1" w:rsidRDefault="00AB40E7">
      <w:pPr>
        <w:pStyle w:val="TableofFigures"/>
        <w:tabs>
          <w:tab w:val="right" w:leader="dot" w:pos="8778"/>
        </w:tabs>
        <w:rPr>
          <w:rFonts w:eastAsiaTheme="minorEastAsia"/>
          <w:noProof/>
          <w:sz w:val="22"/>
          <w:szCs w:val="22"/>
        </w:rPr>
      </w:pPr>
      <w:hyperlink w:anchor="_Toc262311535" w:history="1">
        <w:r w:rsidR="00802482" w:rsidRPr="00A106C1">
          <w:rPr>
            <w:rStyle w:val="Hyperlink"/>
            <w:noProof/>
          </w:rPr>
          <w:t>Hình 1</w:t>
        </w:r>
        <w:r w:rsidR="00802482" w:rsidRPr="00A106C1">
          <w:rPr>
            <w:rStyle w:val="Hyperlink"/>
            <w:noProof/>
          </w:rPr>
          <w:noBreakHyphen/>
          <w:t>3 Cách tạo một nhãn mới</w:t>
        </w:r>
        <w:r w:rsidR="00802482" w:rsidRPr="00A106C1">
          <w:rPr>
            <w:noProof/>
            <w:webHidden/>
          </w:rPr>
          <w:tab/>
        </w:r>
        <w:r w:rsidR="00791320" w:rsidRPr="00A106C1">
          <w:rPr>
            <w:noProof/>
            <w:webHidden/>
          </w:rPr>
          <w:fldChar w:fldCharType="begin"/>
        </w:r>
        <w:r w:rsidR="00802482" w:rsidRPr="00A106C1">
          <w:rPr>
            <w:noProof/>
            <w:webHidden/>
          </w:rPr>
          <w:instrText xml:space="preserve"> PAGEREF _Toc262311535 \h </w:instrText>
        </w:r>
        <w:r w:rsidR="00791320" w:rsidRPr="00A106C1">
          <w:rPr>
            <w:noProof/>
            <w:webHidden/>
          </w:rPr>
        </w:r>
        <w:r w:rsidR="00791320" w:rsidRPr="00A106C1">
          <w:rPr>
            <w:noProof/>
            <w:webHidden/>
          </w:rPr>
          <w:fldChar w:fldCharType="separate"/>
        </w:r>
        <w:r w:rsidR="00041E78" w:rsidRPr="00A106C1">
          <w:rPr>
            <w:b/>
            <w:bCs/>
            <w:noProof/>
            <w:webHidden/>
          </w:rPr>
          <w:t>Error! Bookmark not defined.</w:t>
        </w:r>
        <w:r w:rsidR="00791320" w:rsidRPr="00A106C1">
          <w:rPr>
            <w:noProof/>
            <w:webHidden/>
          </w:rPr>
          <w:fldChar w:fldCharType="end"/>
        </w:r>
      </w:hyperlink>
    </w:p>
    <w:p w:rsidR="00802482" w:rsidRPr="00A106C1" w:rsidRDefault="00AB40E7">
      <w:pPr>
        <w:pStyle w:val="TableofFigures"/>
        <w:tabs>
          <w:tab w:val="right" w:leader="dot" w:pos="8778"/>
        </w:tabs>
        <w:rPr>
          <w:rFonts w:eastAsiaTheme="minorEastAsia"/>
          <w:noProof/>
          <w:sz w:val="22"/>
          <w:szCs w:val="22"/>
        </w:rPr>
      </w:pPr>
      <w:hyperlink w:anchor="_Toc262311536" w:history="1">
        <w:r w:rsidR="00802482" w:rsidRPr="00A106C1">
          <w:rPr>
            <w:rStyle w:val="Hyperlink"/>
            <w:noProof/>
          </w:rPr>
          <w:t>Hình 1</w:t>
        </w:r>
        <w:r w:rsidR="00802482" w:rsidRPr="00A106C1">
          <w:rPr>
            <w:rStyle w:val="Hyperlink"/>
            <w:noProof/>
          </w:rPr>
          <w:noBreakHyphen/>
          <w:t>4 Cách tham chiếu đến một nhãn</w:t>
        </w:r>
        <w:r w:rsidR="00802482" w:rsidRPr="00A106C1">
          <w:rPr>
            <w:noProof/>
            <w:webHidden/>
          </w:rPr>
          <w:tab/>
        </w:r>
        <w:r w:rsidR="00791320" w:rsidRPr="00A106C1">
          <w:rPr>
            <w:noProof/>
            <w:webHidden/>
          </w:rPr>
          <w:fldChar w:fldCharType="begin"/>
        </w:r>
        <w:r w:rsidR="00802482" w:rsidRPr="00A106C1">
          <w:rPr>
            <w:noProof/>
            <w:webHidden/>
          </w:rPr>
          <w:instrText xml:space="preserve"> PAGEREF _Toc262311536 \h </w:instrText>
        </w:r>
        <w:r w:rsidR="00791320" w:rsidRPr="00A106C1">
          <w:rPr>
            <w:noProof/>
            <w:webHidden/>
          </w:rPr>
        </w:r>
        <w:r w:rsidR="00791320" w:rsidRPr="00A106C1">
          <w:rPr>
            <w:noProof/>
            <w:webHidden/>
          </w:rPr>
          <w:fldChar w:fldCharType="separate"/>
        </w:r>
        <w:r w:rsidR="00041E78" w:rsidRPr="00A106C1">
          <w:rPr>
            <w:b/>
            <w:bCs/>
            <w:noProof/>
            <w:webHidden/>
          </w:rPr>
          <w:t>Error! Bookmark not defined.</w:t>
        </w:r>
        <w:r w:rsidR="00791320" w:rsidRPr="00A106C1">
          <w:rPr>
            <w:noProof/>
            <w:webHidden/>
          </w:rPr>
          <w:fldChar w:fldCharType="end"/>
        </w:r>
      </w:hyperlink>
    </w:p>
    <w:p w:rsidR="00511681" w:rsidRPr="00A106C1" w:rsidRDefault="00791320" w:rsidP="00511681">
      <w:r w:rsidRPr="00A106C1">
        <w:fldChar w:fldCharType="end"/>
      </w:r>
    </w:p>
    <w:p w:rsidR="00511681" w:rsidRPr="00A106C1" w:rsidRDefault="00511681" w:rsidP="00511681">
      <w:pPr>
        <w:pStyle w:val="Heading1"/>
        <w:numPr>
          <w:ilvl w:val="0"/>
          <w:numId w:val="0"/>
        </w:numPr>
        <w:rPr>
          <w:rFonts w:cs="Times New Roman"/>
        </w:rPr>
      </w:pPr>
      <w:bookmarkStart w:id="4" w:name="_Toc398987981"/>
      <w:r w:rsidRPr="00A106C1">
        <w:rPr>
          <w:rFonts w:cs="Times New Roman"/>
        </w:rPr>
        <w:t>DANH MỤC CÁC BẢNG BIỂU</w:t>
      </w:r>
      <w:bookmarkEnd w:id="4"/>
    </w:p>
    <w:p w:rsidR="00802482" w:rsidRPr="00A106C1" w:rsidRDefault="00791320">
      <w:pPr>
        <w:pStyle w:val="TableofFigures"/>
        <w:tabs>
          <w:tab w:val="right" w:leader="dot" w:pos="8778"/>
        </w:tabs>
        <w:rPr>
          <w:rFonts w:eastAsiaTheme="minorEastAsia"/>
          <w:noProof/>
          <w:sz w:val="22"/>
          <w:szCs w:val="22"/>
        </w:rPr>
      </w:pPr>
      <w:r w:rsidRPr="00A106C1">
        <w:fldChar w:fldCharType="begin"/>
      </w:r>
      <w:r w:rsidR="00511681" w:rsidRPr="00A106C1">
        <w:instrText xml:space="preserve"> TOC \h \z \c "Bảng" </w:instrText>
      </w:r>
      <w:r w:rsidRPr="00A106C1">
        <w:fldChar w:fldCharType="separate"/>
      </w:r>
      <w:hyperlink w:anchor="_Toc262311537" w:history="1">
        <w:r w:rsidR="00802482" w:rsidRPr="00A106C1">
          <w:rPr>
            <w:rStyle w:val="Hyperlink"/>
            <w:noProof/>
          </w:rPr>
          <w:t>Bảng 1</w:t>
        </w:r>
        <w:r w:rsidR="00802482" w:rsidRPr="00A106C1">
          <w:rPr>
            <w:rStyle w:val="Hyperlink"/>
            <w:noProof/>
          </w:rPr>
          <w:noBreakHyphen/>
          <w:t>1 Tên bảng</w:t>
        </w:r>
        <w:r w:rsidR="00802482" w:rsidRPr="00A106C1">
          <w:rPr>
            <w:noProof/>
            <w:webHidden/>
          </w:rPr>
          <w:tab/>
        </w:r>
        <w:r w:rsidRPr="00A106C1">
          <w:rPr>
            <w:noProof/>
            <w:webHidden/>
          </w:rPr>
          <w:fldChar w:fldCharType="begin"/>
        </w:r>
        <w:r w:rsidR="00802482" w:rsidRPr="00A106C1">
          <w:rPr>
            <w:noProof/>
            <w:webHidden/>
          </w:rPr>
          <w:instrText xml:space="preserve"> PAGEREF _Toc262311537 \h </w:instrText>
        </w:r>
        <w:r w:rsidRPr="00A106C1">
          <w:rPr>
            <w:noProof/>
            <w:webHidden/>
          </w:rPr>
        </w:r>
        <w:r w:rsidRPr="00A106C1">
          <w:rPr>
            <w:noProof/>
            <w:webHidden/>
          </w:rPr>
          <w:fldChar w:fldCharType="separate"/>
        </w:r>
        <w:r w:rsidR="00041E78" w:rsidRPr="00A106C1">
          <w:rPr>
            <w:b/>
            <w:bCs/>
            <w:noProof/>
            <w:webHidden/>
          </w:rPr>
          <w:t>Error! Bookmark not defined.</w:t>
        </w:r>
        <w:r w:rsidRPr="00A106C1">
          <w:rPr>
            <w:noProof/>
            <w:webHidden/>
          </w:rPr>
          <w:fldChar w:fldCharType="end"/>
        </w:r>
      </w:hyperlink>
    </w:p>
    <w:p w:rsidR="00802482" w:rsidRPr="00A106C1" w:rsidRDefault="00791320" w:rsidP="00802482">
      <w:pPr>
        <w:pStyle w:val="TOC1"/>
        <w:rPr>
          <w:sz w:val="28"/>
        </w:rPr>
      </w:pPr>
      <w:r w:rsidRPr="00A106C1">
        <w:fldChar w:fldCharType="end"/>
      </w:r>
    </w:p>
    <w:p w:rsidR="00B43BD0" w:rsidRPr="00A106C1" w:rsidRDefault="00B43BD0" w:rsidP="00B43BD0">
      <w:pPr>
        <w:pStyle w:val="Heading1"/>
        <w:numPr>
          <w:ilvl w:val="0"/>
          <w:numId w:val="0"/>
        </w:numPr>
        <w:rPr>
          <w:rFonts w:cs="Times New Roman"/>
          <w:noProof/>
          <w:kern w:val="0"/>
          <w:sz w:val="28"/>
          <w:szCs w:val="24"/>
        </w:rPr>
        <w:sectPr w:rsidR="00B43BD0" w:rsidRPr="00A106C1" w:rsidSect="009165B5">
          <w:pgSz w:w="11907" w:h="16840" w:code="9"/>
          <w:pgMar w:top="1701" w:right="1134" w:bottom="1701" w:left="1985" w:header="709" w:footer="709" w:gutter="0"/>
          <w:cols w:space="708"/>
          <w:docGrid w:linePitch="360"/>
        </w:sectPr>
      </w:pPr>
    </w:p>
    <w:p w:rsidR="00980CBB" w:rsidRPr="00A106C1" w:rsidRDefault="00980CBB" w:rsidP="00980CBB">
      <w:pPr>
        <w:pStyle w:val="Heading1"/>
        <w:numPr>
          <w:ilvl w:val="0"/>
          <w:numId w:val="0"/>
        </w:numPr>
        <w:rPr>
          <w:rFonts w:cs="Times New Roman"/>
        </w:rPr>
      </w:pPr>
      <w:bookmarkStart w:id="5" w:name="_Ref262310752"/>
      <w:bookmarkStart w:id="6" w:name="_Toc398987982"/>
      <w:bookmarkStart w:id="7" w:name="_Ref262310598"/>
      <w:bookmarkStart w:id="8" w:name="_Ref262310605"/>
      <w:r w:rsidRPr="00A106C1">
        <w:rPr>
          <w:rFonts w:cs="Times New Roman"/>
        </w:rPr>
        <w:lastRenderedPageBreak/>
        <w:t>LỜI MỞ ĐẦU</w:t>
      </w:r>
      <w:bookmarkEnd w:id="5"/>
      <w:bookmarkEnd w:id="6"/>
    </w:p>
    <w:p w:rsidR="00980CBB" w:rsidRPr="00A106C1" w:rsidRDefault="00980CBB" w:rsidP="00980CBB">
      <w:pPr>
        <w:pStyle w:val="Like-Numbering"/>
      </w:pPr>
      <w:r w:rsidRPr="00A106C1">
        <w:t>1. Tổng quan tình hình nghiên cứu thuộc lĩnh vực của đề tài</w:t>
      </w:r>
    </w:p>
    <w:p w:rsidR="00980CBB" w:rsidRPr="00A106C1" w:rsidRDefault="00980CBB" w:rsidP="00980CBB">
      <w:r w:rsidRPr="00A106C1">
        <w:t>Trong phần này, sinh viên cần tìm hiểu để biết được tình hình nghiên cứu thuộc lĩnh vực của đề tài hoặc những thông tin liên quan trên thế giới.</w:t>
      </w:r>
    </w:p>
    <w:p w:rsidR="00980CBB" w:rsidRPr="00A106C1" w:rsidRDefault="00980CBB" w:rsidP="00980CBB">
      <w:r w:rsidRPr="00A106C1">
        <w:t>Sinh viên cần tìm hiểu để biết được tình hình nghiên cứu thuộc lĩnh vực của đề tài hoặc những thông tin liên quan trong nước (hoặc những đề tài liên quan mà những khóa trước đã thực hiện).</w:t>
      </w:r>
    </w:p>
    <w:p w:rsidR="00980CBB" w:rsidRPr="00A106C1" w:rsidRDefault="00980CBB" w:rsidP="00980CBB">
      <w:r w:rsidRPr="00A106C1">
        <w:t>Liệt kê công trình sinh viên nghiên cứu khoa học có liên quan (nếu có): Tên công trình nghiên cứu, do ai thực hiện, thời gian nào.</w:t>
      </w:r>
    </w:p>
    <w:p w:rsidR="00980CBB" w:rsidRPr="00A106C1" w:rsidRDefault="00980CBB" w:rsidP="00980CBB">
      <w:r w:rsidRPr="00A106C1">
        <w:t>Mục này sẽ giúp sáng tỏ vấn đề nghiên cứu trong đề tài, nó cho biết đề tài là mới hoặc trùng lặp hay không, nếu trùng lặp thì phải nêu lên những hạn chế của đề tài cũ so với đề tài mình sẽ thực hiện hoặc đưa ra giải pháp mới cho tình huống cũ.</w:t>
      </w:r>
    </w:p>
    <w:p w:rsidR="00980CBB" w:rsidRPr="00A106C1" w:rsidRDefault="00980CBB" w:rsidP="00980CBB">
      <w:pPr>
        <w:pStyle w:val="Like-Numbering"/>
      </w:pPr>
      <w:r w:rsidRPr="00A106C1">
        <w:t xml:space="preserve">2. </w:t>
      </w:r>
      <w:r w:rsidR="008D201A" w:rsidRPr="00A106C1">
        <w:t xml:space="preserve">Ý </w:t>
      </w:r>
      <w:r w:rsidRPr="00A106C1">
        <w:t>nghĩa khoa học và thực tiễn của đề tài</w:t>
      </w:r>
    </w:p>
    <w:p w:rsidR="00980CBB" w:rsidRPr="00A106C1" w:rsidRDefault="00980CBB" w:rsidP="00980CBB">
      <w:r w:rsidRPr="00A106C1">
        <w:t xml:space="preserve">Ý nghĩa khoa học của đề tài? </w:t>
      </w:r>
    </w:p>
    <w:p w:rsidR="00980CBB" w:rsidRPr="00A106C1" w:rsidRDefault="00980CBB" w:rsidP="00980CBB">
      <w:r w:rsidRPr="00A106C1">
        <w:t>Ý nghĩa thực tiễn của đề tài? (mục đích ứng dụng, ứng dụng kết quả trong thực tiễn, ứng dụng kết quả phục vụ các nghiên cứu khác)</w:t>
      </w:r>
    </w:p>
    <w:p w:rsidR="00980CBB" w:rsidRPr="00A106C1" w:rsidRDefault="00980CBB" w:rsidP="00980CBB">
      <w:r w:rsidRPr="00A106C1">
        <w:t>Mục này sẽ là lý do để sinh viên lựa chọn đề tài và chính là cơ sở khoa học của đề tài.</w:t>
      </w:r>
    </w:p>
    <w:p w:rsidR="00980CBB" w:rsidRPr="00A106C1" w:rsidRDefault="00980CBB">
      <w:pPr>
        <w:spacing w:before="0" w:line="240" w:lineRule="auto"/>
        <w:ind w:firstLine="0"/>
        <w:jc w:val="left"/>
        <w:rPr>
          <w:b/>
          <w:bCs/>
          <w:kern w:val="32"/>
          <w:sz w:val="32"/>
          <w:szCs w:val="32"/>
        </w:rPr>
      </w:pPr>
      <w:r w:rsidRPr="00A106C1">
        <w:rPr>
          <w:b/>
          <w:bCs/>
          <w:kern w:val="32"/>
          <w:sz w:val="32"/>
          <w:szCs w:val="32"/>
        </w:rPr>
        <w:br w:type="page"/>
      </w:r>
    </w:p>
    <w:p w:rsidR="002E6C36" w:rsidRPr="00A106C1" w:rsidRDefault="00BB0637" w:rsidP="00BB0637">
      <w:pPr>
        <w:pStyle w:val="Heading1"/>
        <w:rPr>
          <w:rFonts w:cs="Times New Roman"/>
        </w:rPr>
      </w:pPr>
      <w:bookmarkStart w:id="9" w:name="_Toc398987983"/>
      <w:r w:rsidRPr="00A106C1">
        <w:rPr>
          <w:rFonts w:cs="Times New Roman"/>
        </w:rPr>
        <w:lastRenderedPageBreak/>
        <w:t xml:space="preserve">: </w:t>
      </w:r>
      <w:bookmarkEnd w:id="7"/>
      <w:bookmarkEnd w:id="8"/>
      <w:r w:rsidRPr="00A106C1">
        <w:rPr>
          <w:rFonts w:cs="Times New Roman"/>
        </w:rPr>
        <w:t>GIỚI THIỆU</w:t>
      </w:r>
      <w:bookmarkEnd w:id="9"/>
      <w:r w:rsidRPr="00A106C1">
        <w:rPr>
          <w:rFonts w:cs="Times New Roman"/>
        </w:rPr>
        <w:t xml:space="preserve"> </w:t>
      </w:r>
    </w:p>
    <w:p w:rsidR="00A65EB7" w:rsidRPr="00A106C1" w:rsidRDefault="008D201A" w:rsidP="00BB0637">
      <w:pPr>
        <w:pStyle w:val="Heading2"/>
        <w:rPr>
          <w:rFonts w:cs="Times New Roman"/>
        </w:rPr>
      </w:pPr>
      <w:bookmarkStart w:id="10" w:name="_Toc398987984"/>
      <w:r w:rsidRPr="00A106C1">
        <w:rPr>
          <w:rFonts w:cs="Times New Roman"/>
        </w:rPr>
        <w:t>Tổng quan</w:t>
      </w:r>
      <w:bookmarkEnd w:id="10"/>
      <w:r w:rsidR="006F7F72" w:rsidRPr="00A106C1">
        <w:rPr>
          <w:rFonts w:cs="Times New Roman"/>
        </w:rPr>
        <w:t xml:space="preserve"> </w:t>
      </w:r>
    </w:p>
    <w:p w:rsidR="00176215" w:rsidRPr="00A106C1" w:rsidRDefault="00176215" w:rsidP="00176215">
      <w:pPr>
        <w:ind w:firstLine="0"/>
      </w:pPr>
      <w:r w:rsidRPr="00A106C1">
        <w:rPr>
          <w:noProof/>
        </w:rPr>
        <w:drawing>
          <wp:inline distT="0" distB="0" distL="0" distR="0" wp14:anchorId="76EC5D59" wp14:editId="64C60528">
            <wp:extent cx="5580380" cy="254004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380" cy="2540043"/>
                    </a:xfrm>
                    <a:prstGeom prst="rect">
                      <a:avLst/>
                    </a:prstGeom>
                  </pic:spPr>
                </pic:pic>
              </a:graphicData>
            </a:graphic>
          </wp:inline>
        </w:drawing>
      </w:r>
    </w:p>
    <w:p w:rsidR="00A65EB7" w:rsidRPr="00A106C1" w:rsidRDefault="00A65EB7" w:rsidP="00BB0637">
      <w:pPr>
        <w:pStyle w:val="Heading2"/>
        <w:rPr>
          <w:rFonts w:cs="Times New Roman"/>
        </w:rPr>
      </w:pPr>
      <w:bookmarkStart w:id="11" w:name="_Toc398987985"/>
      <w:r w:rsidRPr="00A106C1">
        <w:rPr>
          <w:rFonts w:cs="Times New Roman"/>
        </w:rPr>
        <w:t>Mục tiêu</w:t>
      </w:r>
      <w:r w:rsidR="00BB0637" w:rsidRPr="00A106C1">
        <w:rPr>
          <w:rFonts w:cs="Times New Roman"/>
        </w:rPr>
        <w:t xml:space="preserve"> đề tài</w:t>
      </w:r>
      <w:bookmarkEnd w:id="11"/>
    </w:p>
    <w:p w:rsidR="00A65EB7" w:rsidRPr="00A106C1" w:rsidRDefault="00176215" w:rsidP="0069113E">
      <w:pPr>
        <w:rPr>
          <w:szCs w:val="28"/>
        </w:rPr>
      </w:pPr>
      <w:r w:rsidRPr="00A106C1">
        <w:rPr>
          <w:szCs w:val="28"/>
        </w:rPr>
        <w:t>Giúp sinh viên hệ thống lại kiến thức đã học và tìm hiểu, nghiên cứu thêm các công nghệ mới, đồng thời</w:t>
      </w:r>
      <w:r w:rsidR="003A315F" w:rsidRPr="00A106C1">
        <w:rPr>
          <w:szCs w:val="28"/>
        </w:rPr>
        <w:t xml:space="preserve"> có cơ hội thức trải nghiệm quy trình phát triển phần mền trước khi tốt nghiệp.</w:t>
      </w:r>
    </w:p>
    <w:p w:rsidR="003A315F" w:rsidRPr="00A106C1" w:rsidRDefault="003A315F" w:rsidP="003A315F">
      <w:pPr>
        <w:spacing w:before="61"/>
        <w:ind w:left="720" w:firstLine="720"/>
        <w:rPr>
          <w:sz w:val="24"/>
        </w:rPr>
      </w:pPr>
      <w:r w:rsidRPr="00A106C1">
        <w:rPr>
          <w:szCs w:val="28"/>
        </w:rPr>
        <w:t>Dự kiến phần mềm sẽ có các chức năng sau :</w:t>
      </w:r>
      <w:r w:rsidRPr="00A106C1">
        <w:rPr>
          <w:sz w:val="24"/>
        </w:rPr>
        <w:t xml:space="preserve"> Người dùng Nhân viên nhận bệnh: </w:t>
      </w:r>
    </w:p>
    <w:p w:rsidR="003A315F" w:rsidRPr="00A106C1" w:rsidRDefault="003A315F" w:rsidP="003A315F">
      <w:pPr>
        <w:spacing w:before="61"/>
        <w:ind w:left="1440" w:firstLine="720"/>
        <w:rPr>
          <w:sz w:val="24"/>
        </w:rPr>
      </w:pPr>
      <w:r w:rsidRPr="00A106C1">
        <w:rPr>
          <w:sz w:val="24"/>
        </w:rPr>
        <w:t>- Quản lý thông tin bệnh nhân (tìm thông tin bệnh nhân, nhập thêm, cập nhật thông tin)</w:t>
      </w:r>
    </w:p>
    <w:p w:rsidR="003A315F" w:rsidRPr="00A106C1" w:rsidRDefault="003A315F" w:rsidP="003A315F">
      <w:pPr>
        <w:spacing w:before="61"/>
        <w:ind w:left="1440" w:firstLine="720"/>
        <w:rPr>
          <w:sz w:val="24"/>
        </w:rPr>
      </w:pPr>
      <w:r w:rsidRPr="00A106C1">
        <w:rPr>
          <w:sz w:val="24"/>
        </w:rPr>
        <w:t>- Cấp số thứ tự khám, chuyển bệnh nhân vào phòng khám tương ứng.</w:t>
      </w:r>
    </w:p>
    <w:p w:rsidR="003A315F" w:rsidRPr="00A106C1" w:rsidRDefault="003A315F" w:rsidP="003A315F">
      <w:pPr>
        <w:spacing w:before="61"/>
        <w:ind w:left="720" w:firstLine="720"/>
        <w:rPr>
          <w:sz w:val="24"/>
        </w:rPr>
      </w:pPr>
      <w:r w:rsidRPr="00A106C1">
        <w:rPr>
          <w:sz w:val="24"/>
        </w:rPr>
        <w:t>Người dùng Bác sĩ:</w:t>
      </w:r>
    </w:p>
    <w:p w:rsidR="003A315F" w:rsidRPr="00A106C1" w:rsidRDefault="003A315F" w:rsidP="003A315F">
      <w:pPr>
        <w:spacing w:before="61"/>
        <w:ind w:left="1440" w:firstLine="720"/>
        <w:rPr>
          <w:sz w:val="24"/>
        </w:rPr>
      </w:pPr>
      <w:r w:rsidRPr="00A106C1">
        <w:rPr>
          <w:sz w:val="24"/>
        </w:rPr>
        <w:t>- Được xem danh sách bệnh nhân của phòng mình đang khám.</w:t>
      </w:r>
    </w:p>
    <w:p w:rsidR="003A315F" w:rsidRPr="00A106C1" w:rsidRDefault="003A315F" w:rsidP="003A315F">
      <w:pPr>
        <w:spacing w:before="61"/>
        <w:ind w:left="1440" w:firstLine="720"/>
        <w:rPr>
          <w:sz w:val="24"/>
        </w:rPr>
      </w:pPr>
      <w:r w:rsidRPr="00A106C1">
        <w:rPr>
          <w:sz w:val="24"/>
        </w:rPr>
        <w:t>- Xem lịch sử khám bệnh của bệnh nhân đang khám (xem toa thuốc cũ).</w:t>
      </w:r>
    </w:p>
    <w:p w:rsidR="003A315F" w:rsidRPr="00A106C1" w:rsidRDefault="003A315F" w:rsidP="003A315F">
      <w:pPr>
        <w:spacing w:before="61"/>
        <w:ind w:left="1440" w:firstLine="720"/>
        <w:rPr>
          <w:sz w:val="24"/>
        </w:rPr>
      </w:pPr>
      <w:r w:rsidRPr="00A106C1">
        <w:rPr>
          <w:sz w:val="24"/>
        </w:rPr>
        <w:t>- Kê toa thuốc.</w:t>
      </w:r>
    </w:p>
    <w:p w:rsidR="003A315F" w:rsidRPr="00A106C1" w:rsidRDefault="003A315F" w:rsidP="003A315F">
      <w:pPr>
        <w:spacing w:before="61"/>
        <w:ind w:left="1440" w:firstLine="720"/>
        <w:rPr>
          <w:sz w:val="24"/>
        </w:rPr>
      </w:pPr>
      <w:r w:rsidRPr="00A106C1">
        <w:rPr>
          <w:sz w:val="24"/>
        </w:rPr>
        <w:t>- Chỉ định xét nghiệm hoặc các dịch vụ khác nếu cần.</w:t>
      </w:r>
    </w:p>
    <w:p w:rsidR="003A315F" w:rsidRPr="00A106C1" w:rsidRDefault="003A315F" w:rsidP="003A315F">
      <w:pPr>
        <w:spacing w:before="61"/>
        <w:ind w:left="1440" w:firstLine="720"/>
        <w:rPr>
          <w:sz w:val="24"/>
        </w:rPr>
      </w:pPr>
      <w:r w:rsidRPr="00A106C1">
        <w:rPr>
          <w:sz w:val="24"/>
        </w:rPr>
        <w:t>- Cập nhật kết quả xét nghiệm hoặc các dịch vụ khác.</w:t>
      </w:r>
    </w:p>
    <w:p w:rsidR="003A315F" w:rsidRPr="00A106C1" w:rsidRDefault="003A315F" w:rsidP="003A315F">
      <w:pPr>
        <w:spacing w:before="61"/>
        <w:ind w:left="720" w:firstLine="720"/>
        <w:rPr>
          <w:sz w:val="24"/>
        </w:rPr>
      </w:pPr>
      <w:r w:rsidRPr="00A106C1">
        <w:rPr>
          <w:sz w:val="24"/>
        </w:rPr>
        <w:t>Người dùng Nhân viên phát thuốc:</w:t>
      </w:r>
    </w:p>
    <w:p w:rsidR="003A315F" w:rsidRPr="00A106C1" w:rsidRDefault="003A315F" w:rsidP="003A315F">
      <w:pPr>
        <w:spacing w:before="61"/>
        <w:ind w:left="2160"/>
        <w:rPr>
          <w:sz w:val="24"/>
        </w:rPr>
      </w:pPr>
      <w:r w:rsidRPr="00A106C1">
        <w:rPr>
          <w:sz w:val="24"/>
        </w:rPr>
        <w:t>- Xem toa thuốc bác sĩ đã kê toa theo thứ tự khám và phát thuốc.</w:t>
      </w:r>
    </w:p>
    <w:p w:rsidR="003A315F" w:rsidRPr="00A106C1" w:rsidRDefault="003A315F" w:rsidP="003A315F">
      <w:pPr>
        <w:spacing w:before="61"/>
        <w:ind w:left="2160"/>
        <w:rPr>
          <w:sz w:val="24"/>
        </w:rPr>
      </w:pPr>
      <w:r w:rsidRPr="00A106C1">
        <w:rPr>
          <w:sz w:val="24"/>
        </w:rPr>
        <w:lastRenderedPageBreak/>
        <w:t>Người dùng Quản trị:</w:t>
      </w:r>
    </w:p>
    <w:p w:rsidR="003A315F" w:rsidRPr="00A106C1" w:rsidRDefault="003A315F" w:rsidP="003A315F">
      <w:pPr>
        <w:spacing w:before="61"/>
        <w:ind w:left="2160"/>
        <w:rPr>
          <w:sz w:val="24"/>
        </w:rPr>
      </w:pPr>
      <w:r w:rsidRPr="00A106C1">
        <w:rPr>
          <w:sz w:val="24"/>
        </w:rPr>
        <w:t>- Quản lý các tài khoản đăng nhập</w:t>
      </w:r>
    </w:p>
    <w:p w:rsidR="003A315F" w:rsidRPr="00A106C1" w:rsidRDefault="003A315F" w:rsidP="003A315F">
      <w:pPr>
        <w:spacing w:before="61"/>
        <w:ind w:left="2160"/>
        <w:rPr>
          <w:sz w:val="24"/>
        </w:rPr>
      </w:pPr>
      <w:r w:rsidRPr="00A106C1">
        <w:rPr>
          <w:sz w:val="24"/>
        </w:rPr>
        <w:t>- Quản lý danh mục thuốc</w:t>
      </w:r>
    </w:p>
    <w:p w:rsidR="003A315F" w:rsidRPr="00A106C1" w:rsidRDefault="003A315F" w:rsidP="003A315F">
      <w:pPr>
        <w:spacing w:before="61"/>
        <w:ind w:left="2160"/>
        <w:rPr>
          <w:sz w:val="24"/>
        </w:rPr>
      </w:pPr>
      <w:r w:rsidRPr="00A106C1">
        <w:rPr>
          <w:sz w:val="24"/>
        </w:rPr>
        <w:t>- Quản lý thông tin bệnh nhân</w:t>
      </w:r>
    </w:p>
    <w:p w:rsidR="003A315F" w:rsidRPr="00A106C1" w:rsidRDefault="003A315F" w:rsidP="003A315F">
      <w:pPr>
        <w:spacing w:before="61"/>
        <w:ind w:left="2160"/>
        <w:rPr>
          <w:sz w:val="24"/>
        </w:rPr>
      </w:pPr>
      <w:r w:rsidRPr="00A106C1">
        <w:rPr>
          <w:sz w:val="24"/>
        </w:rPr>
        <w:t>- Quản lý các toa thuốc</w:t>
      </w:r>
    </w:p>
    <w:p w:rsidR="003A315F" w:rsidRPr="00A106C1" w:rsidRDefault="003A315F" w:rsidP="0069113E"/>
    <w:p w:rsidR="00A65EB7" w:rsidRPr="00A106C1" w:rsidRDefault="00BB0637" w:rsidP="00BB0637">
      <w:pPr>
        <w:pStyle w:val="Heading2"/>
        <w:rPr>
          <w:rFonts w:cs="Times New Roman"/>
        </w:rPr>
      </w:pPr>
      <w:bookmarkStart w:id="12" w:name="_Toc398987986"/>
      <w:r w:rsidRPr="00A106C1">
        <w:rPr>
          <w:rFonts w:cs="Times New Roman"/>
        </w:rPr>
        <w:t>Phạm vi đề tài</w:t>
      </w:r>
      <w:bookmarkEnd w:id="12"/>
    </w:p>
    <w:p w:rsidR="00A65EB7" w:rsidRPr="00A106C1" w:rsidRDefault="00FE76C7" w:rsidP="00F20A64">
      <w:r w:rsidRPr="00A106C1">
        <w:t>Nghiên cứu nghiệp vụ của quá trình khám cho bệnh nhân trong 1 phòng khám.</w:t>
      </w:r>
    </w:p>
    <w:p w:rsidR="00FE76C7" w:rsidRPr="00A106C1" w:rsidRDefault="00FE76C7" w:rsidP="00F20A64">
      <w:r w:rsidRPr="00A106C1">
        <w:t>Nghiên cứu về công nghệ Angular 4 và WCF .NET.</w:t>
      </w:r>
    </w:p>
    <w:p w:rsidR="00FE76C7" w:rsidRPr="00A106C1" w:rsidRDefault="00FE76C7" w:rsidP="00F20A64">
      <w:r w:rsidRPr="00A106C1">
        <w:t>Quy trình phát triển 1 phần mềm (Từ lúc bắt đầu đến khi kết thúc ).</w:t>
      </w:r>
    </w:p>
    <w:p w:rsidR="00FE76C7" w:rsidRPr="00A106C1" w:rsidRDefault="00FE76C7" w:rsidP="00F20A64">
      <w:r w:rsidRPr="00A106C1">
        <w:t>Quy trình test và release sản phầm phần mềm.</w:t>
      </w:r>
    </w:p>
    <w:p w:rsidR="00A65EB7" w:rsidRPr="00A106C1" w:rsidRDefault="008D201A" w:rsidP="00BB0637">
      <w:pPr>
        <w:pStyle w:val="Heading2"/>
        <w:rPr>
          <w:rFonts w:cs="Times New Roman"/>
        </w:rPr>
      </w:pPr>
      <w:bookmarkStart w:id="13" w:name="_Toc398987987"/>
      <w:r w:rsidRPr="00A106C1">
        <w:rPr>
          <w:rFonts w:cs="Times New Roman"/>
        </w:rPr>
        <w:t>Mô tả y</w:t>
      </w:r>
      <w:r w:rsidR="00BB0637" w:rsidRPr="00A106C1">
        <w:rPr>
          <w:rFonts w:cs="Times New Roman"/>
        </w:rPr>
        <w:t>êu cầu chức năng</w:t>
      </w:r>
      <w:bookmarkEnd w:id="13"/>
    </w:p>
    <w:p w:rsidR="003A315F" w:rsidRPr="00A106C1" w:rsidRDefault="003A315F" w:rsidP="003A315F">
      <w:pPr>
        <w:spacing w:before="61"/>
        <w:ind w:firstLine="0"/>
        <w:rPr>
          <w:sz w:val="24"/>
        </w:rPr>
      </w:pPr>
      <w:bookmarkStart w:id="14" w:name="_Toc398987988"/>
      <w:bookmarkEnd w:id="2"/>
      <w:r w:rsidRPr="00A106C1">
        <w:rPr>
          <w:noProof/>
        </w:rPr>
        <w:drawing>
          <wp:inline distT="0" distB="0" distL="0" distR="0" wp14:anchorId="40B6B3B2" wp14:editId="3C187D2B">
            <wp:extent cx="6321425" cy="3562006"/>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31976" cy="3567951"/>
                    </a:xfrm>
                    <a:prstGeom prst="rect">
                      <a:avLst/>
                    </a:prstGeom>
                  </pic:spPr>
                </pic:pic>
              </a:graphicData>
            </a:graphic>
          </wp:inline>
        </w:drawing>
      </w:r>
    </w:p>
    <w:p w:rsidR="003A315F" w:rsidRPr="00A106C1" w:rsidRDefault="003A315F" w:rsidP="003A315F">
      <w:pPr>
        <w:spacing w:before="61"/>
        <w:ind w:firstLine="0"/>
        <w:rPr>
          <w:sz w:val="24"/>
        </w:rPr>
      </w:pPr>
      <w:r w:rsidRPr="00A106C1">
        <w:rPr>
          <w:noProof/>
        </w:rPr>
        <w:lastRenderedPageBreak/>
        <w:drawing>
          <wp:inline distT="0" distB="0" distL="0" distR="0" wp14:anchorId="1286BBBB" wp14:editId="55DCB7FE">
            <wp:extent cx="6245225" cy="3601787"/>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51023" cy="3605131"/>
                    </a:xfrm>
                    <a:prstGeom prst="rect">
                      <a:avLst/>
                    </a:prstGeom>
                  </pic:spPr>
                </pic:pic>
              </a:graphicData>
            </a:graphic>
          </wp:inline>
        </w:drawing>
      </w:r>
    </w:p>
    <w:p w:rsidR="003A315F" w:rsidRPr="00A106C1" w:rsidRDefault="003A315F" w:rsidP="003A315F">
      <w:pPr>
        <w:rPr>
          <w:sz w:val="24"/>
        </w:rPr>
      </w:pPr>
    </w:p>
    <w:p w:rsidR="003A315F" w:rsidRPr="00A106C1" w:rsidRDefault="003A315F" w:rsidP="003A315F">
      <w:pPr>
        <w:rPr>
          <w:sz w:val="24"/>
        </w:rPr>
      </w:pPr>
      <w:r w:rsidRPr="00A106C1">
        <w:rPr>
          <w:sz w:val="24"/>
        </w:rPr>
        <w:br w:type="page"/>
      </w:r>
    </w:p>
    <w:p w:rsidR="003A315F" w:rsidRPr="00A106C1" w:rsidRDefault="003A315F" w:rsidP="003A315F">
      <w:pPr>
        <w:ind w:firstLine="0"/>
        <w:rPr>
          <w:sz w:val="24"/>
        </w:rPr>
      </w:pPr>
      <w:r w:rsidRPr="00A106C1">
        <w:rPr>
          <w:noProof/>
        </w:rPr>
        <w:lastRenderedPageBreak/>
        <w:drawing>
          <wp:inline distT="0" distB="0" distL="0" distR="0" wp14:anchorId="0F8B7AEB" wp14:editId="74F75592">
            <wp:extent cx="5882640" cy="3294168"/>
            <wp:effectExtent l="0" t="0" r="381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1214" cy="3304569"/>
                    </a:xfrm>
                    <a:prstGeom prst="rect">
                      <a:avLst/>
                    </a:prstGeom>
                  </pic:spPr>
                </pic:pic>
              </a:graphicData>
            </a:graphic>
          </wp:inline>
        </w:drawing>
      </w:r>
      <w:r w:rsidRPr="00A106C1">
        <w:rPr>
          <w:noProof/>
        </w:rPr>
        <w:drawing>
          <wp:inline distT="0" distB="0" distL="0" distR="0" wp14:anchorId="4F9AB7D3" wp14:editId="7D8B082B">
            <wp:extent cx="6350000" cy="3524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61243" cy="3530881"/>
                    </a:xfrm>
                    <a:prstGeom prst="rect">
                      <a:avLst/>
                    </a:prstGeom>
                  </pic:spPr>
                </pic:pic>
              </a:graphicData>
            </a:graphic>
          </wp:inline>
        </w:drawing>
      </w:r>
      <w:r w:rsidRPr="00A106C1">
        <w:rPr>
          <w:noProof/>
        </w:rPr>
        <w:drawing>
          <wp:inline distT="0" distB="0" distL="0" distR="0" wp14:anchorId="59C556C0" wp14:editId="029DEAC8">
            <wp:extent cx="6448425" cy="11743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71933" cy="1196875"/>
                    </a:xfrm>
                    <a:prstGeom prst="rect">
                      <a:avLst/>
                    </a:prstGeom>
                  </pic:spPr>
                </pic:pic>
              </a:graphicData>
            </a:graphic>
          </wp:inline>
        </w:drawing>
      </w:r>
    </w:p>
    <w:p w:rsidR="003A315F" w:rsidRPr="00A106C1" w:rsidRDefault="003A315F" w:rsidP="003A315F">
      <w:pPr>
        <w:rPr>
          <w:sz w:val="24"/>
        </w:rPr>
      </w:pPr>
    </w:p>
    <w:p w:rsidR="003A315F" w:rsidRPr="00A106C1" w:rsidRDefault="003A315F" w:rsidP="003A315F">
      <w:pPr>
        <w:rPr>
          <w:sz w:val="24"/>
        </w:rPr>
      </w:pPr>
      <w:r w:rsidRPr="00A106C1">
        <w:rPr>
          <w:sz w:val="24"/>
        </w:rPr>
        <w:lastRenderedPageBreak/>
        <w:br w:type="page"/>
      </w:r>
    </w:p>
    <w:p w:rsidR="003A315F" w:rsidRPr="00A106C1" w:rsidRDefault="003A315F" w:rsidP="003A315F">
      <w:pPr>
        <w:rPr>
          <w:sz w:val="24"/>
        </w:rPr>
      </w:pPr>
      <w:r w:rsidRPr="00A106C1">
        <w:rPr>
          <w:sz w:val="24"/>
        </w:rPr>
        <w:lastRenderedPageBreak/>
        <w:t>1.4 Các biểu mẫu :</w:t>
      </w:r>
    </w:p>
    <w:p w:rsidR="003A315F" w:rsidRPr="00A106C1" w:rsidRDefault="003A315F" w:rsidP="003A315F">
      <w:pPr>
        <w:ind w:firstLine="0"/>
        <w:rPr>
          <w:sz w:val="24"/>
        </w:rPr>
      </w:pPr>
      <w:r w:rsidRPr="00A106C1">
        <w:rPr>
          <w:noProof/>
        </w:rPr>
        <w:drawing>
          <wp:inline distT="0" distB="0" distL="0" distR="0" wp14:anchorId="7F44A4C3" wp14:editId="0771D032">
            <wp:extent cx="5539776" cy="2537709"/>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52467" cy="2543523"/>
                    </a:xfrm>
                    <a:prstGeom prst="rect">
                      <a:avLst/>
                    </a:prstGeom>
                  </pic:spPr>
                </pic:pic>
              </a:graphicData>
            </a:graphic>
          </wp:inline>
        </w:drawing>
      </w:r>
    </w:p>
    <w:p w:rsidR="003A315F" w:rsidRPr="00A106C1" w:rsidRDefault="003A315F" w:rsidP="003A315F">
      <w:pPr>
        <w:ind w:firstLine="0"/>
        <w:rPr>
          <w:noProof/>
        </w:rPr>
      </w:pPr>
      <w:r w:rsidRPr="00A106C1">
        <w:rPr>
          <w:noProof/>
        </w:rPr>
        <w:drawing>
          <wp:inline distT="0" distB="0" distL="0" distR="0" wp14:anchorId="344CC23E" wp14:editId="7FC48136">
            <wp:extent cx="5749925" cy="4354603"/>
            <wp:effectExtent l="0" t="0" r="3175"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5597" cy="4358898"/>
                    </a:xfrm>
                    <a:prstGeom prst="rect">
                      <a:avLst/>
                    </a:prstGeom>
                  </pic:spPr>
                </pic:pic>
              </a:graphicData>
            </a:graphic>
          </wp:inline>
        </w:drawing>
      </w:r>
      <w:r w:rsidRPr="00A106C1">
        <w:rPr>
          <w:noProof/>
        </w:rPr>
        <w:t xml:space="preserve"> </w:t>
      </w:r>
      <w:r w:rsidRPr="00A106C1">
        <w:rPr>
          <w:noProof/>
        </w:rPr>
        <w:drawing>
          <wp:inline distT="0" distB="0" distL="0" distR="0" wp14:anchorId="309DF9C4" wp14:editId="3783A580">
            <wp:extent cx="5514975" cy="4007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09183" cy="414821"/>
                    </a:xfrm>
                    <a:prstGeom prst="rect">
                      <a:avLst/>
                    </a:prstGeom>
                  </pic:spPr>
                </pic:pic>
              </a:graphicData>
            </a:graphic>
          </wp:inline>
        </w:drawing>
      </w:r>
    </w:p>
    <w:p w:rsidR="003A315F" w:rsidRPr="00A106C1" w:rsidRDefault="003A315F" w:rsidP="003A315F">
      <w:pPr>
        <w:rPr>
          <w:noProof/>
        </w:rPr>
      </w:pPr>
      <w:r w:rsidRPr="00A106C1">
        <w:rPr>
          <w:noProof/>
        </w:rPr>
        <w:br w:type="page"/>
      </w:r>
    </w:p>
    <w:p w:rsidR="003A315F" w:rsidRPr="00A106C1" w:rsidRDefault="003A315F" w:rsidP="003A315F">
      <w:pPr>
        <w:ind w:firstLine="0"/>
        <w:rPr>
          <w:sz w:val="24"/>
        </w:rPr>
      </w:pPr>
      <w:r w:rsidRPr="00A106C1">
        <w:rPr>
          <w:noProof/>
        </w:rPr>
        <w:lastRenderedPageBreak/>
        <w:drawing>
          <wp:inline distT="0" distB="0" distL="0" distR="0" wp14:anchorId="5070FC69" wp14:editId="19902AFA">
            <wp:extent cx="5721350" cy="31475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0775" cy="3152739"/>
                    </a:xfrm>
                    <a:prstGeom prst="rect">
                      <a:avLst/>
                    </a:prstGeom>
                  </pic:spPr>
                </pic:pic>
              </a:graphicData>
            </a:graphic>
          </wp:inline>
        </w:drawing>
      </w:r>
      <w:r w:rsidRPr="00A106C1">
        <w:rPr>
          <w:noProof/>
        </w:rPr>
        <w:drawing>
          <wp:inline distT="0" distB="0" distL="0" distR="0" wp14:anchorId="4ACD82B3" wp14:editId="491BEA9D">
            <wp:extent cx="5701932" cy="35894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09644" cy="3594321"/>
                    </a:xfrm>
                    <a:prstGeom prst="rect">
                      <a:avLst/>
                    </a:prstGeom>
                  </pic:spPr>
                </pic:pic>
              </a:graphicData>
            </a:graphic>
          </wp:inline>
        </w:drawing>
      </w:r>
    </w:p>
    <w:p w:rsidR="003A315F" w:rsidRPr="00A106C1" w:rsidRDefault="003A315F" w:rsidP="003A315F">
      <w:pPr>
        <w:rPr>
          <w:sz w:val="24"/>
        </w:rPr>
      </w:pPr>
    </w:p>
    <w:p w:rsidR="003A315F" w:rsidRPr="00A106C1" w:rsidRDefault="003A315F" w:rsidP="003A315F">
      <w:pPr>
        <w:rPr>
          <w:sz w:val="24"/>
        </w:rPr>
      </w:pPr>
      <w:r w:rsidRPr="00A106C1">
        <w:rPr>
          <w:sz w:val="24"/>
        </w:rPr>
        <w:br w:type="page"/>
      </w:r>
    </w:p>
    <w:p w:rsidR="003A315F" w:rsidRPr="00A106C1" w:rsidRDefault="003A315F" w:rsidP="003A315F">
      <w:pPr>
        <w:ind w:firstLine="0"/>
        <w:rPr>
          <w:sz w:val="24"/>
        </w:rPr>
      </w:pPr>
      <w:r w:rsidRPr="00A106C1">
        <w:rPr>
          <w:noProof/>
        </w:rPr>
        <w:lastRenderedPageBreak/>
        <w:drawing>
          <wp:inline distT="0" distB="0" distL="0" distR="0" wp14:anchorId="4F045DDA" wp14:editId="759165B5">
            <wp:extent cx="5645150" cy="4164166"/>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0458" cy="4168081"/>
                    </a:xfrm>
                    <a:prstGeom prst="rect">
                      <a:avLst/>
                    </a:prstGeom>
                  </pic:spPr>
                </pic:pic>
              </a:graphicData>
            </a:graphic>
          </wp:inline>
        </w:drawing>
      </w:r>
    </w:p>
    <w:p w:rsidR="003A315F" w:rsidRPr="00A106C1" w:rsidRDefault="003A315F" w:rsidP="003A315F">
      <w:pPr>
        <w:ind w:left="720" w:firstLine="720"/>
        <w:rPr>
          <w:sz w:val="24"/>
        </w:rPr>
      </w:pPr>
      <w:r w:rsidRPr="00A106C1">
        <w:rPr>
          <w:noProof/>
        </w:rPr>
        <w:drawing>
          <wp:inline distT="0" distB="0" distL="0" distR="0" wp14:anchorId="65F7D813" wp14:editId="70292C89">
            <wp:extent cx="3676650" cy="3296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76650" cy="329631"/>
                    </a:xfrm>
                    <a:prstGeom prst="rect">
                      <a:avLst/>
                    </a:prstGeom>
                  </pic:spPr>
                </pic:pic>
              </a:graphicData>
            </a:graphic>
          </wp:inline>
        </w:drawing>
      </w:r>
    </w:p>
    <w:p w:rsidR="003A315F" w:rsidRPr="00A106C1" w:rsidRDefault="003A315F" w:rsidP="003A315F">
      <w:pPr>
        <w:rPr>
          <w:sz w:val="24"/>
        </w:rPr>
      </w:pPr>
    </w:p>
    <w:p w:rsidR="003A315F" w:rsidRPr="00A106C1" w:rsidRDefault="003A315F" w:rsidP="003A315F">
      <w:pPr>
        <w:ind w:firstLine="0"/>
        <w:rPr>
          <w:sz w:val="24"/>
        </w:rPr>
      </w:pPr>
      <w:r w:rsidRPr="00A106C1">
        <w:rPr>
          <w:noProof/>
        </w:rPr>
        <w:lastRenderedPageBreak/>
        <w:drawing>
          <wp:inline distT="0" distB="0" distL="0" distR="0" wp14:anchorId="769E8997" wp14:editId="3B114F94">
            <wp:extent cx="5683250" cy="43697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5812" cy="4371674"/>
                    </a:xfrm>
                    <a:prstGeom prst="rect">
                      <a:avLst/>
                    </a:prstGeom>
                  </pic:spPr>
                </pic:pic>
              </a:graphicData>
            </a:graphic>
          </wp:inline>
        </w:drawing>
      </w:r>
    </w:p>
    <w:p w:rsidR="003A315F" w:rsidRPr="00A106C1" w:rsidRDefault="003A315F" w:rsidP="003A315F">
      <w:pPr>
        <w:ind w:left="1440" w:firstLine="720"/>
        <w:rPr>
          <w:sz w:val="24"/>
        </w:rPr>
      </w:pPr>
      <w:r w:rsidRPr="00A106C1">
        <w:rPr>
          <w:noProof/>
        </w:rPr>
        <w:drawing>
          <wp:inline distT="0" distB="0" distL="0" distR="0" wp14:anchorId="2226C5FF" wp14:editId="44868A53">
            <wp:extent cx="4295775" cy="30270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76909" cy="315465"/>
                    </a:xfrm>
                    <a:prstGeom prst="rect">
                      <a:avLst/>
                    </a:prstGeom>
                  </pic:spPr>
                </pic:pic>
              </a:graphicData>
            </a:graphic>
          </wp:inline>
        </w:drawing>
      </w:r>
    </w:p>
    <w:p w:rsidR="003A315F" w:rsidRPr="00A106C1" w:rsidRDefault="003A315F" w:rsidP="003A315F">
      <w:pPr>
        <w:rPr>
          <w:sz w:val="24"/>
        </w:rPr>
      </w:pPr>
      <w:r w:rsidRPr="00A106C1">
        <w:rPr>
          <w:sz w:val="24"/>
        </w:rPr>
        <w:lastRenderedPageBreak/>
        <w:t xml:space="preserve"> </w:t>
      </w:r>
      <w:r w:rsidRPr="00A106C1">
        <w:rPr>
          <w:sz w:val="24"/>
        </w:rPr>
        <w:tab/>
      </w:r>
      <w:r w:rsidRPr="00A106C1">
        <w:rPr>
          <w:noProof/>
        </w:rPr>
        <w:drawing>
          <wp:inline distT="0" distB="0" distL="0" distR="0" wp14:anchorId="78755EF3" wp14:editId="49C89773">
            <wp:extent cx="4666684" cy="424815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83360" cy="4263331"/>
                    </a:xfrm>
                    <a:prstGeom prst="rect">
                      <a:avLst/>
                    </a:prstGeom>
                  </pic:spPr>
                </pic:pic>
              </a:graphicData>
            </a:graphic>
          </wp:inline>
        </w:drawing>
      </w:r>
    </w:p>
    <w:p w:rsidR="003A315F" w:rsidRPr="00A106C1" w:rsidRDefault="003A315F" w:rsidP="003A315F">
      <w:pPr>
        <w:rPr>
          <w:sz w:val="24"/>
        </w:rPr>
      </w:pPr>
      <w:r w:rsidRPr="00A106C1">
        <w:rPr>
          <w:noProof/>
        </w:rPr>
        <w:drawing>
          <wp:inline distT="0" distB="0" distL="0" distR="0" wp14:anchorId="2F66E454" wp14:editId="19524448">
            <wp:extent cx="5382883" cy="2971800"/>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89150" cy="2975260"/>
                    </a:xfrm>
                    <a:prstGeom prst="rect">
                      <a:avLst/>
                    </a:prstGeom>
                  </pic:spPr>
                </pic:pic>
              </a:graphicData>
            </a:graphic>
          </wp:inline>
        </w:drawing>
      </w:r>
    </w:p>
    <w:p w:rsidR="003510E3" w:rsidRPr="00A106C1" w:rsidRDefault="008D201A" w:rsidP="00597ACF">
      <w:pPr>
        <w:pStyle w:val="Heading1"/>
        <w:rPr>
          <w:rFonts w:cs="Times New Roman"/>
        </w:rPr>
      </w:pPr>
      <w:r w:rsidRPr="00A106C1">
        <w:rPr>
          <w:rFonts w:cs="Times New Roman"/>
        </w:rPr>
        <w:lastRenderedPageBreak/>
        <w:t>: CƠ SỞ LÝ THUYẾT</w:t>
      </w:r>
      <w:bookmarkEnd w:id="14"/>
    </w:p>
    <w:p w:rsidR="003F6F84" w:rsidRPr="00A106C1" w:rsidRDefault="003F6F84" w:rsidP="004D4F14">
      <w:pPr>
        <w:pStyle w:val="Heading2"/>
        <w:rPr>
          <w:rFonts w:cs="Times New Roman"/>
        </w:rPr>
      </w:pPr>
      <w:r w:rsidRPr="00A106C1">
        <w:rPr>
          <w:rFonts w:cs="Times New Roman"/>
        </w:rPr>
        <w:t xml:space="preserve"> Về WCF</w:t>
      </w:r>
    </w:p>
    <w:p w:rsidR="004D4F14" w:rsidRPr="00A106C1" w:rsidRDefault="004D4F14" w:rsidP="004D4F14"/>
    <w:p w:rsidR="004D4F14" w:rsidRPr="00A106C1" w:rsidRDefault="004D4F14">
      <w:pPr>
        <w:pStyle w:val="Heading2"/>
        <w:rPr>
          <w:rFonts w:cs="Times New Roman"/>
        </w:rPr>
      </w:pPr>
      <w:bookmarkStart w:id="15" w:name="_Toc398987992"/>
      <w:bookmarkStart w:id="16" w:name="_Toc169424247"/>
      <w:r w:rsidRPr="00A106C1">
        <w:rPr>
          <w:rFonts w:cs="Times New Roman"/>
        </w:rPr>
        <w:t>Về Angular 4</w:t>
      </w:r>
    </w:p>
    <w:p w:rsidR="00466B47" w:rsidRPr="00A106C1" w:rsidRDefault="008D201A" w:rsidP="00C913CC">
      <w:pPr>
        <w:pStyle w:val="Heading1"/>
        <w:rPr>
          <w:rFonts w:cs="Times New Roman"/>
          <w:color w:val="FF0000"/>
        </w:rPr>
      </w:pPr>
      <w:r w:rsidRPr="00A106C1">
        <w:rPr>
          <w:rFonts w:cs="Times New Roman"/>
        </w:rPr>
        <w:t>: PHÂN TÍCH</w:t>
      </w:r>
      <w:bookmarkEnd w:id="15"/>
      <w:r w:rsidR="006F7F72" w:rsidRPr="00A106C1">
        <w:rPr>
          <w:rFonts w:cs="Times New Roman"/>
        </w:rPr>
        <w:t xml:space="preserve"> </w:t>
      </w:r>
    </w:p>
    <w:p w:rsidR="000B6B71" w:rsidRPr="00A106C1" w:rsidRDefault="000B6B71" w:rsidP="000B6B71">
      <w:r w:rsidRPr="00A106C1">
        <w:t xml:space="preserve">Chương này </w:t>
      </w:r>
      <w:r w:rsidR="00535CEF" w:rsidRPr="00A106C1">
        <w:t xml:space="preserve">sinh viên </w:t>
      </w:r>
      <w:r w:rsidRPr="00A106C1">
        <w:t>trình bày quá trình phân tích bài toán hoặc hệ thống từ việc thu thập thông tin, thu nhận yêu cầu ban đầu. Sinh viên có thể trình bày các lược đồ (UML, ERD, …)</w:t>
      </w:r>
    </w:p>
    <w:bookmarkEnd w:id="16"/>
    <w:p w:rsidR="001A08FA" w:rsidRPr="00A106C1" w:rsidRDefault="004529AA" w:rsidP="001A08FA">
      <w:pPr>
        <w:pStyle w:val="Heading2"/>
        <w:rPr>
          <w:rFonts w:cs="Times New Roman"/>
        </w:rPr>
      </w:pPr>
      <w:r>
        <w:rPr>
          <w:rFonts w:cs="Times New Roman"/>
        </w:rPr>
        <w:t>Đặc tả UseCase</w:t>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17" w:name="_Toc398987994"/>
      <w:bookmarkStart w:id="18" w:name="_Toc510248441"/>
      <w:r w:rsidRPr="00A106C1">
        <w:rPr>
          <w:rFonts w:cs="Times New Roman"/>
          <w:b w:val="0"/>
          <w:color w:val="BC001C"/>
          <w:sz w:val="28"/>
        </w:rPr>
        <w:t>UC00: Login</w:t>
      </w:r>
      <w:bookmarkEnd w:id="18"/>
    </w:p>
    <w:p w:rsidR="004529AA" w:rsidRPr="00A106C1" w:rsidRDefault="004529AA" w:rsidP="004529AA"/>
    <w:p w:rsidR="004529AA" w:rsidRPr="00A106C1" w:rsidRDefault="004529AA" w:rsidP="004529AA">
      <w:pPr>
        <w:rPr>
          <w:b/>
        </w:rPr>
      </w:pPr>
      <w:r w:rsidRPr="00A106C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35"/>
        <w:gridCol w:w="1635"/>
        <w:gridCol w:w="2639"/>
      </w:tblGrid>
      <w:tr w:rsidR="004529AA" w:rsidRPr="00A106C1" w:rsidTr="00EF4F23">
        <w:tc>
          <w:tcPr>
            <w:tcW w:w="1668" w:type="dxa"/>
            <w:shd w:val="clear" w:color="auto" w:fill="C6D9F1"/>
          </w:tcPr>
          <w:p w:rsidR="004529AA" w:rsidRPr="00A106C1" w:rsidRDefault="004529AA" w:rsidP="00EF4F23">
            <w:pPr>
              <w:rPr>
                <w:b/>
              </w:rPr>
            </w:pPr>
            <w:r w:rsidRPr="00A106C1">
              <w:rPr>
                <w:b/>
              </w:rPr>
              <w:t>Name</w:t>
            </w:r>
          </w:p>
        </w:tc>
        <w:tc>
          <w:tcPr>
            <w:tcW w:w="2862" w:type="dxa"/>
          </w:tcPr>
          <w:p w:rsidR="004529AA" w:rsidRPr="00A106C1" w:rsidRDefault="004529AA" w:rsidP="00EF4F23">
            <w:pPr>
              <w:rPr>
                <w:lang w:val="vi-VN"/>
              </w:rPr>
            </w:pPr>
            <w:r w:rsidRPr="00A106C1">
              <w:rPr>
                <w:lang w:val="vi-VN"/>
              </w:rPr>
              <w:t>Login</w:t>
            </w:r>
          </w:p>
        </w:tc>
        <w:tc>
          <w:tcPr>
            <w:tcW w:w="1105" w:type="dxa"/>
            <w:shd w:val="clear" w:color="auto" w:fill="C6D9F1"/>
          </w:tcPr>
          <w:p w:rsidR="004529AA" w:rsidRPr="00A106C1" w:rsidRDefault="004529AA" w:rsidP="00EF4F23">
            <w:pPr>
              <w:rPr>
                <w:b/>
              </w:rPr>
            </w:pPr>
            <w:r w:rsidRPr="00A106C1">
              <w:rPr>
                <w:b/>
              </w:rPr>
              <w:t>Code</w:t>
            </w:r>
          </w:p>
        </w:tc>
        <w:tc>
          <w:tcPr>
            <w:tcW w:w="3084" w:type="dxa"/>
          </w:tcPr>
          <w:p w:rsidR="004529AA" w:rsidRPr="00A106C1" w:rsidRDefault="004529AA" w:rsidP="00EF4F23">
            <w:r w:rsidRPr="00A106C1">
              <w:t>UC00</w:t>
            </w:r>
          </w:p>
        </w:tc>
      </w:tr>
      <w:tr w:rsidR="004529AA" w:rsidRPr="00A106C1" w:rsidTr="00EF4F23">
        <w:tc>
          <w:tcPr>
            <w:tcW w:w="1668" w:type="dxa"/>
            <w:shd w:val="clear" w:color="auto" w:fill="C6D9F1"/>
          </w:tcPr>
          <w:p w:rsidR="004529AA" w:rsidRPr="00A106C1" w:rsidRDefault="004529AA" w:rsidP="00EF4F23">
            <w:pPr>
              <w:rPr>
                <w:b/>
              </w:rPr>
            </w:pPr>
            <w:r w:rsidRPr="00A106C1">
              <w:rPr>
                <w:b/>
              </w:rPr>
              <w:t>Description</w:t>
            </w:r>
          </w:p>
        </w:tc>
        <w:tc>
          <w:tcPr>
            <w:tcW w:w="7051" w:type="dxa"/>
            <w:gridSpan w:val="3"/>
          </w:tcPr>
          <w:p w:rsidR="004529AA" w:rsidRPr="00A106C1" w:rsidRDefault="004529AA" w:rsidP="00EF4F23">
            <w:pPr>
              <w:rPr>
                <w:lang w:val="vi-VN"/>
              </w:rPr>
            </w:pPr>
            <w:r w:rsidRPr="00A106C1">
              <w:rPr>
                <w:lang w:val="vi-VN"/>
              </w:rPr>
              <w:t>Cho phép actor đăng nhập vào hệ thống</w:t>
            </w:r>
          </w:p>
        </w:tc>
      </w:tr>
      <w:tr w:rsidR="004529AA" w:rsidRPr="00A106C1" w:rsidTr="00EF4F23">
        <w:tc>
          <w:tcPr>
            <w:tcW w:w="1668" w:type="dxa"/>
            <w:shd w:val="clear" w:color="auto" w:fill="C6D9F1"/>
          </w:tcPr>
          <w:p w:rsidR="004529AA" w:rsidRPr="00A106C1" w:rsidRDefault="004529AA" w:rsidP="00EF4F23">
            <w:pPr>
              <w:rPr>
                <w:b/>
              </w:rPr>
            </w:pPr>
            <w:r w:rsidRPr="00A106C1">
              <w:rPr>
                <w:b/>
              </w:rPr>
              <w:t>Actor</w:t>
            </w:r>
          </w:p>
        </w:tc>
        <w:tc>
          <w:tcPr>
            <w:tcW w:w="2862" w:type="dxa"/>
          </w:tcPr>
          <w:p w:rsidR="004529AA" w:rsidRPr="00A106C1" w:rsidRDefault="004529AA" w:rsidP="00EF4F23">
            <w:pPr>
              <w:pStyle w:val="ListParagraph"/>
              <w:ind w:left="0"/>
            </w:pPr>
            <w:r w:rsidRPr="00A106C1">
              <w:t>Nhân viên nhận bệnh/Bác sĩ/ Nhân viên phát thuốc/Quản trị viên</w:t>
            </w:r>
          </w:p>
        </w:tc>
        <w:tc>
          <w:tcPr>
            <w:tcW w:w="1105" w:type="dxa"/>
            <w:shd w:val="clear" w:color="auto" w:fill="C6D9F1"/>
          </w:tcPr>
          <w:p w:rsidR="004529AA" w:rsidRPr="00A106C1" w:rsidRDefault="004529AA" w:rsidP="00EF4F23">
            <w:pPr>
              <w:rPr>
                <w:b/>
              </w:rPr>
            </w:pPr>
            <w:r w:rsidRPr="00A106C1">
              <w:rPr>
                <w:b/>
              </w:rPr>
              <w:t>Trigger</w:t>
            </w:r>
          </w:p>
        </w:tc>
        <w:tc>
          <w:tcPr>
            <w:tcW w:w="3084" w:type="dxa"/>
          </w:tcPr>
          <w:p w:rsidR="004529AA" w:rsidRPr="00A106C1" w:rsidRDefault="004529AA" w:rsidP="00EF4F23">
            <w:r w:rsidRPr="00A106C1">
              <w:rPr>
                <w:lang w:val="vi-VN"/>
              </w:rPr>
              <w:t>A</w:t>
            </w:r>
            <w:r w:rsidRPr="00A106C1">
              <w:t xml:space="preserve">ctor </w:t>
            </w:r>
            <w:r w:rsidRPr="00A106C1">
              <w:rPr>
                <w:lang w:val="vi-VN"/>
              </w:rPr>
              <w:t>bấm nút login</w:t>
            </w:r>
            <w:r w:rsidRPr="00A106C1">
              <w:t xml:space="preserve"> trên trang Login(</w:t>
            </w:r>
            <w:hyperlink w:anchor="_SC01:_My_Profile" w:history="1">
              <w:r w:rsidRPr="00A106C1">
                <w:rPr>
                  <w:rStyle w:val="Hyperlink"/>
                </w:rPr>
                <w:t>SC01</w:t>
              </w:r>
            </w:hyperlink>
            <w:r w:rsidRPr="00A106C1">
              <w:t>)</w:t>
            </w:r>
          </w:p>
        </w:tc>
      </w:tr>
      <w:tr w:rsidR="004529AA" w:rsidRPr="00A106C1" w:rsidTr="00EF4F23">
        <w:tc>
          <w:tcPr>
            <w:tcW w:w="1668" w:type="dxa"/>
            <w:shd w:val="clear" w:color="auto" w:fill="C6D9F1"/>
          </w:tcPr>
          <w:p w:rsidR="004529AA" w:rsidRPr="00A106C1" w:rsidRDefault="004529AA" w:rsidP="00EF4F23">
            <w:pPr>
              <w:rPr>
                <w:b/>
              </w:rPr>
            </w:pPr>
            <w:r w:rsidRPr="00A106C1">
              <w:rPr>
                <w:b/>
              </w:rPr>
              <w:t>Pre-condition</w:t>
            </w:r>
          </w:p>
        </w:tc>
        <w:tc>
          <w:tcPr>
            <w:tcW w:w="7051" w:type="dxa"/>
            <w:gridSpan w:val="3"/>
          </w:tcPr>
          <w:p w:rsidR="004529AA" w:rsidRPr="00A106C1" w:rsidRDefault="004529AA" w:rsidP="00EF4F23">
            <w:pPr>
              <w:rPr>
                <w:lang w:val="vi-VN"/>
              </w:rPr>
            </w:pPr>
          </w:p>
        </w:tc>
      </w:tr>
      <w:tr w:rsidR="004529AA" w:rsidRPr="00A106C1" w:rsidTr="00EF4F23">
        <w:tc>
          <w:tcPr>
            <w:tcW w:w="1668" w:type="dxa"/>
            <w:shd w:val="clear" w:color="auto" w:fill="C6D9F1"/>
          </w:tcPr>
          <w:p w:rsidR="004529AA" w:rsidRPr="00A106C1" w:rsidRDefault="004529AA" w:rsidP="00EF4F23">
            <w:pPr>
              <w:rPr>
                <w:b/>
              </w:rPr>
            </w:pPr>
            <w:r w:rsidRPr="00A106C1">
              <w:rPr>
                <w:b/>
              </w:rPr>
              <w:t>Post condition</w:t>
            </w:r>
          </w:p>
        </w:tc>
        <w:tc>
          <w:tcPr>
            <w:tcW w:w="7051" w:type="dxa"/>
            <w:gridSpan w:val="3"/>
          </w:tcPr>
          <w:p w:rsidR="004529AA" w:rsidRPr="00A106C1" w:rsidRDefault="004529AA" w:rsidP="00EF4F23">
            <w:pPr>
              <w:rPr>
                <w:lang w:val="vi-VN"/>
              </w:rPr>
            </w:pPr>
            <w:r w:rsidRPr="00A106C1">
              <w:rPr>
                <w:lang w:val="vi-VN"/>
              </w:rPr>
              <w:t>Chuyển tới trang default với role tương ứng</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44"/>
        <w:gridCol w:w="914"/>
        <w:gridCol w:w="3806"/>
      </w:tblGrid>
      <w:tr w:rsidR="004529AA" w:rsidRPr="00A106C1" w:rsidTr="00EF4F23">
        <w:tc>
          <w:tcPr>
            <w:tcW w:w="4269" w:type="dxa"/>
            <w:gridSpan w:val="2"/>
            <w:shd w:val="clear" w:color="auto" w:fill="C6D9F1"/>
          </w:tcPr>
          <w:p w:rsidR="004529AA" w:rsidRPr="00A106C1" w:rsidRDefault="004529AA" w:rsidP="00EF4F23">
            <w:pPr>
              <w:jc w:val="center"/>
              <w:rPr>
                <w:b/>
              </w:rPr>
            </w:pPr>
            <w:r w:rsidRPr="00A106C1">
              <w:rPr>
                <w:b/>
              </w:rPr>
              <w:t>Actor</w:t>
            </w:r>
          </w:p>
        </w:tc>
        <w:tc>
          <w:tcPr>
            <w:tcW w:w="5081"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lastRenderedPageBreak/>
              <w:t xml:space="preserve">Main Flow: </w:t>
            </w:r>
            <w:r w:rsidRPr="00A106C1">
              <w:rPr>
                <w:b/>
                <w:lang w:val="vi-VN"/>
              </w:rPr>
              <w:t xml:space="preserve">Login </w:t>
            </w:r>
            <w:r w:rsidRPr="00A106C1">
              <w:rPr>
                <w:b/>
              </w:rPr>
              <w:t>succesfully</w:t>
            </w:r>
          </w:p>
        </w:tc>
      </w:tr>
      <w:tr w:rsidR="004529AA" w:rsidRPr="00A106C1" w:rsidTr="00EF4F23">
        <w:tc>
          <w:tcPr>
            <w:tcW w:w="665" w:type="dxa"/>
          </w:tcPr>
          <w:p w:rsidR="004529AA" w:rsidRPr="00A106C1" w:rsidRDefault="004529AA" w:rsidP="00EF4F23">
            <w:r w:rsidRPr="00A106C1">
              <w:t>1</w:t>
            </w:r>
          </w:p>
        </w:tc>
        <w:tc>
          <w:tcPr>
            <w:tcW w:w="3604" w:type="dxa"/>
          </w:tcPr>
          <w:p w:rsidR="004529AA" w:rsidRPr="00A106C1" w:rsidRDefault="004529AA" w:rsidP="00EF4F23">
            <w:pPr>
              <w:rPr>
                <w:lang w:val="vi-VN"/>
              </w:rPr>
            </w:pPr>
            <w:r w:rsidRPr="00A106C1">
              <w:rPr>
                <w:lang w:val="vi-VN"/>
              </w:rPr>
              <w:t xml:space="preserve">Actor nhập tên đăng nhập/mật khẩu và click vào button Login trên trang đăng nhập </w:t>
            </w:r>
            <w:r w:rsidRPr="00A106C1">
              <w:t>.</w:t>
            </w:r>
          </w:p>
        </w:tc>
        <w:tc>
          <w:tcPr>
            <w:tcW w:w="699" w:type="dxa"/>
          </w:tcPr>
          <w:p w:rsidR="004529AA" w:rsidRPr="00A106C1" w:rsidRDefault="004529AA" w:rsidP="00EF4F23"/>
        </w:tc>
        <w:tc>
          <w:tcPr>
            <w:tcW w:w="4382" w:type="dxa"/>
          </w:tcPr>
          <w:p w:rsidR="004529AA" w:rsidRPr="00A106C1" w:rsidRDefault="004529AA" w:rsidP="00EF4F23"/>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2</w:t>
            </w:r>
          </w:p>
        </w:tc>
        <w:tc>
          <w:tcPr>
            <w:tcW w:w="4382" w:type="dxa"/>
          </w:tcPr>
          <w:p w:rsidR="004529AA" w:rsidRPr="00A106C1" w:rsidRDefault="004529AA" w:rsidP="00EF4F23">
            <w:pPr>
              <w:rPr>
                <w:lang w:val="vi-VN"/>
              </w:rPr>
            </w:pPr>
            <w:r w:rsidRPr="00A106C1">
              <w:rPr>
                <w:lang w:val="vi-VN"/>
              </w:rPr>
              <w:t xml:space="preserve">Kiểm tra tên đăng nhập/mật khẩu là chính xác sau đó chuyển tới trang default role tương ứng </w:t>
            </w:r>
            <w:r w:rsidRPr="00A106C1">
              <w:t>.</w:t>
            </w:r>
          </w:p>
        </w:tc>
      </w:tr>
      <w:tr w:rsidR="004529AA" w:rsidRPr="00A106C1" w:rsidTr="00EF4F23">
        <w:tc>
          <w:tcPr>
            <w:tcW w:w="9350" w:type="dxa"/>
            <w:gridSpan w:val="4"/>
            <w:shd w:val="clear" w:color="auto" w:fill="B8CCE4" w:themeFill="accent1" w:themeFillTint="66"/>
          </w:tcPr>
          <w:p w:rsidR="004529AA" w:rsidRPr="00A106C1" w:rsidRDefault="004529AA" w:rsidP="00EF4F23">
            <w:pPr>
              <w:rPr>
                <w:b/>
              </w:rPr>
            </w:pPr>
            <w:r w:rsidRPr="00A106C1">
              <w:rPr>
                <w:b/>
              </w:rPr>
              <w:t>Alternate Flow: Login failed</w:t>
            </w:r>
          </w:p>
        </w:tc>
      </w:tr>
      <w:tr w:rsidR="004529AA" w:rsidRPr="00A106C1" w:rsidTr="00EF4F23">
        <w:tc>
          <w:tcPr>
            <w:tcW w:w="665" w:type="dxa"/>
          </w:tcPr>
          <w:p w:rsidR="004529AA" w:rsidRPr="00A106C1" w:rsidRDefault="004529AA" w:rsidP="00EF4F23">
            <w:r w:rsidRPr="00A106C1">
              <w:t>1</w:t>
            </w:r>
          </w:p>
        </w:tc>
        <w:tc>
          <w:tcPr>
            <w:tcW w:w="3604" w:type="dxa"/>
          </w:tcPr>
          <w:p w:rsidR="004529AA" w:rsidRPr="00A106C1" w:rsidRDefault="004529AA" w:rsidP="00EF4F23">
            <w:pPr>
              <w:rPr>
                <w:lang w:val="vi-VN"/>
              </w:rPr>
            </w:pPr>
            <w:r w:rsidRPr="00A106C1">
              <w:rPr>
                <w:lang w:val="vi-VN"/>
              </w:rPr>
              <w:t xml:space="preserve">Actor nhập tên đăng nhập/mật khẩu và click vào button Login trên trang đăng nhập </w:t>
            </w:r>
            <w:r w:rsidRPr="00A106C1">
              <w:t>.</w:t>
            </w:r>
          </w:p>
        </w:tc>
        <w:tc>
          <w:tcPr>
            <w:tcW w:w="699" w:type="dxa"/>
          </w:tcPr>
          <w:p w:rsidR="004529AA" w:rsidRPr="00A106C1" w:rsidRDefault="004529AA" w:rsidP="00EF4F23"/>
        </w:tc>
        <w:tc>
          <w:tcPr>
            <w:tcW w:w="4382" w:type="dxa"/>
          </w:tcPr>
          <w:p w:rsidR="004529AA" w:rsidRPr="00A106C1" w:rsidRDefault="004529AA" w:rsidP="00EF4F23">
            <w:pPr>
              <w:rPr>
                <w:lang w:val="vi-VN"/>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pPr>
              <w:rPr>
                <w:lang w:val="vi-VN"/>
              </w:rPr>
            </w:pPr>
          </w:p>
        </w:tc>
        <w:tc>
          <w:tcPr>
            <w:tcW w:w="699" w:type="dxa"/>
          </w:tcPr>
          <w:p w:rsidR="004529AA" w:rsidRPr="00A106C1" w:rsidRDefault="004529AA" w:rsidP="00EF4F23">
            <w:r w:rsidRPr="00A106C1">
              <w:t>2</w:t>
            </w:r>
          </w:p>
        </w:tc>
        <w:tc>
          <w:tcPr>
            <w:tcW w:w="4382" w:type="dxa"/>
          </w:tcPr>
          <w:p w:rsidR="004529AA" w:rsidRPr="00A106C1" w:rsidRDefault="004529AA" w:rsidP="00EF4F23">
            <w:r w:rsidRPr="00A106C1">
              <w:rPr>
                <w:lang w:val="vi-VN"/>
              </w:rPr>
              <w:t xml:space="preserve">Kiểm tra tên đăng nhập/mật khẩu là </w:t>
            </w:r>
            <w:r w:rsidRPr="00A106C1">
              <w:t>không tồn tại</w:t>
            </w:r>
            <w:r w:rsidRPr="00A106C1">
              <w:rPr>
                <w:lang w:val="vi-VN"/>
              </w:rPr>
              <w:t xml:space="preserve"> sau đó </w:t>
            </w:r>
            <w:r w:rsidRPr="00A106C1">
              <w:t>hiện thông báo message lỗi</w:t>
            </w: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pPr>
              <w:rPr>
                <w:lang w:val="vi-VN"/>
              </w:rPr>
            </w:pPr>
          </w:p>
        </w:tc>
        <w:tc>
          <w:tcPr>
            <w:tcW w:w="699" w:type="dxa"/>
          </w:tcPr>
          <w:p w:rsidR="004529AA" w:rsidRPr="00A106C1" w:rsidRDefault="004529AA" w:rsidP="00EF4F23">
            <w:r w:rsidRPr="00A106C1">
              <w:t>3</w:t>
            </w:r>
          </w:p>
        </w:tc>
        <w:tc>
          <w:tcPr>
            <w:tcW w:w="4382" w:type="dxa"/>
          </w:tcPr>
          <w:p w:rsidR="004529AA" w:rsidRPr="00A106C1" w:rsidRDefault="004529AA" w:rsidP="00EF4F23">
            <w:r w:rsidRPr="00A106C1">
              <w:t>C</w:t>
            </w:r>
            <w:r w:rsidRPr="00A106C1">
              <w:rPr>
                <w:lang w:val="vi-VN"/>
              </w:rPr>
              <w:t xml:space="preserve">huyển </w:t>
            </w:r>
            <w:r w:rsidRPr="00A106C1">
              <w:t xml:space="preserve">ngược lại </w:t>
            </w:r>
            <w:r w:rsidRPr="00A106C1">
              <w:rPr>
                <w:lang w:val="vi-VN"/>
              </w:rPr>
              <w:t xml:space="preserve"> trang </w:t>
            </w:r>
            <w:r w:rsidRPr="00A106C1">
              <w:t>.</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8"/>
        <w:gridCol w:w="2020"/>
        <w:gridCol w:w="4940"/>
      </w:tblGrid>
      <w:tr w:rsidR="004529AA" w:rsidRPr="00A106C1" w:rsidTr="00EF4F23">
        <w:tc>
          <w:tcPr>
            <w:tcW w:w="1918" w:type="dxa"/>
            <w:shd w:val="clear" w:color="auto" w:fill="C6D9F1"/>
          </w:tcPr>
          <w:p w:rsidR="004529AA" w:rsidRPr="00A106C1" w:rsidRDefault="004529AA" w:rsidP="00EF4F23">
            <w:pPr>
              <w:rPr>
                <w:b/>
              </w:rPr>
            </w:pPr>
            <w:r w:rsidRPr="00A106C1">
              <w:rPr>
                <w:b/>
              </w:rPr>
              <w:t>Rule No.</w:t>
            </w:r>
          </w:p>
        </w:tc>
        <w:tc>
          <w:tcPr>
            <w:tcW w:w="215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918" w:type="dxa"/>
          </w:tcPr>
          <w:p w:rsidR="004529AA" w:rsidRPr="00A106C1" w:rsidRDefault="004529AA" w:rsidP="00EF4F23">
            <w:pPr>
              <w:rPr>
                <w:lang w:val="vi-VN"/>
              </w:rPr>
            </w:pPr>
          </w:p>
        </w:tc>
        <w:tc>
          <w:tcPr>
            <w:tcW w:w="215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6930"/>
      </w:tblGrid>
      <w:tr w:rsidR="004529AA" w:rsidRPr="00A106C1" w:rsidTr="00EF4F23">
        <w:tc>
          <w:tcPr>
            <w:tcW w:w="1908" w:type="dxa"/>
          </w:tcPr>
          <w:p w:rsidR="004529AA" w:rsidRPr="00A106C1" w:rsidRDefault="004529AA" w:rsidP="00EF4F23">
            <w:r w:rsidRPr="00A106C1">
              <w:t>MS01</w:t>
            </w:r>
          </w:p>
        </w:tc>
        <w:tc>
          <w:tcPr>
            <w:tcW w:w="7668" w:type="dxa"/>
          </w:tcPr>
          <w:p w:rsidR="004529AA" w:rsidRPr="00A106C1" w:rsidRDefault="004529AA" w:rsidP="00EF4F23">
            <w:r w:rsidRPr="00A106C1">
              <w:t xml:space="preserve">“Tên Đăng Nhập và/hoặc Mật Khẩu của </w:t>
            </w:r>
            <w:r w:rsidRPr="00A106C1">
              <w:rPr>
                <w:lang w:val="vi-VN"/>
              </w:rPr>
              <w:t>bạn</w:t>
            </w:r>
            <w:r w:rsidRPr="00A106C1">
              <w:t xml:space="preserve"> không chính xác. Vui lòng kiểm tra và thử lại.”</w:t>
            </w:r>
          </w:p>
          <w:p w:rsidR="004529AA" w:rsidRPr="00A106C1" w:rsidRDefault="004529AA" w:rsidP="00EF4F23">
            <w:r w:rsidRPr="00A106C1">
              <w:rPr>
                <w:lang w:val="vi-VN"/>
              </w:rPr>
              <w:lastRenderedPageBreak/>
              <w:t>Mes</w:t>
            </w:r>
            <w:r w:rsidRPr="00A106C1">
              <w:t>s</w:t>
            </w:r>
            <w:r w:rsidRPr="00A106C1">
              <w:rPr>
                <w:lang w:val="vi-VN"/>
              </w:rPr>
              <w:t>age thông báo khi actor nhập sai tên đăng nhập/mật khẩu</w:t>
            </w:r>
            <w:r w:rsidRPr="00A106C1">
              <w:t>.</w:t>
            </w:r>
          </w:p>
        </w:tc>
      </w:tr>
    </w:tbl>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19" w:name="_UC01:_View_My"/>
      <w:bookmarkStart w:id="20" w:name="_Toc270500416"/>
      <w:bookmarkStart w:id="21" w:name="_Toc385707274"/>
      <w:bookmarkStart w:id="22" w:name="_Toc510248442"/>
      <w:bookmarkEnd w:id="19"/>
      <w:r w:rsidRPr="00A106C1">
        <w:rPr>
          <w:rFonts w:cs="Times New Roman"/>
          <w:b w:val="0"/>
          <w:color w:val="BC001C"/>
          <w:sz w:val="28"/>
        </w:rPr>
        <w:t xml:space="preserve">UC01: </w:t>
      </w:r>
      <w:bookmarkEnd w:id="20"/>
      <w:bookmarkEnd w:id="21"/>
      <w:r w:rsidRPr="00A106C1">
        <w:rPr>
          <w:rFonts w:cs="Times New Roman"/>
          <w:b w:val="0"/>
          <w:color w:val="FF0000"/>
          <w:sz w:val="28"/>
          <w:szCs w:val="28"/>
        </w:rPr>
        <w:t>Thêm mới tài khoản</w:t>
      </w:r>
      <w:bookmarkEnd w:id="22"/>
    </w:p>
    <w:p w:rsidR="004529AA" w:rsidRPr="00A106C1" w:rsidRDefault="004529AA" w:rsidP="004529AA"/>
    <w:p w:rsidR="004529AA" w:rsidRPr="00A106C1" w:rsidRDefault="004529AA" w:rsidP="004529AA">
      <w:pPr>
        <w:rPr>
          <w:b/>
        </w:rPr>
      </w:pPr>
      <w:r w:rsidRPr="00A106C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64"/>
        <w:gridCol w:w="1635"/>
        <w:gridCol w:w="2610"/>
      </w:tblGrid>
      <w:tr w:rsidR="004529AA" w:rsidRPr="00A106C1" w:rsidTr="00EF4F23">
        <w:tc>
          <w:tcPr>
            <w:tcW w:w="1668" w:type="dxa"/>
            <w:shd w:val="clear" w:color="auto" w:fill="C6D9F1"/>
          </w:tcPr>
          <w:p w:rsidR="004529AA" w:rsidRPr="00A106C1" w:rsidRDefault="004529AA" w:rsidP="00EF4F23">
            <w:pPr>
              <w:rPr>
                <w:b/>
              </w:rPr>
            </w:pPr>
            <w:r w:rsidRPr="00A106C1">
              <w:rPr>
                <w:b/>
              </w:rPr>
              <w:t>Name</w:t>
            </w:r>
          </w:p>
        </w:tc>
        <w:tc>
          <w:tcPr>
            <w:tcW w:w="2862" w:type="dxa"/>
          </w:tcPr>
          <w:p w:rsidR="004529AA" w:rsidRPr="00A106C1" w:rsidRDefault="004529AA" w:rsidP="00EF4F23">
            <w:r w:rsidRPr="00A106C1">
              <w:t>Thêm tài khoản mới</w:t>
            </w:r>
          </w:p>
        </w:tc>
        <w:tc>
          <w:tcPr>
            <w:tcW w:w="1105" w:type="dxa"/>
            <w:shd w:val="clear" w:color="auto" w:fill="C6D9F1"/>
          </w:tcPr>
          <w:p w:rsidR="004529AA" w:rsidRPr="00A106C1" w:rsidRDefault="004529AA" w:rsidP="00EF4F23">
            <w:pPr>
              <w:rPr>
                <w:b/>
              </w:rPr>
            </w:pPr>
            <w:r w:rsidRPr="00A106C1">
              <w:rPr>
                <w:b/>
              </w:rPr>
              <w:t>Code</w:t>
            </w:r>
          </w:p>
        </w:tc>
        <w:tc>
          <w:tcPr>
            <w:tcW w:w="3084" w:type="dxa"/>
          </w:tcPr>
          <w:p w:rsidR="004529AA" w:rsidRPr="00A106C1" w:rsidRDefault="004529AA" w:rsidP="00EF4F23">
            <w:r w:rsidRPr="00A106C1">
              <w:rPr>
                <w:lang w:val="vi-VN"/>
              </w:rPr>
              <w:t>U</w:t>
            </w:r>
            <w:r w:rsidRPr="00A106C1">
              <w:t>C0</w:t>
            </w:r>
            <w:r w:rsidRPr="00A106C1">
              <w:rPr>
                <w:lang w:val="vi-VN"/>
              </w:rPr>
              <w:t>1</w:t>
            </w:r>
          </w:p>
        </w:tc>
      </w:tr>
      <w:tr w:rsidR="004529AA" w:rsidRPr="00A106C1" w:rsidTr="00EF4F23">
        <w:tc>
          <w:tcPr>
            <w:tcW w:w="1668" w:type="dxa"/>
            <w:shd w:val="clear" w:color="auto" w:fill="C6D9F1"/>
          </w:tcPr>
          <w:p w:rsidR="004529AA" w:rsidRPr="00A106C1" w:rsidRDefault="004529AA" w:rsidP="00EF4F23">
            <w:pPr>
              <w:rPr>
                <w:b/>
              </w:rPr>
            </w:pPr>
            <w:r w:rsidRPr="00A106C1">
              <w:rPr>
                <w:b/>
              </w:rPr>
              <w:t>Description</w:t>
            </w:r>
          </w:p>
        </w:tc>
        <w:tc>
          <w:tcPr>
            <w:tcW w:w="7051" w:type="dxa"/>
            <w:gridSpan w:val="3"/>
          </w:tcPr>
          <w:p w:rsidR="004529AA" w:rsidRPr="00A106C1" w:rsidRDefault="004529AA" w:rsidP="00EF4F23">
            <w:r w:rsidRPr="00A106C1">
              <w:t xml:space="preserve">Cho người quản trị thêm mới 1 tài khoản </w:t>
            </w:r>
          </w:p>
        </w:tc>
      </w:tr>
      <w:tr w:rsidR="004529AA" w:rsidRPr="00A106C1" w:rsidTr="00EF4F23">
        <w:tc>
          <w:tcPr>
            <w:tcW w:w="1668" w:type="dxa"/>
            <w:shd w:val="clear" w:color="auto" w:fill="C6D9F1"/>
          </w:tcPr>
          <w:p w:rsidR="004529AA" w:rsidRPr="00A106C1" w:rsidRDefault="004529AA" w:rsidP="00EF4F23">
            <w:pPr>
              <w:rPr>
                <w:b/>
              </w:rPr>
            </w:pPr>
            <w:r w:rsidRPr="00A106C1">
              <w:rPr>
                <w:b/>
              </w:rPr>
              <w:t>Actor</w:t>
            </w:r>
          </w:p>
        </w:tc>
        <w:tc>
          <w:tcPr>
            <w:tcW w:w="2862" w:type="dxa"/>
          </w:tcPr>
          <w:p w:rsidR="004529AA" w:rsidRPr="00A106C1" w:rsidRDefault="004529AA" w:rsidP="00EF4F23">
            <w:pPr>
              <w:pStyle w:val="ListParagraph"/>
              <w:ind w:left="0"/>
              <w:rPr>
                <w:lang w:val="vi-VN"/>
              </w:rPr>
            </w:pPr>
            <w:r w:rsidRPr="00A106C1">
              <w:t>Người dùng quản trị</w:t>
            </w:r>
          </w:p>
        </w:tc>
        <w:tc>
          <w:tcPr>
            <w:tcW w:w="1105" w:type="dxa"/>
            <w:shd w:val="clear" w:color="auto" w:fill="C6D9F1"/>
          </w:tcPr>
          <w:p w:rsidR="004529AA" w:rsidRPr="00A106C1" w:rsidRDefault="004529AA" w:rsidP="00EF4F23">
            <w:pPr>
              <w:rPr>
                <w:b/>
              </w:rPr>
            </w:pPr>
            <w:r w:rsidRPr="00A106C1">
              <w:rPr>
                <w:b/>
              </w:rPr>
              <w:t>Trigger</w:t>
            </w:r>
          </w:p>
        </w:tc>
        <w:tc>
          <w:tcPr>
            <w:tcW w:w="3084" w:type="dxa"/>
          </w:tcPr>
          <w:p w:rsidR="004529AA" w:rsidRPr="00A106C1" w:rsidRDefault="004529AA" w:rsidP="00EF4F23"/>
        </w:tc>
      </w:tr>
      <w:tr w:rsidR="004529AA" w:rsidRPr="00A106C1" w:rsidTr="00EF4F23">
        <w:tc>
          <w:tcPr>
            <w:tcW w:w="1668" w:type="dxa"/>
            <w:shd w:val="clear" w:color="auto" w:fill="C6D9F1"/>
          </w:tcPr>
          <w:p w:rsidR="004529AA" w:rsidRPr="00A106C1" w:rsidRDefault="004529AA" w:rsidP="00EF4F23">
            <w:pPr>
              <w:rPr>
                <w:b/>
              </w:rPr>
            </w:pPr>
            <w:r w:rsidRPr="00A106C1">
              <w:rPr>
                <w:b/>
              </w:rPr>
              <w:t>Pre-condition</w:t>
            </w:r>
          </w:p>
        </w:tc>
        <w:tc>
          <w:tcPr>
            <w:tcW w:w="7051"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UC00:_Login</w:t>
              </w:r>
            </w:hyperlink>
          </w:p>
        </w:tc>
      </w:tr>
      <w:tr w:rsidR="004529AA" w:rsidRPr="00A106C1" w:rsidTr="00EF4F23">
        <w:tc>
          <w:tcPr>
            <w:tcW w:w="1668" w:type="dxa"/>
            <w:shd w:val="clear" w:color="auto" w:fill="C6D9F1"/>
          </w:tcPr>
          <w:p w:rsidR="004529AA" w:rsidRPr="00A106C1" w:rsidRDefault="004529AA" w:rsidP="00EF4F23">
            <w:pPr>
              <w:rPr>
                <w:b/>
              </w:rPr>
            </w:pPr>
            <w:r w:rsidRPr="00A106C1">
              <w:rPr>
                <w:b/>
              </w:rPr>
              <w:t>Post condition</w:t>
            </w:r>
          </w:p>
        </w:tc>
        <w:tc>
          <w:tcPr>
            <w:tcW w:w="7051" w:type="dxa"/>
            <w:gridSpan w:val="3"/>
          </w:tcPr>
          <w:p w:rsidR="004529AA" w:rsidRPr="00A106C1" w:rsidRDefault="004529AA" w:rsidP="00EF4F23">
            <w:r w:rsidRPr="00A106C1">
              <w:t>Thêm tài khoản mới</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65"/>
        <w:gridCol w:w="914"/>
        <w:gridCol w:w="3785"/>
      </w:tblGrid>
      <w:tr w:rsidR="004529AA" w:rsidRPr="00A106C1" w:rsidTr="00EF4F23">
        <w:tc>
          <w:tcPr>
            <w:tcW w:w="4270" w:type="dxa"/>
            <w:gridSpan w:val="2"/>
            <w:shd w:val="clear" w:color="auto" w:fill="C6D9F1"/>
          </w:tcPr>
          <w:p w:rsidR="004529AA" w:rsidRPr="00A106C1" w:rsidRDefault="004529AA" w:rsidP="00EF4F23">
            <w:pPr>
              <w:jc w:val="center"/>
              <w:rPr>
                <w:b/>
              </w:rPr>
            </w:pPr>
            <w:r w:rsidRPr="00A106C1">
              <w:rPr>
                <w:b/>
              </w:rPr>
              <w:t>Actor</w:t>
            </w:r>
          </w:p>
        </w:tc>
        <w:tc>
          <w:tcPr>
            <w:tcW w:w="508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Thêm mới bệnh nhân thành công</w:t>
            </w:r>
          </w:p>
        </w:tc>
      </w:tr>
      <w:tr w:rsidR="004529AA" w:rsidRPr="00A106C1" w:rsidTr="00EF4F23">
        <w:tc>
          <w:tcPr>
            <w:tcW w:w="666" w:type="dxa"/>
          </w:tcPr>
          <w:p w:rsidR="004529AA" w:rsidRPr="00A106C1" w:rsidRDefault="004529AA" w:rsidP="00EF4F23">
            <w:r w:rsidRPr="00A106C1">
              <w:t>1</w:t>
            </w:r>
          </w:p>
        </w:tc>
        <w:tc>
          <w:tcPr>
            <w:tcW w:w="3604" w:type="dxa"/>
          </w:tcPr>
          <w:p w:rsidR="004529AA" w:rsidRPr="00A106C1" w:rsidRDefault="004529AA" w:rsidP="00EF4F23">
            <w:r w:rsidRPr="00A106C1">
              <w:t>Actor click vào button “Thêm mới” ở trang “Tài khoản”, điền thông tin và tạo mới tài khoản</w:t>
            </w:r>
          </w:p>
        </w:tc>
        <w:tc>
          <w:tcPr>
            <w:tcW w:w="700" w:type="dxa"/>
          </w:tcPr>
          <w:p w:rsidR="004529AA" w:rsidRPr="00A106C1" w:rsidRDefault="004529AA" w:rsidP="00EF4F23"/>
        </w:tc>
        <w:tc>
          <w:tcPr>
            <w:tcW w:w="4380" w:type="dxa"/>
          </w:tcPr>
          <w:p w:rsidR="004529AA" w:rsidRPr="00A106C1" w:rsidRDefault="004529AA" w:rsidP="00EF4F23"/>
        </w:tc>
      </w:tr>
      <w:tr w:rsidR="004529AA" w:rsidRPr="00A106C1" w:rsidTr="00EF4F23">
        <w:tc>
          <w:tcPr>
            <w:tcW w:w="666" w:type="dxa"/>
          </w:tcPr>
          <w:p w:rsidR="004529AA" w:rsidRPr="00A106C1" w:rsidRDefault="004529AA" w:rsidP="00EF4F23"/>
        </w:tc>
        <w:tc>
          <w:tcPr>
            <w:tcW w:w="3604" w:type="dxa"/>
          </w:tcPr>
          <w:p w:rsidR="004529AA" w:rsidRPr="00A106C1" w:rsidRDefault="004529AA" w:rsidP="00EF4F23"/>
        </w:tc>
        <w:tc>
          <w:tcPr>
            <w:tcW w:w="700" w:type="dxa"/>
          </w:tcPr>
          <w:p w:rsidR="004529AA" w:rsidRPr="00A106C1" w:rsidRDefault="004529AA" w:rsidP="00EF4F23">
            <w:r w:rsidRPr="00A106C1">
              <w:t>2</w:t>
            </w:r>
          </w:p>
        </w:tc>
        <w:tc>
          <w:tcPr>
            <w:tcW w:w="4380" w:type="dxa"/>
          </w:tcPr>
          <w:p w:rsidR="004529AA" w:rsidRPr="00A106C1" w:rsidRDefault="004529AA" w:rsidP="00EF4F23">
            <w:r w:rsidRPr="00A106C1">
              <w:t>Kiểm tra id tài khoản trong cơ sở dữ liệu, nếu không tồn tại thì thêm mới và thông báo thành công.</w:t>
            </w:r>
          </w:p>
        </w:tc>
      </w:tr>
      <w:tr w:rsidR="004529AA" w:rsidRPr="00A106C1" w:rsidTr="00EF4F23">
        <w:tc>
          <w:tcPr>
            <w:tcW w:w="666" w:type="dxa"/>
          </w:tcPr>
          <w:p w:rsidR="004529AA" w:rsidRPr="00A106C1" w:rsidRDefault="004529AA" w:rsidP="00EF4F23"/>
        </w:tc>
        <w:tc>
          <w:tcPr>
            <w:tcW w:w="3604" w:type="dxa"/>
          </w:tcPr>
          <w:p w:rsidR="004529AA" w:rsidRPr="00A106C1" w:rsidRDefault="004529AA" w:rsidP="00EF4F23"/>
        </w:tc>
        <w:tc>
          <w:tcPr>
            <w:tcW w:w="700" w:type="dxa"/>
          </w:tcPr>
          <w:p w:rsidR="004529AA" w:rsidRPr="00A106C1" w:rsidRDefault="004529AA" w:rsidP="00EF4F23"/>
        </w:tc>
        <w:tc>
          <w:tcPr>
            <w:tcW w:w="4380" w:type="dxa"/>
          </w:tcPr>
          <w:p w:rsidR="004529AA" w:rsidRPr="00A106C1" w:rsidRDefault="004529AA" w:rsidP="00EF4F23"/>
        </w:tc>
      </w:tr>
      <w:tr w:rsidR="004529AA" w:rsidRPr="00A106C1" w:rsidTr="00EF4F23">
        <w:tc>
          <w:tcPr>
            <w:tcW w:w="9350" w:type="dxa"/>
            <w:gridSpan w:val="4"/>
            <w:shd w:val="clear" w:color="auto" w:fill="B8CCE4" w:themeFill="accent1" w:themeFillTint="66"/>
          </w:tcPr>
          <w:p w:rsidR="004529AA" w:rsidRPr="00A106C1" w:rsidRDefault="004529AA" w:rsidP="00EF4F23">
            <w:pPr>
              <w:tabs>
                <w:tab w:val="left" w:pos="5797"/>
              </w:tabs>
            </w:pPr>
            <w:r w:rsidRPr="00A106C1">
              <w:rPr>
                <w:b/>
              </w:rPr>
              <w:t>Alternate Flow: Thêm mới bệnh nhân thất bại</w:t>
            </w:r>
            <w:r w:rsidRPr="00A106C1">
              <w:rPr>
                <w:b/>
              </w:rPr>
              <w:tab/>
            </w:r>
          </w:p>
        </w:tc>
      </w:tr>
      <w:tr w:rsidR="004529AA" w:rsidRPr="00A106C1" w:rsidTr="00EF4F23">
        <w:tc>
          <w:tcPr>
            <w:tcW w:w="666" w:type="dxa"/>
          </w:tcPr>
          <w:p w:rsidR="004529AA" w:rsidRPr="00A106C1" w:rsidRDefault="004529AA" w:rsidP="00EF4F23">
            <w:r w:rsidRPr="00A106C1">
              <w:t>1</w:t>
            </w:r>
          </w:p>
        </w:tc>
        <w:tc>
          <w:tcPr>
            <w:tcW w:w="3604" w:type="dxa"/>
          </w:tcPr>
          <w:p w:rsidR="004529AA" w:rsidRPr="00A106C1" w:rsidRDefault="004529AA" w:rsidP="00EF4F23">
            <w:r w:rsidRPr="00A106C1">
              <w:t>Actor click vào button “Thêm mới” ở trang “Tài khoản” (SC01)</w:t>
            </w:r>
          </w:p>
        </w:tc>
        <w:tc>
          <w:tcPr>
            <w:tcW w:w="700" w:type="dxa"/>
          </w:tcPr>
          <w:p w:rsidR="004529AA" w:rsidRPr="00A106C1" w:rsidRDefault="004529AA" w:rsidP="00EF4F23"/>
        </w:tc>
        <w:tc>
          <w:tcPr>
            <w:tcW w:w="4380" w:type="dxa"/>
          </w:tcPr>
          <w:p w:rsidR="004529AA" w:rsidRPr="00A106C1" w:rsidRDefault="004529AA" w:rsidP="00EF4F23"/>
        </w:tc>
      </w:tr>
      <w:tr w:rsidR="004529AA" w:rsidRPr="00A106C1" w:rsidTr="00EF4F23">
        <w:tc>
          <w:tcPr>
            <w:tcW w:w="666" w:type="dxa"/>
          </w:tcPr>
          <w:p w:rsidR="004529AA" w:rsidRPr="00A106C1" w:rsidRDefault="004529AA" w:rsidP="00EF4F23"/>
        </w:tc>
        <w:tc>
          <w:tcPr>
            <w:tcW w:w="3604" w:type="dxa"/>
          </w:tcPr>
          <w:p w:rsidR="004529AA" w:rsidRPr="00A106C1" w:rsidRDefault="004529AA" w:rsidP="00EF4F23"/>
        </w:tc>
        <w:tc>
          <w:tcPr>
            <w:tcW w:w="700" w:type="dxa"/>
          </w:tcPr>
          <w:p w:rsidR="004529AA" w:rsidRPr="00A106C1" w:rsidRDefault="004529AA" w:rsidP="00EF4F23">
            <w:r w:rsidRPr="00A106C1">
              <w:t>2</w:t>
            </w:r>
          </w:p>
        </w:tc>
        <w:tc>
          <w:tcPr>
            <w:tcW w:w="4380" w:type="dxa"/>
          </w:tcPr>
          <w:p w:rsidR="004529AA" w:rsidRPr="00A106C1" w:rsidRDefault="004529AA" w:rsidP="00EF4F23">
            <w:r w:rsidRPr="00A106C1">
              <w:t>Kiểm tra id tài khoản trong cơ sở dữ liệu,nếu ID đã tồn tại trong CSDL, Thông báo message lỗi</w:t>
            </w:r>
          </w:p>
        </w:tc>
      </w:tr>
      <w:tr w:rsidR="004529AA" w:rsidRPr="00A106C1" w:rsidTr="00EF4F23">
        <w:tc>
          <w:tcPr>
            <w:tcW w:w="666" w:type="dxa"/>
          </w:tcPr>
          <w:p w:rsidR="004529AA" w:rsidRPr="00A106C1" w:rsidRDefault="004529AA" w:rsidP="00EF4F23"/>
        </w:tc>
        <w:tc>
          <w:tcPr>
            <w:tcW w:w="3604" w:type="dxa"/>
          </w:tcPr>
          <w:p w:rsidR="004529AA" w:rsidRPr="00A106C1" w:rsidRDefault="004529AA" w:rsidP="00EF4F23"/>
        </w:tc>
        <w:tc>
          <w:tcPr>
            <w:tcW w:w="700" w:type="dxa"/>
          </w:tcPr>
          <w:p w:rsidR="004529AA" w:rsidRPr="00A106C1" w:rsidRDefault="004529AA" w:rsidP="00EF4F23"/>
        </w:tc>
        <w:tc>
          <w:tcPr>
            <w:tcW w:w="4380" w:type="dxa"/>
          </w:tcPr>
          <w:p w:rsidR="004529AA" w:rsidRPr="00A106C1" w:rsidRDefault="004529AA" w:rsidP="00EF4F23"/>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18"/>
        <w:gridCol w:w="2020"/>
        <w:gridCol w:w="4940"/>
      </w:tblGrid>
      <w:tr w:rsidR="004529AA" w:rsidRPr="00A106C1" w:rsidTr="00EF4F23">
        <w:tc>
          <w:tcPr>
            <w:tcW w:w="1918" w:type="dxa"/>
            <w:shd w:val="clear" w:color="auto" w:fill="C6D9F1"/>
          </w:tcPr>
          <w:p w:rsidR="004529AA" w:rsidRPr="00A106C1" w:rsidRDefault="004529AA" w:rsidP="00EF4F23">
            <w:pPr>
              <w:rPr>
                <w:b/>
              </w:rPr>
            </w:pPr>
            <w:r w:rsidRPr="00A106C1">
              <w:rPr>
                <w:b/>
              </w:rPr>
              <w:t>Rule No.</w:t>
            </w:r>
          </w:p>
        </w:tc>
        <w:tc>
          <w:tcPr>
            <w:tcW w:w="215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918" w:type="dxa"/>
          </w:tcPr>
          <w:p w:rsidR="004529AA" w:rsidRPr="00A106C1" w:rsidRDefault="004529AA" w:rsidP="00EF4F23"/>
        </w:tc>
        <w:tc>
          <w:tcPr>
            <w:tcW w:w="215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1"/>
        <w:gridCol w:w="7017"/>
      </w:tblGrid>
      <w:tr w:rsidR="004529AA" w:rsidRPr="00A106C1" w:rsidTr="00EF4F23">
        <w:tc>
          <w:tcPr>
            <w:tcW w:w="1908" w:type="dxa"/>
          </w:tcPr>
          <w:p w:rsidR="004529AA" w:rsidRPr="00A106C1" w:rsidRDefault="004529AA" w:rsidP="00EF4F23"/>
        </w:tc>
        <w:tc>
          <w:tcPr>
            <w:tcW w:w="7668" w:type="dxa"/>
          </w:tcPr>
          <w:p w:rsidR="004529AA" w:rsidRPr="00A106C1" w:rsidRDefault="004529AA" w:rsidP="00EF4F23">
            <w:pPr>
              <w:rPr>
                <w:lang w:val="vi-VN"/>
              </w:rPr>
            </w:pP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23" w:name="_UC02:_View_List"/>
      <w:bookmarkStart w:id="24" w:name="_Toc270500417"/>
      <w:bookmarkStart w:id="25" w:name="_Toc385707275"/>
      <w:bookmarkStart w:id="26" w:name="_Toc510248443"/>
      <w:bookmarkEnd w:id="23"/>
      <w:r w:rsidRPr="00A106C1">
        <w:rPr>
          <w:rFonts w:cs="Times New Roman"/>
          <w:b w:val="0"/>
          <w:color w:val="BC001C"/>
          <w:sz w:val="28"/>
        </w:rPr>
        <w:t xml:space="preserve">UC02: </w:t>
      </w:r>
      <w:bookmarkEnd w:id="24"/>
      <w:bookmarkEnd w:id="25"/>
      <w:r w:rsidRPr="00A106C1">
        <w:rPr>
          <w:rFonts w:cs="Times New Roman"/>
          <w:b w:val="0"/>
          <w:color w:val="BC001C"/>
          <w:sz w:val="28"/>
        </w:rPr>
        <w:t>Xem thông tin tài khoản</w:t>
      </w:r>
      <w:bookmarkEnd w:id="26"/>
    </w:p>
    <w:p w:rsidR="004529AA" w:rsidRPr="00A106C1" w:rsidRDefault="004529AA" w:rsidP="004529AA"/>
    <w:p w:rsidR="004529AA" w:rsidRPr="00A106C1" w:rsidRDefault="004529AA" w:rsidP="004529AA">
      <w:pPr>
        <w:rPr>
          <w:b/>
        </w:rPr>
      </w:pPr>
      <w:r w:rsidRPr="00A106C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64"/>
        <w:gridCol w:w="1635"/>
        <w:gridCol w:w="2610"/>
      </w:tblGrid>
      <w:tr w:rsidR="004529AA" w:rsidRPr="00A106C1" w:rsidTr="00EF4F23">
        <w:tc>
          <w:tcPr>
            <w:tcW w:w="1668" w:type="dxa"/>
            <w:shd w:val="clear" w:color="auto" w:fill="C6D9F1"/>
          </w:tcPr>
          <w:p w:rsidR="004529AA" w:rsidRPr="00A106C1" w:rsidRDefault="004529AA" w:rsidP="00EF4F23">
            <w:pPr>
              <w:rPr>
                <w:b/>
              </w:rPr>
            </w:pPr>
            <w:r w:rsidRPr="00A106C1">
              <w:rPr>
                <w:b/>
              </w:rPr>
              <w:t>Name</w:t>
            </w:r>
          </w:p>
        </w:tc>
        <w:tc>
          <w:tcPr>
            <w:tcW w:w="2862" w:type="dxa"/>
          </w:tcPr>
          <w:p w:rsidR="004529AA" w:rsidRPr="00A106C1" w:rsidRDefault="004529AA" w:rsidP="00EF4F23">
            <w:r w:rsidRPr="00A106C1">
              <w:t>Xem thông tin tài khoản</w:t>
            </w:r>
          </w:p>
        </w:tc>
        <w:tc>
          <w:tcPr>
            <w:tcW w:w="1105" w:type="dxa"/>
            <w:shd w:val="clear" w:color="auto" w:fill="C6D9F1"/>
          </w:tcPr>
          <w:p w:rsidR="004529AA" w:rsidRPr="00A106C1" w:rsidRDefault="004529AA" w:rsidP="00EF4F23">
            <w:pPr>
              <w:rPr>
                <w:b/>
              </w:rPr>
            </w:pPr>
            <w:r w:rsidRPr="00A106C1">
              <w:rPr>
                <w:b/>
              </w:rPr>
              <w:t>Code</w:t>
            </w:r>
          </w:p>
        </w:tc>
        <w:tc>
          <w:tcPr>
            <w:tcW w:w="3084" w:type="dxa"/>
          </w:tcPr>
          <w:p w:rsidR="004529AA" w:rsidRPr="00A106C1" w:rsidRDefault="004529AA" w:rsidP="00EF4F23">
            <w:r w:rsidRPr="00A106C1">
              <w:t>UC02</w:t>
            </w:r>
          </w:p>
        </w:tc>
      </w:tr>
      <w:tr w:rsidR="004529AA" w:rsidRPr="00A106C1" w:rsidTr="00EF4F23">
        <w:tc>
          <w:tcPr>
            <w:tcW w:w="1668" w:type="dxa"/>
            <w:shd w:val="clear" w:color="auto" w:fill="C6D9F1"/>
          </w:tcPr>
          <w:p w:rsidR="004529AA" w:rsidRPr="00A106C1" w:rsidRDefault="004529AA" w:rsidP="00EF4F23">
            <w:pPr>
              <w:rPr>
                <w:b/>
              </w:rPr>
            </w:pPr>
            <w:r w:rsidRPr="00A106C1">
              <w:rPr>
                <w:b/>
              </w:rPr>
              <w:lastRenderedPageBreak/>
              <w:t>Description</w:t>
            </w:r>
          </w:p>
        </w:tc>
        <w:tc>
          <w:tcPr>
            <w:tcW w:w="7051" w:type="dxa"/>
            <w:gridSpan w:val="3"/>
          </w:tcPr>
          <w:p w:rsidR="004529AA" w:rsidRPr="00A106C1" w:rsidRDefault="004529AA" w:rsidP="00EF4F23">
            <w:r w:rsidRPr="00A106C1">
              <w:t xml:space="preserve">Cho phép người dùng quản trị tìm kiếm và xem thông tin các tài khoản </w:t>
            </w:r>
          </w:p>
        </w:tc>
      </w:tr>
      <w:tr w:rsidR="004529AA" w:rsidRPr="00A106C1" w:rsidTr="00EF4F23">
        <w:tc>
          <w:tcPr>
            <w:tcW w:w="1668" w:type="dxa"/>
            <w:shd w:val="clear" w:color="auto" w:fill="C6D9F1"/>
          </w:tcPr>
          <w:p w:rsidR="004529AA" w:rsidRPr="00A106C1" w:rsidRDefault="004529AA" w:rsidP="00EF4F23">
            <w:pPr>
              <w:rPr>
                <w:b/>
              </w:rPr>
            </w:pPr>
            <w:r w:rsidRPr="00A106C1">
              <w:rPr>
                <w:b/>
              </w:rPr>
              <w:t>Actor</w:t>
            </w:r>
          </w:p>
        </w:tc>
        <w:tc>
          <w:tcPr>
            <w:tcW w:w="2862" w:type="dxa"/>
          </w:tcPr>
          <w:p w:rsidR="004529AA" w:rsidRPr="00A106C1" w:rsidRDefault="004529AA" w:rsidP="00EF4F23">
            <w:pPr>
              <w:pStyle w:val="ListParagraph"/>
              <w:tabs>
                <w:tab w:val="center" w:pos="1426"/>
              </w:tabs>
              <w:ind w:left="0"/>
              <w:rPr>
                <w:lang w:val="vi-VN"/>
              </w:rPr>
            </w:pPr>
            <w:r w:rsidRPr="00A106C1">
              <w:t>Người dùng quản trị</w:t>
            </w:r>
            <w:r w:rsidRPr="00A106C1">
              <w:rPr>
                <w:lang w:val="vi-VN"/>
              </w:rPr>
              <w:tab/>
            </w:r>
          </w:p>
        </w:tc>
        <w:tc>
          <w:tcPr>
            <w:tcW w:w="1105" w:type="dxa"/>
            <w:shd w:val="clear" w:color="auto" w:fill="C6D9F1"/>
          </w:tcPr>
          <w:p w:rsidR="004529AA" w:rsidRPr="00A106C1" w:rsidRDefault="004529AA" w:rsidP="00EF4F23">
            <w:pPr>
              <w:rPr>
                <w:b/>
              </w:rPr>
            </w:pPr>
            <w:r w:rsidRPr="00A106C1">
              <w:rPr>
                <w:b/>
              </w:rPr>
              <w:t>Trigger</w:t>
            </w:r>
          </w:p>
        </w:tc>
        <w:tc>
          <w:tcPr>
            <w:tcW w:w="3084" w:type="dxa"/>
          </w:tcPr>
          <w:p w:rsidR="004529AA" w:rsidRPr="00A106C1" w:rsidRDefault="004529AA" w:rsidP="00EF4F23">
            <w:pPr>
              <w:rPr>
                <w:lang w:val="vi-VN"/>
              </w:rPr>
            </w:pPr>
            <w:r w:rsidRPr="00A106C1">
              <w:rPr>
                <w:lang w:val="vi-VN"/>
              </w:rPr>
              <w:t>Load trang quản lý</w:t>
            </w:r>
          </w:p>
        </w:tc>
      </w:tr>
      <w:tr w:rsidR="004529AA" w:rsidRPr="00A106C1" w:rsidTr="00EF4F23">
        <w:tc>
          <w:tcPr>
            <w:tcW w:w="1668" w:type="dxa"/>
            <w:shd w:val="clear" w:color="auto" w:fill="C6D9F1"/>
          </w:tcPr>
          <w:p w:rsidR="004529AA" w:rsidRPr="00A106C1" w:rsidRDefault="004529AA" w:rsidP="00EF4F23">
            <w:pPr>
              <w:rPr>
                <w:b/>
              </w:rPr>
            </w:pPr>
            <w:r w:rsidRPr="00A106C1">
              <w:rPr>
                <w:b/>
              </w:rPr>
              <w:t>Pre-condition</w:t>
            </w:r>
          </w:p>
        </w:tc>
        <w:tc>
          <w:tcPr>
            <w:tcW w:w="7051"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668" w:type="dxa"/>
            <w:shd w:val="clear" w:color="auto" w:fill="C6D9F1"/>
          </w:tcPr>
          <w:p w:rsidR="004529AA" w:rsidRPr="00A106C1" w:rsidRDefault="004529AA" w:rsidP="00EF4F23">
            <w:pPr>
              <w:rPr>
                <w:b/>
              </w:rPr>
            </w:pPr>
            <w:r w:rsidRPr="00A106C1">
              <w:rPr>
                <w:b/>
              </w:rPr>
              <w:t>Post condition</w:t>
            </w:r>
          </w:p>
        </w:tc>
        <w:tc>
          <w:tcPr>
            <w:tcW w:w="7051" w:type="dxa"/>
            <w:gridSpan w:val="3"/>
          </w:tcPr>
          <w:p w:rsidR="004529AA" w:rsidRPr="00A106C1" w:rsidRDefault="004529AA" w:rsidP="00EF4F23">
            <w:pPr>
              <w:rPr>
                <w:lang w:val="vi-VN"/>
              </w:rPr>
            </w:pPr>
            <w:r w:rsidRPr="00A106C1">
              <w:t>Xem thông tin tài khoản</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62"/>
        <w:gridCol w:w="914"/>
        <w:gridCol w:w="3788"/>
      </w:tblGrid>
      <w:tr w:rsidR="004529AA" w:rsidRPr="00A106C1" w:rsidTr="00EF4F23">
        <w:trPr>
          <w:trHeight w:val="368"/>
        </w:trPr>
        <w:tc>
          <w:tcPr>
            <w:tcW w:w="4266" w:type="dxa"/>
            <w:gridSpan w:val="2"/>
            <w:shd w:val="clear" w:color="auto" w:fill="C6D9F1"/>
          </w:tcPr>
          <w:p w:rsidR="004529AA" w:rsidRPr="00A106C1" w:rsidRDefault="004529AA" w:rsidP="00EF4F23">
            <w:pPr>
              <w:jc w:val="center"/>
              <w:rPr>
                <w:b/>
              </w:rPr>
            </w:pPr>
            <w:r w:rsidRPr="00A106C1">
              <w:rPr>
                <w:b/>
              </w:rPr>
              <w:t>Actor</w:t>
            </w:r>
          </w:p>
        </w:tc>
        <w:tc>
          <w:tcPr>
            <w:tcW w:w="5084"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Xem thông tin thành công</w:t>
            </w:r>
          </w:p>
        </w:tc>
      </w:tr>
      <w:tr w:rsidR="004529AA" w:rsidRPr="00A106C1" w:rsidTr="00EF4F23">
        <w:tc>
          <w:tcPr>
            <w:tcW w:w="666" w:type="dxa"/>
          </w:tcPr>
          <w:p w:rsidR="004529AA" w:rsidRPr="00A106C1" w:rsidRDefault="004529AA" w:rsidP="00EF4F23">
            <w:r w:rsidRPr="00A106C1">
              <w:t>1</w:t>
            </w:r>
          </w:p>
        </w:tc>
        <w:tc>
          <w:tcPr>
            <w:tcW w:w="3600" w:type="dxa"/>
          </w:tcPr>
          <w:p w:rsidR="004529AA" w:rsidRPr="00A106C1" w:rsidRDefault="004529AA" w:rsidP="00EF4F23">
            <w:r w:rsidRPr="00A106C1">
              <w:rPr>
                <w:lang w:val="vi-VN"/>
              </w:rPr>
              <w:t xml:space="preserve">Actor </w:t>
            </w:r>
            <w:r w:rsidRPr="00A106C1">
              <w:t>nhập thông tin vào thanh tìm kiếm và ấn “enter”.</w:t>
            </w:r>
          </w:p>
        </w:tc>
        <w:tc>
          <w:tcPr>
            <w:tcW w:w="700" w:type="dxa"/>
          </w:tcPr>
          <w:p w:rsidR="004529AA" w:rsidRPr="00A106C1" w:rsidRDefault="004529AA" w:rsidP="00EF4F23">
            <w:pPr>
              <w:rPr>
                <w:b/>
              </w:rPr>
            </w:pPr>
          </w:p>
        </w:tc>
        <w:tc>
          <w:tcPr>
            <w:tcW w:w="4384" w:type="dxa"/>
          </w:tcPr>
          <w:p w:rsidR="004529AA" w:rsidRPr="00A106C1" w:rsidRDefault="004529AA" w:rsidP="00EF4F23">
            <w:pPr>
              <w:rPr>
                <w:b/>
              </w:rPr>
            </w:pPr>
          </w:p>
        </w:tc>
      </w:tr>
      <w:tr w:rsidR="004529AA" w:rsidRPr="00A106C1" w:rsidTr="00EF4F23">
        <w:tc>
          <w:tcPr>
            <w:tcW w:w="666" w:type="dxa"/>
          </w:tcPr>
          <w:p w:rsidR="004529AA" w:rsidRPr="00A106C1" w:rsidRDefault="004529AA" w:rsidP="00EF4F23"/>
        </w:tc>
        <w:tc>
          <w:tcPr>
            <w:tcW w:w="3600" w:type="dxa"/>
          </w:tcPr>
          <w:p w:rsidR="004529AA" w:rsidRPr="00A106C1" w:rsidRDefault="004529AA" w:rsidP="00EF4F23"/>
        </w:tc>
        <w:tc>
          <w:tcPr>
            <w:tcW w:w="700" w:type="dxa"/>
          </w:tcPr>
          <w:p w:rsidR="004529AA" w:rsidRPr="00A106C1" w:rsidRDefault="004529AA" w:rsidP="00EF4F23">
            <w:r w:rsidRPr="00A106C1">
              <w:t>2</w:t>
            </w:r>
          </w:p>
        </w:tc>
        <w:tc>
          <w:tcPr>
            <w:tcW w:w="4384" w:type="dxa"/>
          </w:tcPr>
          <w:p w:rsidR="004529AA" w:rsidRPr="00A106C1" w:rsidRDefault="004529AA" w:rsidP="00EF4F23">
            <w:pPr>
              <w:rPr>
                <w:lang w:val="vi-VN"/>
              </w:rPr>
            </w:pPr>
            <w:r w:rsidRPr="00A106C1">
              <w:t>Kiểm tra thông tin  tài khoản trong cơ sở dữ liệu và hiển thị thông tin nếu khớp với thông tin đẵ nhập.</w:t>
            </w:r>
          </w:p>
        </w:tc>
      </w:tr>
      <w:tr w:rsidR="004529AA" w:rsidRPr="00A106C1" w:rsidTr="00EF4F23">
        <w:tc>
          <w:tcPr>
            <w:tcW w:w="9350" w:type="dxa"/>
            <w:gridSpan w:val="4"/>
            <w:shd w:val="clear" w:color="auto" w:fill="B8CCE4" w:themeFill="accent1" w:themeFillTint="66"/>
          </w:tcPr>
          <w:p w:rsidR="004529AA" w:rsidRPr="00A106C1" w:rsidRDefault="004529AA" w:rsidP="00EF4F23">
            <w:pPr>
              <w:rPr>
                <w:lang w:val="vi-VN"/>
              </w:rPr>
            </w:pPr>
            <w:r w:rsidRPr="00A106C1">
              <w:rPr>
                <w:b/>
              </w:rPr>
              <w:t>Alternate Flow: Xem thông tin thất bại</w:t>
            </w:r>
          </w:p>
        </w:tc>
      </w:tr>
      <w:tr w:rsidR="004529AA" w:rsidRPr="00A106C1" w:rsidTr="00EF4F23">
        <w:tc>
          <w:tcPr>
            <w:tcW w:w="666" w:type="dxa"/>
          </w:tcPr>
          <w:p w:rsidR="004529AA" w:rsidRPr="00A106C1" w:rsidRDefault="004529AA" w:rsidP="00EF4F23"/>
        </w:tc>
        <w:tc>
          <w:tcPr>
            <w:tcW w:w="3600" w:type="dxa"/>
          </w:tcPr>
          <w:p w:rsidR="004529AA" w:rsidRPr="00A106C1" w:rsidRDefault="004529AA" w:rsidP="00EF4F23"/>
        </w:tc>
        <w:tc>
          <w:tcPr>
            <w:tcW w:w="700" w:type="dxa"/>
          </w:tcPr>
          <w:p w:rsidR="004529AA" w:rsidRPr="00A106C1" w:rsidRDefault="004529AA" w:rsidP="00EF4F23">
            <w:pPr>
              <w:rPr>
                <w:b/>
              </w:rPr>
            </w:pPr>
          </w:p>
        </w:tc>
        <w:tc>
          <w:tcPr>
            <w:tcW w:w="4384" w:type="dxa"/>
          </w:tcPr>
          <w:p w:rsidR="004529AA" w:rsidRPr="00A106C1" w:rsidRDefault="004529AA" w:rsidP="00EF4F23">
            <w:pPr>
              <w:rPr>
                <w:b/>
              </w:rPr>
            </w:pPr>
          </w:p>
        </w:tc>
      </w:tr>
      <w:tr w:rsidR="004529AA" w:rsidRPr="00A106C1" w:rsidTr="00EF4F23">
        <w:tc>
          <w:tcPr>
            <w:tcW w:w="666" w:type="dxa"/>
          </w:tcPr>
          <w:p w:rsidR="004529AA" w:rsidRPr="00A106C1" w:rsidRDefault="004529AA" w:rsidP="00EF4F23"/>
        </w:tc>
        <w:tc>
          <w:tcPr>
            <w:tcW w:w="3600" w:type="dxa"/>
          </w:tcPr>
          <w:p w:rsidR="004529AA" w:rsidRPr="00A106C1" w:rsidRDefault="004529AA" w:rsidP="00EF4F23"/>
        </w:tc>
        <w:tc>
          <w:tcPr>
            <w:tcW w:w="700" w:type="dxa"/>
          </w:tcPr>
          <w:p w:rsidR="004529AA" w:rsidRPr="00A106C1" w:rsidRDefault="004529AA" w:rsidP="00EF4F23"/>
        </w:tc>
        <w:tc>
          <w:tcPr>
            <w:tcW w:w="4384" w:type="dxa"/>
          </w:tcPr>
          <w:p w:rsidR="004529AA" w:rsidRPr="00A106C1" w:rsidRDefault="004529AA" w:rsidP="00EF4F23"/>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rPr>
          <w:b/>
          <w:lang w:val="vi-VN"/>
        </w:rPr>
      </w:pPr>
    </w:p>
    <w:p w:rsidR="004529AA" w:rsidRPr="00A106C1" w:rsidRDefault="004529AA" w:rsidP="004529AA">
      <w:pPr>
        <w:rPr>
          <w:b/>
          <w:lang w:val="vi-VN"/>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7018"/>
      </w:tblGrid>
      <w:tr w:rsidR="004529AA" w:rsidRPr="00A106C1" w:rsidTr="00EF4F23">
        <w:tc>
          <w:tcPr>
            <w:tcW w:w="1866" w:type="dxa"/>
          </w:tcPr>
          <w:p w:rsidR="004529AA" w:rsidRPr="00A106C1" w:rsidRDefault="004529AA" w:rsidP="00EF4F23"/>
        </w:tc>
        <w:tc>
          <w:tcPr>
            <w:tcW w:w="7484" w:type="dxa"/>
          </w:tcPr>
          <w:p w:rsidR="004529AA" w:rsidRPr="00A106C1" w:rsidRDefault="004529AA" w:rsidP="00EF4F23"/>
        </w:tc>
      </w:tr>
    </w:tbl>
    <w:p w:rsidR="004529AA" w:rsidRPr="00A106C1" w:rsidRDefault="004529AA" w:rsidP="004529AA"/>
    <w:p w:rsidR="004529AA" w:rsidRPr="00A106C1" w:rsidRDefault="004529AA" w:rsidP="004529AA"/>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27" w:name="_U3:_View_List"/>
      <w:bookmarkStart w:id="28" w:name="_UC03:_View_List"/>
      <w:bookmarkStart w:id="29" w:name="_Toc510248444"/>
      <w:bookmarkEnd w:id="27"/>
      <w:bookmarkEnd w:id="28"/>
      <w:r w:rsidRPr="00A106C1">
        <w:rPr>
          <w:rFonts w:cs="Times New Roman"/>
          <w:b w:val="0"/>
          <w:color w:val="BC001C"/>
          <w:sz w:val="28"/>
        </w:rPr>
        <w:t>UC03: Cập nhật trạng thái cho tài khoản</w:t>
      </w:r>
      <w:bookmarkEnd w:id="29"/>
    </w:p>
    <w:p w:rsidR="004529AA" w:rsidRPr="00A106C1" w:rsidRDefault="004529AA" w:rsidP="004529AA"/>
    <w:p w:rsidR="004529AA" w:rsidRPr="00A106C1" w:rsidRDefault="004529AA" w:rsidP="004529AA">
      <w:pPr>
        <w:rPr>
          <w:b/>
        </w:rPr>
      </w:pPr>
      <w:r w:rsidRPr="00A106C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64"/>
        <w:gridCol w:w="1635"/>
        <w:gridCol w:w="2610"/>
      </w:tblGrid>
      <w:tr w:rsidR="004529AA" w:rsidRPr="00A106C1" w:rsidTr="00EF4F23">
        <w:tc>
          <w:tcPr>
            <w:tcW w:w="1668" w:type="dxa"/>
            <w:shd w:val="clear" w:color="auto" w:fill="C6D9F1"/>
          </w:tcPr>
          <w:p w:rsidR="004529AA" w:rsidRPr="00A106C1" w:rsidRDefault="004529AA" w:rsidP="00EF4F23">
            <w:pPr>
              <w:rPr>
                <w:b/>
              </w:rPr>
            </w:pPr>
            <w:r w:rsidRPr="00A106C1">
              <w:rPr>
                <w:b/>
              </w:rPr>
              <w:t>Name</w:t>
            </w:r>
          </w:p>
        </w:tc>
        <w:tc>
          <w:tcPr>
            <w:tcW w:w="2862" w:type="dxa"/>
          </w:tcPr>
          <w:p w:rsidR="004529AA" w:rsidRPr="00A106C1" w:rsidRDefault="004529AA" w:rsidP="00EF4F23">
            <w:r w:rsidRPr="00A106C1">
              <w:t>Cập nhật trạng thái tài khoản</w:t>
            </w:r>
          </w:p>
        </w:tc>
        <w:tc>
          <w:tcPr>
            <w:tcW w:w="1105" w:type="dxa"/>
            <w:shd w:val="clear" w:color="auto" w:fill="C6D9F1"/>
          </w:tcPr>
          <w:p w:rsidR="004529AA" w:rsidRPr="00A106C1" w:rsidRDefault="004529AA" w:rsidP="00EF4F23">
            <w:pPr>
              <w:rPr>
                <w:b/>
              </w:rPr>
            </w:pPr>
            <w:r w:rsidRPr="00A106C1">
              <w:rPr>
                <w:b/>
              </w:rPr>
              <w:t>Code</w:t>
            </w:r>
          </w:p>
        </w:tc>
        <w:tc>
          <w:tcPr>
            <w:tcW w:w="3084" w:type="dxa"/>
          </w:tcPr>
          <w:p w:rsidR="004529AA" w:rsidRPr="00A106C1" w:rsidRDefault="004529AA" w:rsidP="00EF4F23">
            <w:r w:rsidRPr="00A106C1">
              <w:t>UC03</w:t>
            </w:r>
          </w:p>
        </w:tc>
      </w:tr>
      <w:tr w:rsidR="004529AA" w:rsidRPr="00A106C1" w:rsidTr="00EF4F23">
        <w:tc>
          <w:tcPr>
            <w:tcW w:w="1668" w:type="dxa"/>
            <w:shd w:val="clear" w:color="auto" w:fill="C6D9F1"/>
          </w:tcPr>
          <w:p w:rsidR="004529AA" w:rsidRPr="00A106C1" w:rsidRDefault="004529AA" w:rsidP="00EF4F23">
            <w:pPr>
              <w:rPr>
                <w:b/>
              </w:rPr>
            </w:pPr>
            <w:r w:rsidRPr="00A106C1">
              <w:rPr>
                <w:b/>
              </w:rPr>
              <w:t>Description</w:t>
            </w:r>
          </w:p>
        </w:tc>
        <w:tc>
          <w:tcPr>
            <w:tcW w:w="7051" w:type="dxa"/>
            <w:gridSpan w:val="3"/>
          </w:tcPr>
          <w:p w:rsidR="004529AA" w:rsidRPr="00A106C1" w:rsidRDefault="004529AA" w:rsidP="00EF4F23">
            <w:r w:rsidRPr="00A106C1">
              <w:t>Cho phép người dùng quản trị cập nhật trạng thái cho các tài khoản</w:t>
            </w:r>
          </w:p>
        </w:tc>
      </w:tr>
      <w:tr w:rsidR="004529AA" w:rsidRPr="00A106C1" w:rsidTr="00EF4F23">
        <w:tc>
          <w:tcPr>
            <w:tcW w:w="1668" w:type="dxa"/>
            <w:shd w:val="clear" w:color="auto" w:fill="C6D9F1"/>
          </w:tcPr>
          <w:p w:rsidR="004529AA" w:rsidRPr="00A106C1" w:rsidRDefault="004529AA" w:rsidP="00EF4F23">
            <w:pPr>
              <w:rPr>
                <w:b/>
              </w:rPr>
            </w:pPr>
            <w:r w:rsidRPr="00A106C1">
              <w:rPr>
                <w:b/>
              </w:rPr>
              <w:t>Actor</w:t>
            </w:r>
          </w:p>
        </w:tc>
        <w:tc>
          <w:tcPr>
            <w:tcW w:w="2862" w:type="dxa"/>
          </w:tcPr>
          <w:p w:rsidR="004529AA" w:rsidRPr="00A106C1" w:rsidRDefault="004529AA" w:rsidP="00EF4F23">
            <w:pPr>
              <w:pStyle w:val="ListParagraph"/>
              <w:tabs>
                <w:tab w:val="center" w:pos="1426"/>
              </w:tabs>
              <w:ind w:left="0"/>
              <w:rPr>
                <w:lang w:val="vi-VN"/>
              </w:rPr>
            </w:pPr>
            <w:r w:rsidRPr="00A106C1">
              <w:t>Người dùng quản trị</w:t>
            </w:r>
          </w:p>
        </w:tc>
        <w:tc>
          <w:tcPr>
            <w:tcW w:w="1105" w:type="dxa"/>
            <w:shd w:val="clear" w:color="auto" w:fill="C6D9F1"/>
          </w:tcPr>
          <w:p w:rsidR="004529AA" w:rsidRPr="00A106C1" w:rsidRDefault="004529AA" w:rsidP="00EF4F23">
            <w:pPr>
              <w:rPr>
                <w:b/>
              </w:rPr>
            </w:pPr>
            <w:r w:rsidRPr="00A106C1">
              <w:rPr>
                <w:b/>
              </w:rPr>
              <w:t>Trigger</w:t>
            </w:r>
          </w:p>
        </w:tc>
        <w:tc>
          <w:tcPr>
            <w:tcW w:w="3084" w:type="dxa"/>
          </w:tcPr>
          <w:p w:rsidR="004529AA" w:rsidRPr="00A106C1" w:rsidRDefault="004529AA" w:rsidP="00EF4F23">
            <w:r w:rsidRPr="00A106C1">
              <w:rPr>
                <w:lang w:val="vi-VN"/>
              </w:rPr>
              <w:t xml:space="preserve">Load trang </w:t>
            </w:r>
            <w:r w:rsidRPr="00A106C1">
              <w:t>quản lý</w:t>
            </w:r>
          </w:p>
        </w:tc>
      </w:tr>
      <w:tr w:rsidR="004529AA" w:rsidRPr="00A106C1" w:rsidTr="00EF4F23">
        <w:tc>
          <w:tcPr>
            <w:tcW w:w="1668" w:type="dxa"/>
            <w:shd w:val="clear" w:color="auto" w:fill="C6D9F1"/>
          </w:tcPr>
          <w:p w:rsidR="004529AA" w:rsidRPr="00A106C1" w:rsidRDefault="004529AA" w:rsidP="00EF4F23">
            <w:pPr>
              <w:rPr>
                <w:b/>
              </w:rPr>
            </w:pPr>
            <w:r w:rsidRPr="00A106C1">
              <w:rPr>
                <w:b/>
              </w:rPr>
              <w:t>Pre-condition</w:t>
            </w:r>
          </w:p>
        </w:tc>
        <w:tc>
          <w:tcPr>
            <w:tcW w:w="7051"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668" w:type="dxa"/>
            <w:shd w:val="clear" w:color="auto" w:fill="C6D9F1"/>
          </w:tcPr>
          <w:p w:rsidR="004529AA" w:rsidRPr="00A106C1" w:rsidRDefault="004529AA" w:rsidP="00EF4F23">
            <w:pPr>
              <w:rPr>
                <w:b/>
              </w:rPr>
            </w:pPr>
            <w:r w:rsidRPr="00A106C1">
              <w:rPr>
                <w:b/>
              </w:rPr>
              <w:t>Post condition</w:t>
            </w:r>
          </w:p>
        </w:tc>
        <w:tc>
          <w:tcPr>
            <w:tcW w:w="7051" w:type="dxa"/>
            <w:gridSpan w:val="3"/>
          </w:tcPr>
          <w:p w:rsidR="004529AA" w:rsidRPr="00A106C1" w:rsidRDefault="004529AA" w:rsidP="00EF4F23">
            <w:pPr>
              <w:rPr>
                <w:lang w:val="vi-VN"/>
              </w:rPr>
            </w:pPr>
            <w:r w:rsidRPr="00A106C1">
              <w:t>Cập nhật trạng thái cho các tài khoản.</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56"/>
        <w:gridCol w:w="914"/>
        <w:gridCol w:w="3794"/>
      </w:tblGrid>
      <w:tr w:rsidR="004529AA" w:rsidRPr="00A106C1" w:rsidTr="00EF4F23">
        <w:tc>
          <w:tcPr>
            <w:tcW w:w="4269" w:type="dxa"/>
            <w:gridSpan w:val="2"/>
            <w:shd w:val="clear" w:color="auto" w:fill="C6D9F1"/>
          </w:tcPr>
          <w:p w:rsidR="004529AA" w:rsidRPr="00A106C1" w:rsidRDefault="004529AA" w:rsidP="00EF4F23">
            <w:pPr>
              <w:jc w:val="center"/>
              <w:rPr>
                <w:b/>
              </w:rPr>
            </w:pPr>
            <w:r w:rsidRPr="00A106C1">
              <w:rPr>
                <w:b/>
              </w:rPr>
              <w:t>Actor</w:t>
            </w:r>
          </w:p>
        </w:tc>
        <w:tc>
          <w:tcPr>
            <w:tcW w:w="5081"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Cập nhật trạng thái tài khoản thành công</w:t>
            </w:r>
          </w:p>
        </w:tc>
      </w:tr>
      <w:tr w:rsidR="004529AA" w:rsidRPr="00A106C1" w:rsidTr="00EF4F23">
        <w:trPr>
          <w:trHeight w:val="665"/>
        </w:trPr>
        <w:tc>
          <w:tcPr>
            <w:tcW w:w="665" w:type="dxa"/>
          </w:tcPr>
          <w:p w:rsidR="004529AA" w:rsidRPr="00A106C1" w:rsidRDefault="004529AA" w:rsidP="00EF4F23">
            <w:r w:rsidRPr="00A106C1">
              <w:lastRenderedPageBreak/>
              <w:t>1</w:t>
            </w:r>
          </w:p>
        </w:tc>
        <w:tc>
          <w:tcPr>
            <w:tcW w:w="3604" w:type="dxa"/>
          </w:tcPr>
          <w:p w:rsidR="004529AA" w:rsidRPr="00A106C1" w:rsidRDefault="004529AA" w:rsidP="00EF4F23">
            <w:r w:rsidRPr="00A106C1">
              <w:rPr>
                <w:lang w:val="vi-VN"/>
              </w:rPr>
              <w:t xml:space="preserve">Actor </w:t>
            </w:r>
            <w:r w:rsidRPr="00A106C1">
              <w:t>chọn tài khoản muốn thay đổi trạng thái trong bảng tài khoản. Sau đó chọn mục cập nhật.</w:t>
            </w:r>
          </w:p>
        </w:tc>
        <w:tc>
          <w:tcPr>
            <w:tcW w:w="699" w:type="dxa"/>
          </w:tcPr>
          <w:p w:rsidR="004529AA" w:rsidRPr="00A106C1" w:rsidRDefault="004529AA" w:rsidP="00EF4F23">
            <w:pPr>
              <w:rPr>
                <w:b/>
              </w:rPr>
            </w:pPr>
          </w:p>
        </w:tc>
        <w:tc>
          <w:tcPr>
            <w:tcW w:w="4382"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2</w:t>
            </w:r>
          </w:p>
        </w:tc>
        <w:tc>
          <w:tcPr>
            <w:tcW w:w="4382" w:type="dxa"/>
          </w:tcPr>
          <w:p w:rsidR="004529AA" w:rsidRPr="00A106C1" w:rsidRDefault="004529AA" w:rsidP="00EF4F23">
            <w:r w:rsidRPr="00A106C1">
              <w:rPr>
                <w:lang w:val="vi-VN"/>
              </w:rPr>
              <w:t>Hiển thị các thông tin của tài khoản cho Actor thay đổi.</w:t>
            </w:r>
          </w:p>
        </w:tc>
      </w:tr>
      <w:tr w:rsidR="004529AA" w:rsidRPr="00A106C1" w:rsidTr="00EF4F23">
        <w:tc>
          <w:tcPr>
            <w:tcW w:w="665" w:type="dxa"/>
          </w:tcPr>
          <w:p w:rsidR="004529AA" w:rsidRPr="00A106C1" w:rsidRDefault="004529AA" w:rsidP="00EF4F23">
            <w:r w:rsidRPr="00A106C1">
              <w:t>3</w:t>
            </w:r>
          </w:p>
        </w:tc>
        <w:tc>
          <w:tcPr>
            <w:tcW w:w="3604" w:type="dxa"/>
          </w:tcPr>
          <w:p w:rsidR="004529AA" w:rsidRPr="00A106C1" w:rsidRDefault="004529AA" w:rsidP="00EF4F23">
            <w:r w:rsidRPr="00A106C1">
              <w:t>Chọn trạng thái cần thay đổi và xác nhận.</w:t>
            </w:r>
          </w:p>
        </w:tc>
        <w:tc>
          <w:tcPr>
            <w:tcW w:w="699" w:type="dxa"/>
          </w:tcPr>
          <w:p w:rsidR="004529AA" w:rsidRPr="00A106C1" w:rsidRDefault="004529AA" w:rsidP="00EF4F23"/>
        </w:tc>
        <w:tc>
          <w:tcPr>
            <w:tcW w:w="4382" w:type="dxa"/>
          </w:tcPr>
          <w:p w:rsidR="004529AA" w:rsidRPr="00A106C1" w:rsidRDefault="004529AA" w:rsidP="00EF4F23">
            <w:pPr>
              <w:rPr>
                <w:lang w:val="vi-VN"/>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4</w:t>
            </w:r>
          </w:p>
        </w:tc>
        <w:tc>
          <w:tcPr>
            <w:tcW w:w="4382" w:type="dxa"/>
          </w:tcPr>
          <w:p w:rsidR="004529AA" w:rsidRPr="00A106C1" w:rsidRDefault="004529AA" w:rsidP="00EF4F23">
            <w:r w:rsidRPr="00A106C1">
              <w:t>Thông báo thành công</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1 : Cập nhật trạng thái tài khoản thất bại</w:t>
            </w:r>
          </w:p>
        </w:tc>
      </w:tr>
      <w:tr w:rsidR="004529AA" w:rsidRPr="00A106C1" w:rsidTr="00EF4F23">
        <w:tc>
          <w:tcPr>
            <w:tcW w:w="665" w:type="dxa"/>
          </w:tcPr>
          <w:p w:rsidR="004529AA" w:rsidRPr="00A106C1" w:rsidRDefault="004529AA" w:rsidP="00EF4F23">
            <w:r w:rsidRPr="00A106C1">
              <w:t>1</w:t>
            </w:r>
          </w:p>
        </w:tc>
        <w:tc>
          <w:tcPr>
            <w:tcW w:w="3604" w:type="dxa"/>
          </w:tcPr>
          <w:p w:rsidR="004529AA" w:rsidRPr="00A106C1" w:rsidRDefault="004529AA" w:rsidP="00EF4F23">
            <w:r w:rsidRPr="00A106C1">
              <w:rPr>
                <w:lang w:val="vi-VN"/>
              </w:rPr>
              <w:t xml:space="preserve">Actor </w:t>
            </w:r>
            <w:r w:rsidRPr="00A106C1">
              <w:t>chọn tài khoản muốn thay đổi trạng thái trong bảng tài khoản. Sau đó chọn mục cập nhật.</w:t>
            </w:r>
          </w:p>
        </w:tc>
        <w:tc>
          <w:tcPr>
            <w:tcW w:w="699" w:type="dxa"/>
          </w:tcPr>
          <w:p w:rsidR="004529AA" w:rsidRPr="00A106C1" w:rsidRDefault="004529AA" w:rsidP="00EF4F23">
            <w:pPr>
              <w:rPr>
                <w:b/>
              </w:rPr>
            </w:pPr>
          </w:p>
        </w:tc>
        <w:tc>
          <w:tcPr>
            <w:tcW w:w="4382"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2</w:t>
            </w:r>
          </w:p>
        </w:tc>
        <w:tc>
          <w:tcPr>
            <w:tcW w:w="4382" w:type="dxa"/>
          </w:tcPr>
          <w:p w:rsidR="004529AA" w:rsidRPr="00A106C1" w:rsidRDefault="004529AA" w:rsidP="00EF4F23">
            <w:r w:rsidRPr="00A106C1">
              <w:t>Hệ thống không lấy được thông tin, gửi thông báo message lỗi.</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rPr>
          <w:b/>
          <w:lang w:val="vi-VN"/>
        </w:rPr>
      </w:pPr>
    </w:p>
    <w:p w:rsidR="004529AA" w:rsidRPr="00A106C1" w:rsidRDefault="004529AA" w:rsidP="004529AA">
      <w:pPr>
        <w:rPr>
          <w:b/>
          <w:lang w:val="vi-VN"/>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33"/>
        <w:gridCol w:w="6945"/>
      </w:tblGrid>
      <w:tr w:rsidR="004529AA" w:rsidRPr="00A106C1" w:rsidTr="00EF4F23">
        <w:tc>
          <w:tcPr>
            <w:tcW w:w="1875" w:type="dxa"/>
          </w:tcPr>
          <w:p w:rsidR="004529AA" w:rsidRPr="00A106C1" w:rsidRDefault="004529AA" w:rsidP="00EF4F23">
            <w:r w:rsidRPr="00A106C1">
              <w:t>MS01</w:t>
            </w:r>
          </w:p>
        </w:tc>
        <w:tc>
          <w:tcPr>
            <w:tcW w:w="7475" w:type="dxa"/>
          </w:tcPr>
          <w:p w:rsidR="004529AA" w:rsidRPr="00A106C1" w:rsidRDefault="004529AA" w:rsidP="00EF4F23">
            <w:r w:rsidRPr="00A106C1">
              <w:t>“Hệ thống bị sự cố.Xin vui lòng quay lại sau”</w:t>
            </w:r>
          </w:p>
          <w:p w:rsidR="004529AA" w:rsidRPr="00A106C1" w:rsidRDefault="004529AA" w:rsidP="00EF4F23">
            <w:r w:rsidRPr="00A106C1">
              <w:rPr>
                <w:lang w:val="vi-VN"/>
              </w:rPr>
              <w:lastRenderedPageBreak/>
              <w:t>Mes</w:t>
            </w:r>
            <w:r w:rsidRPr="00A106C1">
              <w:t>s</w:t>
            </w:r>
            <w:r w:rsidRPr="00A106C1">
              <w:rPr>
                <w:lang w:val="vi-VN"/>
              </w:rPr>
              <w:t xml:space="preserve">age thông báo khi </w:t>
            </w:r>
            <w:r w:rsidRPr="00A106C1">
              <w:t>hệ thống không load được thông tin lên table</w:t>
            </w:r>
          </w:p>
        </w:tc>
      </w:tr>
    </w:tbl>
    <w:p w:rsidR="004529AA" w:rsidRPr="00A106C1" w:rsidRDefault="004529AA" w:rsidP="004529AA"/>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30" w:name="_UC04:_Register_section"/>
      <w:bookmarkStart w:id="31" w:name="_Toc510248445"/>
      <w:bookmarkEnd w:id="30"/>
      <w:r w:rsidRPr="00A106C1">
        <w:rPr>
          <w:rFonts w:cs="Times New Roman"/>
          <w:b w:val="0"/>
          <w:color w:val="BC001C"/>
          <w:sz w:val="28"/>
        </w:rPr>
        <w:t>UC04: Thêm mới danh mục thuốc</w:t>
      </w:r>
      <w:bookmarkEnd w:id="31"/>
    </w:p>
    <w:p w:rsidR="004529AA" w:rsidRPr="00A106C1" w:rsidRDefault="004529AA" w:rsidP="004529AA"/>
    <w:p w:rsidR="004529AA" w:rsidRPr="00A106C1" w:rsidRDefault="004529AA" w:rsidP="004529AA">
      <w:pPr>
        <w:rPr>
          <w:b/>
        </w:rPr>
      </w:pPr>
      <w:r w:rsidRPr="00A106C1">
        <w:rPr>
          <w:b/>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64"/>
        <w:gridCol w:w="1635"/>
        <w:gridCol w:w="2610"/>
      </w:tblGrid>
      <w:tr w:rsidR="004529AA" w:rsidRPr="00A106C1" w:rsidTr="00EF4F23">
        <w:tc>
          <w:tcPr>
            <w:tcW w:w="1668" w:type="dxa"/>
            <w:shd w:val="clear" w:color="auto" w:fill="C6D9F1"/>
          </w:tcPr>
          <w:p w:rsidR="004529AA" w:rsidRPr="00A106C1" w:rsidRDefault="004529AA" w:rsidP="00EF4F23">
            <w:pPr>
              <w:rPr>
                <w:b/>
              </w:rPr>
            </w:pPr>
            <w:r w:rsidRPr="00A106C1">
              <w:rPr>
                <w:b/>
              </w:rPr>
              <w:t>Name</w:t>
            </w:r>
          </w:p>
        </w:tc>
        <w:tc>
          <w:tcPr>
            <w:tcW w:w="2862" w:type="dxa"/>
          </w:tcPr>
          <w:p w:rsidR="004529AA" w:rsidRPr="00A106C1" w:rsidRDefault="004529AA" w:rsidP="00EF4F23">
            <w:r w:rsidRPr="00A106C1">
              <w:t>Thêm mới 1 danh mục thuốc</w:t>
            </w:r>
          </w:p>
        </w:tc>
        <w:tc>
          <w:tcPr>
            <w:tcW w:w="1105" w:type="dxa"/>
            <w:shd w:val="clear" w:color="auto" w:fill="C6D9F1"/>
          </w:tcPr>
          <w:p w:rsidR="004529AA" w:rsidRPr="00A106C1" w:rsidRDefault="004529AA" w:rsidP="00EF4F23">
            <w:pPr>
              <w:rPr>
                <w:b/>
              </w:rPr>
            </w:pPr>
            <w:r w:rsidRPr="00A106C1">
              <w:rPr>
                <w:b/>
              </w:rPr>
              <w:t>Code</w:t>
            </w:r>
          </w:p>
        </w:tc>
        <w:tc>
          <w:tcPr>
            <w:tcW w:w="3084" w:type="dxa"/>
          </w:tcPr>
          <w:p w:rsidR="004529AA" w:rsidRPr="00A106C1" w:rsidRDefault="004529AA" w:rsidP="00EF4F23">
            <w:r w:rsidRPr="00A106C1">
              <w:t>UC04</w:t>
            </w:r>
          </w:p>
        </w:tc>
      </w:tr>
      <w:tr w:rsidR="004529AA" w:rsidRPr="00A106C1" w:rsidTr="00EF4F23">
        <w:tc>
          <w:tcPr>
            <w:tcW w:w="1668" w:type="dxa"/>
            <w:shd w:val="clear" w:color="auto" w:fill="C6D9F1"/>
          </w:tcPr>
          <w:p w:rsidR="004529AA" w:rsidRPr="00A106C1" w:rsidRDefault="004529AA" w:rsidP="00EF4F23">
            <w:pPr>
              <w:rPr>
                <w:b/>
              </w:rPr>
            </w:pPr>
            <w:r w:rsidRPr="00A106C1">
              <w:rPr>
                <w:b/>
              </w:rPr>
              <w:t>Description</w:t>
            </w:r>
          </w:p>
        </w:tc>
        <w:tc>
          <w:tcPr>
            <w:tcW w:w="7051" w:type="dxa"/>
            <w:gridSpan w:val="3"/>
          </w:tcPr>
          <w:p w:rsidR="004529AA" w:rsidRPr="00A106C1" w:rsidRDefault="004529AA" w:rsidP="00EF4F23">
            <w:r w:rsidRPr="00A106C1">
              <w:t>Cho phép người dùng quản trị thêm mới 1 danh mục thuốc vào CSDL.</w:t>
            </w:r>
          </w:p>
        </w:tc>
      </w:tr>
      <w:tr w:rsidR="004529AA" w:rsidRPr="00A106C1" w:rsidTr="00EF4F23">
        <w:tc>
          <w:tcPr>
            <w:tcW w:w="1668" w:type="dxa"/>
            <w:shd w:val="clear" w:color="auto" w:fill="C6D9F1"/>
          </w:tcPr>
          <w:p w:rsidR="004529AA" w:rsidRPr="00A106C1" w:rsidRDefault="004529AA" w:rsidP="00EF4F23">
            <w:pPr>
              <w:rPr>
                <w:b/>
              </w:rPr>
            </w:pPr>
            <w:r w:rsidRPr="00A106C1">
              <w:rPr>
                <w:b/>
              </w:rPr>
              <w:t>Actor</w:t>
            </w:r>
          </w:p>
        </w:tc>
        <w:tc>
          <w:tcPr>
            <w:tcW w:w="2862" w:type="dxa"/>
          </w:tcPr>
          <w:p w:rsidR="004529AA" w:rsidRPr="00A106C1" w:rsidRDefault="004529AA" w:rsidP="00EF4F23">
            <w:pPr>
              <w:pStyle w:val="ListParagraph"/>
              <w:tabs>
                <w:tab w:val="center" w:pos="1426"/>
              </w:tabs>
              <w:ind w:left="0"/>
              <w:rPr>
                <w:lang w:val="vi-VN"/>
              </w:rPr>
            </w:pPr>
            <w:r w:rsidRPr="00A106C1">
              <w:t>Người dùng quản trị</w:t>
            </w:r>
          </w:p>
        </w:tc>
        <w:tc>
          <w:tcPr>
            <w:tcW w:w="1105" w:type="dxa"/>
            <w:shd w:val="clear" w:color="auto" w:fill="C6D9F1"/>
          </w:tcPr>
          <w:p w:rsidR="004529AA" w:rsidRPr="00A106C1" w:rsidRDefault="004529AA" w:rsidP="00EF4F23">
            <w:pPr>
              <w:rPr>
                <w:b/>
              </w:rPr>
            </w:pPr>
            <w:r w:rsidRPr="00A106C1">
              <w:rPr>
                <w:b/>
              </w:rPr>
              <w:t>Trigger</w:t>
            </w:r>
          </w:p>
        </w:tc>
        <w:tc>
          <w:tcPr>
            <w:tcW w:w="3084" w:type="dxa"/>
          </w:tcPr>
          <w:p w:rsidR="004529AA" w:rsidRPr="00A106C1" w:rsidRDefault="004529AA" w:rsidP="00EF4F23"/>
        </w:tc>
      </w:tr>
      <w:tr w:rsidR="004529AA" w:rsidRPr="00A106C1" w:rsidTr="00EF4F23">
        <w:tc>
          <w:tcPr>
            <w:tcW w:w="1668" w:type="dxa"/>
            <w:shd w:val="clear" w:color="auto" w:fill="C6D9F1"/>
          </w:tcPr>
          <w:p w:rsidR="004529AA" w:rsidRPr="00A106C1" w:rsidRDefault="004529AA" w:rsidP="00EF4F23">
            <w:pPr>
              <w:rPr>
                <w:b/>
              </w:rPr>
            </w:pPr>
            <w:r w:rsidRPr="00A106C1">
              <w:rPr>
                <w:b/>
              </w:rPr>
              <w:t>Pre-condition</w:t>
            </w:r>
          </w:p>
        </w:tc>
        <w:tc>
          <w:tcPr>
            <w:tcW w:w="7051"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668" w:type="dxa"/>
            <w:shd w:val="clear" w:color="auto" w:fill="C6D9F1"/>
          </w:tcPr>
          <w:p w:rsidR="004529AA" w:rsidRPr="00A106C1" w:rsidRDefault="004529AA" w:rsidP="00EF4F23">
            <w:pPr>
              <w:rPr>
                <w:b/>
              </w:rPr>
            </w:pPr>
            <w:r w:rsidRPr="00A106C1">
              <w:rPr>
                <w:b/>
              </w:rPr>
              <w:t>Post condition</w:t>
            </w:r>
          </w:p>
        </w:tc>
        <w:tc>
          <w:tcPr>
            <w:tcW w:w="7051" w:type="dxa"/>
            <w:gridSpan w:val="3"/>
          </w:tcPr>
          <w:p w:rsidR="004529AA" w:rsidRPr="00A106C1" w:rsidRDefault="004529AA" w:rsidP="00EF4F23">
            <w:pPr>
              <w:rPr>
                <w:lang w:val="vi-VN"/>
              </w:rPr>
            </w:pPr>
            <w:r w:rsidRPr="00A106C1">
              <w:t>Thêm thành công và hiển thị thông báo.</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51"/>
        <w:gridCol w:w="914"/>
        <w:gridCol w:w="3799"/>
      </w:tblGrid>
      <w:tr w:rsidR="004529AA" w:rsidRPr="00A106C1" w:rsidTr="00EF4F23">
        <w:tc>
          <w:tcPr>
            <w:tcW w:w="4255" w:type="dxa"/>
            <w:gridSpan w:val="2"/>
            <w:shd w:val="clear" w:color="auto" w:fill="C6D9F1"/>
          </w:tcPr>
          <w:p w:rsidR="004529AA" w:rsidRPr="00A106C1" w:rsidRDefault="004529AA" w:rsidP="00EF4F23">
            <w:pPr>
              <w:jc w:val="center"/>
              <w:rPr>
                <w:b/>
              </w:rPr>
            </w:pPr>
            <w:r w:rsidRPr="00A106C1">
              <w:rPr>
                <w:b/>
              </w:rPr>
              <w:t>Actor</w:t>
            </w:r>
          </w:p>
        </w:tc>
        <w:tc>
          <w:tcPr>
            <w:tcW w:w="5095"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Register section classroom successfully</w:t>
            </w:r>
          </w:p>
        </w:tc>
      </w:tr>
      <w:tr w:rsidR="004529AA" w:rsidRPr="00A106C1" w:rsidTr="00EF4F23">
        <w:tc>
          <w:tcPr>
            <w:tcW w:w="663" w:type="dxa"/>
          </w:tcPr>
          <w:p w:rsidR="004529AA" w:rsidRPr="00A106C1" w:rsidRDefault="004529AA" w:rsidP="00EF4F23">
            <w:r w:rsidRPr="00A106C1">
              <w:t>1</w:t>
            </w:r>
          </w:p>
        </w:tc>
        <w:tc>
          <w:tcPr>
            <w:tcW w:w="3592" w:type="dxa"/>
          </w:tcPr>
          <w:p w:rsidR="004529AA" w:rsidRPr="00A106C1" w:rsidRDefault="004529AA" w:rsidP="00EF4F23">
            <w:r w:rsidRPr="00A106C1">
              <w:t>Actor chọn “Thêm mới” trong danh mục thuốc.</w:t>
            </w:r>
          </w:p>
        </w:tc>
        <w:tc>
          <w:tcPr>
            <w:tcW w:w="698" w:type="dxa"/>
          </w:tcPr>
          <w:p w:rsidR="004529AA" w:rsidRPr="00A106C1" w:rsidRDefault="004529AA" w:rsidP="00EF4F23">
            <w:pPr>
              <w:rPr>
                <w:b/>
              </w:rPr>
            </w:pPr>
          </w:p>
        </w:tc>
        <w:tc>
          <w:tcPr>
            <w:tcW w:w="4397" w:type="dxa"/>
          </w:tcPr>
          <w:p w:rsidR="004529AA" w:rsidRPr="00A106C1" w:rsidRDefault="004529AA" w:rsidP="00EF4F23">
            <w:pPr>
              <w:rPr>
                <w:b/>
              </w:rPr>
            </w:pPr>
          </w:p>
        </w:tc>
      </w:tr>
      <w:tr w:rsidR="004529AA" w:rsidRPr="00A106C1" w:rsidTr="00EF4F23">
        <w:tc>
          <w:tcPr>
            <w:tcW w:w="663" w:type="dxa"/>
          </w:tcPr>
          <w:p w:rsidR="004529AA" w:rsidRPr="00A106C1" w:rsidRDefault="004529AA" w:rsidP="00EF4F23"/>
        </w:tc>
        <w:tc>
          <w:tcPr>
            <w:tcW w:w="3592" w:type="dxa"/>
          </w:tcPr>
          <w:p w:rsidR="004529AA" w:rsidRPr="00A106C1" w:rsidRDefault="004529AA" w:rsidP="00EF4F23"/>
        </w:tc>
        <w:tc>
          <w:tcPr>
            <w:tcW w:w="698" w:type="dxa"/>
          </w:tcPr>
          <w:p w:rsidR="004529AA" w:rsidRPr="00A106C1" w:rsidRDefault="004529AA" w:rsidP="00EF4F23">
            <w:r w:rsidRPr="00A106C1">
              <w:t>2</w:t>
            </w:r>
          </w:p>
        </w:tc>
        <w:tc>
          <w:tcPr>
            <w:tcW w:w="4397" w:type="dxa"/>
          </w:tcPr>
          <w:p w:rsidR="004529AA" w:rsidRPr="00A106C1" w:rsidRDefault="004529AA" w:rsidP="00EF4F23">
            <w:r w:rsidRPr="00A106C1">
              <w:t xml:space="preserve">Hiển thị form thông tin danh mục </w:t>
            </w:r>
          </w:p>
        </w:tc>
      </w:tr>
      <w:tr w:rsidR="004529AA" w:rsidRPr="00A106C1" w:rsidTr="00EF4F23">
        <w:tc>
          <w:tcPr>
            <w:tcW w:w="663" w:type="dxa"/>
          </w:tcPr>
          <w:p w:rsidR="004529AA" w:rsidRPr="00A106C1" w:rsidRDefault="004529AA" w:rsidP="00EF4F23">
            <w:r w:rsidRPr="00A106C1">
              <w:lastRenderedPageBreak/>
              <w:t>3</w:t>
            </w:r>
          </w:p>
        </w:tc>
        <w:tc>
          <w:tcPr>
            <w:tcW w:w="3592" w:type="dxa"/>
          </w:tcPr>
          <w:p w:rsidR="004529AA" w:rsidRPr="00A106C1" w:rsidRDefault="004529AA" w:rsidP="00EF4F23">
            <w:r w:rsidRPr="00A106C1">
              <w:t>Actor nhập thông tin cho danh mục mới, sau đó chọn “Thêm mới”</w:t>
            </w:r>
          </w:p>
        </w:tc>
        <w:tc>
          <w:tcPr>
            <w:tcW w:w="698" w:type="dxa"/>
          </w:tcPr>
          <w:p w:rsidR="004529AA" w:rsidRPr="00A106C1" w:rsidRDefault="004529AA" w:rsidP="00EF4F23"/>
        </w:tc>
        <w:tc>
          <w:tcPr>
            <w:tcW w:w="4397" w:type="dxa"/>
          </w:tcPr>
          <w:p w:rsidR="004529AA" w:rsidRPr="00A106C1" w:rsidRDefault="004529AA" w:rsidP="00EF4F23"/>
        </w:tc>
      </w:tr>
      <w:tr w:rsidR="004529AA" w:rsidRPr="00A106C1" w:rsidTr="00EF4F23">
        <w:tc>
          <w:tcPr>
            <w:tcW w:w="663" w:type="dxa"/>
          </w:tcPr>
          <w:p w:rsidR="004529AA" w:rsidRPr="00A106C1" w:rsidRDefault="004529AA" w:rsidP="00EF4F23"/>
        </w:tc>
        <w:tc>
          <w:tcPr>
            <w:tcW w:w="3592" w:type="dxa"/>
          </w:tcPr>
          <w:p w:rsidR="004529AA" w:rsidRPr="00A106C1" w:rsidRDefault="004529AA" w:rsidP="00EF4F23"/>
        </w:tc>
        <w:tc>
          <w:tcPr>
            <w:tcW w:w="698" w:type="dxa"/>
          </w:tcPr>
          <w:p w:rsidR="004529AA" w:rsidRPr="00A106C1" w:rsidRDefault="004529AA" w:rsidP="00EF4F23">
            <w:r w:rsidRPr="00A106C1">
              <w:t>4</w:t>
            </w:r>
          </w:p>
        </w:tc>
        <w:tc>
          <w:tcPr>
            <w:tcW w:w="4397" w:type="dxa"/>
          </w:tcPr>
          <w:p w:rsidR="004529AA" w:rsidRPr="00A106C1" w:rsidRDefault="004529AA" w:rsidP="00EF4F23">
            <w:r w:rsidRPr="00A106C1">
              <w:t>Thêm thành công và hiển thị message thông báo.</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Register section classroom failed</w:t>
            </w:r>
          </w:p>
        </w:tc>
      </w:tr>
      <w:tr w:rsidR="004529AA" w:rsidRPr="00A106C1" w:rsidTr="00EF4F23">
        <w:tc>
          <w:tcPr>
            <w:tcW w:w="663" w:type="dxa"/>
          </w:tcPr>
          <w:p w:rsidR="004529AA" w:rsidRPr="00A106C1" w:rsidRDefault="004529AA" w:rsidP="00EF4F23">
            <w:r w:rsidRPr="00A106C1">
              <w:t>1</w:t>
            </w:r>
          </w:p>
        </w:tc>
        <w:tc>
          <w:tcPr>
            <w:tcW w:w="3592" w:type="dxa"/>
          </w:tcPr>
          <w:p w:rsidR="004529AA" w:rsidRPr="00A106C1" w:rsidRDefault="004529AA" w:rsidP="00EF4F23">
            <w:r w:rsidRPr="00A106C1">
              <w:t>Actor chọn “Thêm mới” trong danh mục thuốc.</w:t>
            </w:r>
          </w:p>
        </w:tc>
        <w:tc>
          <w:tcPr>
            <w:tcW w:w="698" w:type="dxa"/>
          </w:tcPr>
          <w:p w:rsidR="004529AA" w:rsidRPr="00A106C1" w:rsidRDefault="004529AA" w:rsidP="00EF4F23">
            <w:pPr>
              <w:rPr>
                <w:b/>
              </w:rPr>
            </w:pPr>
          </w:p>
        </w:tc>
        <w:tc>
          <w:tcPr>
            <w:tcW w:w="4397" w:type="dxa"/>
          </w:tcPr>
          <w:p w:rsidR="004529AA" w:rsidRPr="00A106C1" w:rsidRDefault="004529AA" w:rsidP="00EF4F23">
            <w:pPr>
              <w:rPr>
                <w:b/>
              </w:rPr>
            </w:pPr>
          </w:p>
        </w:tc>
      </w:tr>
      <w:tr w:rsidR="004529AA" w:rsidRPr="00A106C1" w:rsidTr="00EF4F23">
        <w:tc>
          <w:tcPr>
            <w:tcW w:w="663" w:type="dxa"/>
          </w:tcPr>
          <w:p w:rsidR="004529AA" w:rsidRPr="00A106C1" w:rsidRDefault="004529AA" w:rsidP="00EF4F23"/>
        </w:tc>
        <w:tc>
          <w:tcPr>
            <w:tcW w:w="3592" w:type="dxa"/>
          </w:tcPr>
          <w:p w:rsidR="004529AA" w:rsidRPr="00A106C1" w:rsidRDefault="004529AA" w:rsidP="00EF4F23"/>
        </w:tc>
        <w:tc>
          <w:tcPr>
            <w:tcW w:w="698" w:type="dxa"/>
          </w:tcPr>
          <w:p w:rsidR="004529AA" w:rsidRPr="00A106C1" w:rsidRDefault="004529AA" w:rsidP="00EF4F23">
            <w:r w:rsidRPr="00A106C1">
              <w:t>2</w:t>
            </w:r>
          </w:p>
        </w:tc>
        <w:tc>
          <w:tcPr>
            <w:tcW w:w="4397" w:type="dxa"/>
          </w:tcPr>
          <w:p w:rsidR="004529AA" w:rsidRPr="00A106C1" w:rsidRDefault="004529AA" w:rsidP="00EF4F23">
            <w:r w:rsidRPr="00A106C1">
              <w:t xml:space="preserve">Hiển thị form thông tin danh mục </w:t>
            </w:r>
          </w:p>
        </w:tc>
      </w:tr>
      <w:tr w:rsidR="004529AA" w:rsidRPr="00A106C1" w:rsidTr="00EF4F23">
        <w:trPr>
          <w:trHeight w:val="251"/>
        </w:trPr>
        <w:tc>
          <w:tcPr>
            <w:tcW w:w="663" w:type="dxa"/>
          </w:tcPr>
          <w:p w:rsidR="004529AA" w:rsidRPr="00A106C1" w:rsidRDefault="004529AA" w:rsidP="00EF4F23">
            <w:r w:rsidRPr="00A106C1">
              <w:t>3</w:t>
            </w:r>
          </w:p>
        </w:tc>
        <w:tc>
          <w:tcPr>
            <w:tcW w:w="3592" w:type="dxa"/>
          </w:tcPr>
          <w:p w:rsidR="004529AA" w:rsidRPr="00A106C1" w:rsidRDefault="004529AA" w:rsidP="00EF4F23">
            <w:r w:rsidRPr="00A106C1">
              <w:t>Actor nhập thông tin cho danh mục mới, sau đó chọn “Thêm mới”</w:t>
            </w:r>
          </w:p>
        </w:tc>
        <w:tc>
          <w:tcPr>
            <w:tcW w:w="698" w:type="dxa"/>
          </w:tcPr>
          <w:p w:rsidR="004529AA" w:rsidRPr="00A106C1" w:rsidRDefault="004529AA" w:rsidP="00EF4F23"/>
        </w:tc>
        <w:tc>
          <w:tcPr>
            <w:tcW w:w="4397" w:type="dxa"/>
          </w:tcPr>
          <w:p w:rsidR="004529AA" w:rsidRPr="00A106C1" w:rsidRDefault="004529AA" w:rsidP="00EF4F23"/>
        </w:tc>
      </w:tr>
      <w:tr w:rsidR="004529AA" w:rsidRPr="00A106C1" w:rsidTr="00EF4F23">
        <w:trPr>
          <w:trHeight w:val="251"/>
        </w:trPr>
        <w:tc>
          <w:tcPr>
            <w:tcW w:w="663" w:type="dxa"/>
          </w:tcPr>
          <w:p w:rsidR="004529AA" w:rsidRPr="00A106C1" w:rsidRDefault="004529AA" w:rsidP="00EF4F23"/>
        </w:tc>
        <w:tc>
          <w:tcPr>
            <w:tcW w:w="3592" w:type="dxa"/>
          </w:tcPr>
          <w:p w:rsidR="004529AA" w:rsidRPr="00A106C1" w:rsidRDefault="004529AA" w:rsidP="00EF4F23"/>
        </w:tc>
        <w:tc>
          <w:tcPr>
            <w:tcW w:w="698" w:type="dxa"/>
          </w:tcPr>
          <w:p w:rsidR="004529AA" w:rsidRPr="00A106C1" w:rsidRDefault="004529AA" w:rsidP="00EF4F23">
            <w:r w:rsidRPr="00A106C1">
              <w:t>4</w:t>
            </w:r>
          </w:p>
        </w:tc>
        <w:tc>
          <w:tcPr>
            <w:tcW w:w="4397" w:type="dxa"/>
          </w:tcPr>
          <w:p w:rsidR="004529AA" w:rsidRPr="00A106C1" w:rsidRDefault="004529AA" w:rsidP="00EF4F23">
            <w:r w:rsidRPr="00A106C1">
              <w:t>Lỗi hệ thống không thêm được do trùng ID, lỗi bộ nhớ,…</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rPr>
          <w:b/>
          <w:lang w:val="vi-VN"/>
        </w:rPr>
      </w:pPr>
    </w:p>
    <w:p w:rsidR="004529AA" w:rsidRPr="00A106C1" w:rsidRDefault="004529AA" w:rsidP="004529AA">
      <w:pPr>
        <w:rPr>
          <w:b/>
          <w:lang w:val="vi-VN"/>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6953"/>
      </w:tblGrid>
      <w:tr w:rsidR="004529AA" w:rsidRPr="00A106C1" w:rsidTr="00EF4F23">
        <w:tc>
          <w:tcPr>
            <w:tcW w:w="1866" w:type="dxa"/>
          </w:tcPr>
          <w:p w:rsidR="004529AA" w:rsidRPr="00A106C1" w:rsidRDefault="004529AA" w:rsidP="00EF4F23">
            <w:r w:rsidRPr="00A106C1">
              <w:t>MS01</w:t>
            </w:r>
          </w:p>
        </w:tc>
        <w:tc>
          <w:tcPr>
            <w:tcW w:w="7484" w:type="dxa"/>
          </w:tcPr>
          <w:p w:rsidR="004529AA" w:rsidRPr="00A106C1" w:rsidRDefault="004529AA" w:rsidP="00EF4F23">
            <w:r w:rsidRPr="00A106C1">
              <w:t>“Thêm mới không thành công.Vui lòng thực hiện lại thao tác !”</w:t>
            </w:r>
          </w:p>
          <w:p w:rsidR="004529AA" w:rsidRPr="00A106C1" w:rsidRDefault="004529AA" w:rsidP="00EF4F23">
            <w:r w:rsidRPr="00A106C1">
              <w:rPr>
                <w:lang w:val="vi-VN"/>
              </w:rPr>
              <w:t>Mes</w:t>
            </w:r>
            <w:r w:rsidRPr="00A106C1">
              <w:t>s</w:t>
            </w:r>
            <w:r w:rsidRPr="00A106C1">
              <w:rPr>
                <w:lang w:val="vi-VN"/>
              </w:rPr>
              <w:t xml:space="preserve">age thông báo khi </w:t>
            </w:r>
            <w:r w:rsidRPr="00A106C1">
              <w:t>hệ thống thêm mới không thành công.</w:t>
            </w:r>
          </w:p>
        </w:tc>
      </w:tr>
    </w:tbl>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32" w:name="_Toc510248446"/>
      <w:r w:rsidRPr="00A106C1">
        <w:rPr>
          <w:rFonts w:cs="Times New Roman"/>
          <w:b w:val="0"/>
          <w:color w:val="BC001C"/>
          <w:sz w:val="28"/>
        </w:rPr>
        <w:t>UC05: Cập nhật danh mục thuố</w:t>
      </w:r>
      <w:bookmarkEnd w:id="32"/>
    </w:p>
    <w:p w:rsidR="004529AA" w:rsidRPr="00A106C1" w:rsidRDefault="004529AA" w:rsidP="004529AA">
      <w:pPr>
        <w:pStyle w:val="Heading50"/>
        <w:numPr>
          <w:ilvl w:val="0"/>
          <w:numId w:val="0"/>
        </w:numPr>
        <w:ind w:firstLine="360"/>
        <w:rPr>
          <w:rFonts w:ascii="Times New Roman" w:hAnsi="Times New Roman" w:cs="Times New Roman"/>
        </w:rPr>
      </w:pPr>
      <w:r w:rsidRPr="00A106C1">
        <w:rPr>
          <w:rFonts w:ascii="Times New Roman" w:hAnsi="Times New Roman" w:cs="Times New Roman"/>
        </w:rPr>
        <w:t>Use Case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2467"/>
        <w:gridCol w:w="1635"/>
        <w:gridCol w:w="2607"/>
      </w:tblGrid>
      <w:tr w:rsidR="004529AA" w:rsidRPr="00A106C1" w:rsidTr="00EF4F23">
        <w:tc>
          <w:tcPr>
            <w:tcW w:w="1722" w:type="dxa"/>
            <w:shd w:val="clear" w:color="auto" w:fill="C6D9F1"/>
          </w:tcPr>
          <w:p w:rsidR="004529AA" w:rsidRPr="00A106C1" w:rsidRDefault="004529AA" w:rsidP="00EF4F23">
            <w:pPr>
              <w:rPr>
                <w:b/>
              </w:rPr>
            </w:pPr>
            <w:r w:rsidRPr="00A106C1">
              <w:rPr>
                <w:b/>
              </w:rPr>
              <w:t>Name</w:t>
            </w:r>
          </w:p>
        </w:tc>
        <w:tc>
          <w:tcPr>
            <w:tcW w:w="2956" w:type="dxa"/>
          </w:tcPr>
          <w:p w:rsidR="004529AA" w:rsidRPr="00A106C1" w:rsidRDefault="004529AA" w:rsidP="00EF4F23">
            <w:r w:rsidRPr="00A106C1">
              <w:t>Cập nhật danh mục thuốc</w:t>
            </w:r>
          </w:p>
        </w:tc>
        <w:tc>
          <w:tcPr>
            <w:tcW w:w="1141" w:type="dxa"/>
            <w:shd w:val="clear" w:color="auto" w:fill="C6D9F1"/>
          </w:tcPr>
          <w:p w:rsidR="004529AA" w:rsidRPr="00A106C1" w:rsidRDefault="004529AA" w:rsidP="00EF4F23">
            <w:pPr>
              <w:rPr>
                <w:b/>
              </w:rPr>
            </w:pPr>
            <w:r w:rsidRPr="00A106C1">
              <w:rPr>
                <w:b/>
              </w:rPr>
              <w:t>Code</w:t>
            </w:r>
          </w:p>
        </w:tc>
        <w:tc>
          <w:tcPr>
            <w:tcW w:w="3185" w:type="dxa"/>
          </w:tcPr>
          <w:p w:rsidR="004529AA" w:rsidRPr="00A106C1" w:rsidRDefault="004529AA" w:rsidP="00EF4F23">
            <w:r w:rsidRPr="00A106C1">
              <w:t>UC03</w:t>
            </w:r>
          </w:p>
        </w:tc>
      </w:tr>
      <w:tr w:rsidR="004529AA" w:rsidRPr="00A106C1" w:rsidTr="00EF4F23">
        <w:tc>
          <w:tcPr>
            <w:tcW w:w="1722" w:type="dxa"/>
            <w:shd w:val="clear" w:color="auto" w:fill="C6D9F1"/>
          </w:tcPr>
          <w:p w:rsidR="004529AA" w:rsidRPr="00A106C1" w:rsidRDefault="004529AA" w:rsidP="00EF4F23">
            <w:pPr>
              <w:rPr>
                <w:b/>
              </w:rPr>
            </w:pPr>
            <w:r w:rsidRPr="00A106C1">
              <w:rPr>
                <w:b/>
              </w:rPr>
              <w:t>Description</w:t>
            </w:r>
          </w:p>
        </w:tc>
        <w:tc>
          <w:tcPr>
            <w:tcW w:w="7282" w:type="dxa"/>
            <w:gridSpan w:val="3"/>
          </w:tcPr>
          <w:p w:rsidR="004529AA" w:rsidRPr="00A106C1" w:rsidRDefault="004529AA" w:rsidP="00EF4F23">
            <w:r w:rsidRPr="00A106C1">
              <w:t>Cho phép người dùng quản trị cập nhật thông tin của danh mục thuốc</w:t>
            </w:r>
          </w:p>
        </w:tc>
      </w:tr>
      <w:tr w:rsidR="004529AA" w:rsidRPr="00A106C1" w:rsidTr="00EF4F23">
        <w:tc>
          <w:tcPr>
            <w:tcW w:w="1722" w:type="dxa"/>
            <w:shd w:val="clear" w:color="auto" w:fill="C6D9F1"/>
          </w:tcPr>
          <w:p w:rsidR="004529AA" w:rsidRPr="00A106C1" w:rsidRDefault="004529AA" w:rsidP="00EF4F23">
            <w:pPr>
              <w:rPr>
                <w:b/>
              </w:rPr>
            </w:pPr>
            <w:r w:rsidRPr="00A106C1">
              <w:rPr>
                <w:b/>
              </w:rPr>
              <w:t>Actor</w:t>
            </w:r>
          </w:p>
        </w:tc>
        <w:tc>
          <w:tcPr>
            <w:tcW w:w="2956" w:type="dxa"/>
          </w:tcPr>
          <w:p w:rsidR="004529AA" w:rsidRPr="00A106C1" w:rsidRDefault="004529AA" w:rsidP="00EF4F23">
            <w:pPr>
              <w:pStyle w:val="ListParagraph"/>
              <w:tabs>
                <w:tab w:val="center" w:pos="1426"/>
              </w:tabs>
              <w:ind w:left="0"/>
              <w:rPr>
                <w:lang w:val="vi-VN"/>
              </w:rPr>
            </w:pPr>
            <w:r w:rsidRPr="00A106C1">
              <w:t>Người dùng quản trị</w:t>
            </w:r>
          </w:p>
        </w:tc>
        <w:tc>
          <w:tcPr>
            <w:tcW w:w="1141" w:type="dxa"/>
            <w:shd w:val="clear" w:color="auto" w:fill="C6D9F1"/>
          </w:tcPr>
          <w:p w:rsidR="004529AA" w:rsidRPr="00A106C1" w:rsidRDefault="004529AA" w:rsidP="00EF4F23">
            <w:pPr>
              <w:rPr>
                <w:b/>
              </w:rPr>
            </w:pPr>
            <w:r w:rsidRPr="00A106C1">
              <w:rPr>
                <w:b/>
              </w:rPr>
              <w:t>Trigger</w:t>
            </w:r>
          </w:p>
        </w:tc>
        <w:tc>
          <w:tcPr>
            <w:tcW w:w="3185" w:type="dxa"/>
          </w:tcPr>
          <w:p w:rsidR="004529AA" w:rsidRPr="00A106C1" w:rsidRDefault="004529AA" w:rsidP="00EF4F23">
            <w:r w:rsidRPr="00A106C1">
              <w:rPr>
                <w:lang w:val="vi-VN"/>
              </w:rPr>
              <w:t xml:space="preserve">Load trang </w:t>
            </w:r>
            <w:r w:rsidRPr="00A106C1">
              <w:t>quản lý</w:t>
            </w:r>
          </w:p>
        </w:tc>
      </w:tr>
      <w:tr w:rsidR="004529AA" w:rsidRPr="00A106C1" w:rsidTr="00EF4F23">
        <w:tc>
          <w:tcPr>
            <w:tcW w:w="1722" w:type="dxa"/>
            <w:shd w:val="clear" w:color="auto" w:fill="C6D9F1"/>
          </w:tcPr>
          <w:p w:rsidR="004529AA" w:rsidRPr="00A106C1" w:rsidRDefault="004529AA" w:rsidP="00EF4F23">
            <w:pPr>
              <w:rPr>
                <w:b/>
              </w:rPr>
            </w:pPr>
            <w:r w:rsidRPr="00A106C1">
              <w:rPr>
                <w:b/>
              </w:rPr>
              <w:t>Pre-condition</w:t>
            </w:r>
          </w:p>
        </w:tc>
        <w:tc>
          <w:tcPr>
            <w:tcW w:w="728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722" w:type="dxa"/>
            <w:shd w:val="clear" w:color="auto" w:fill="C6D9F1"/>
          </w:tcPr>
          <w:p w:rsidR="004529AA" w:rsidRPr="00A106C1" w:rsidRDefault="004529AA" w:rsidP="00EF4F23">
            <w:pPr>
              <w:rPr>
                <w:b/>
              </w:rPr>
            </w:pPr>
            <w:r w:rsidRPr="00A106C1">
              <w:rPr>
                <w:b/>
              </w:rPr>
              <w:t>Post condition</w:t>
            </w:r>
          </w:p>
        </w:tc>
        <w:tc>
          <w:tcPr>
            <w:tcW w:w="7282" w:type="dxa"/>
            <w:gridSpan w:val="3"/>
          </w:tcPr>
          <w:p w:rsidR="004529AA" w:rsidRPr="00A106C1" w:rsidRDefault="004529AA" w:rsidP="00EF4F23">
            <w:pPr>
              <w:rPr>
                <w:lang w:val="vi-VN"/>
              </w:rPr>
            </w:pPr>
            <w:r w:rsidRPr="00A106C1">
              <w:t>Cập nhật trạng thái cho các danh mục thuốc</w:t>
            </w: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56"/>
        <w:gridCol w:w="914"/>
        <w:gridCol w:w="3794"/>
      </w:tblGrid>
      <w:tr w:rsidR="004529AA" w:rsidRPr="00A106C1" w:rsidTr="00EF4F23">
        <w:tc>
          <w:tcPr>
            <w:tcW w:w="4269" w:type="dxa"/>
            <w:gridSpan w:val="2"/>
            <w:shd w:val="clear" w:color="auto" w:fill="C6D9F1"/>
          </w:tcPr>
          <w:p w:rsidR="004529AA" w:rsidRPr="00A106C1" w:rsidRDefault="004529AA" w:rsidP="00EF4F23">
            <w:pPr>
              <w:jc w:val="center"/>
              <w:rPr>
                <w:b/>
              </w:rPr>
            </w:pPr>
            <w:r w:rsidRPr="00A106C1">
              <w:rPr>
                <w:b/>
              </w:rPr>
              <w:t>Actor</w:t>
            </w:r>
          </w:p>
        </w:tc>
        <w:tc>
          <w:tcPr>
            <w:tcW w:w="5081"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Cập nhật trạng thái tài khoản thành công</w:t>
            </w:r>
          </w:p>
        </w:tc>
      </w:tr>
      <w:tr w:rsidR="004529AA" w:rsidRPr="00A106C1" w:rsidTr="00EF4F23">
        <w:trPr>
          <w:trHeight w:val="665"/>
        </w:trPr>
        <w:tc>
          <w:tcPr>
            <w:tcW w:w="665" w:type="dxa"/>
          </w:tcPr>
          <w:p w:rsidR="004529AA" w:rsidRPr="00A106C1" w:rsidRDefault="004529AA" w:rsidP="00EF4F23">
            <w:r w:rsidRPr="00A106C1">
              <w:t>1</w:t>
            </w:r>
          </w:p>
        </w:tc>
        <w:tc>
          <w:tcPr>
            <w:tcW w:w="3604" w:type="dxa"/>
          </w:tcPr>
          <w:p w:rsidR="004529AA" w:rsidRPr="00A106C1" w:rsidRDefault="004529AA" w:rsidP="00EF4F23">
            <w:r w:rsidRPr="00A106C1">
              <w:rPr>
                <w:lang w:val="vi-VN"/>
              </w:rPr>
              <w:t xml:space="preserve">Actor </w:t>
            </w:r>
            <w:r w:rsidRPr="00A106C1">
              <w:t>chọn tài danh mục muốn thay đổi thông tin trong trang quản lý, Sau đó chọn cập nhật.</w:t>
            </w:r>
          </w:p>
        </w:tc>
        <w:tc>
          <w:tcPr>
            <w:tcW w:w="699" w:type="dxa"/>
          </w:tcPr>
          <w:p w:rsidR="004529AA" w:rsidRPr="00A106C1" w:rsidRDefault="004529AA" w:rsidP="00EF4F23">
            <w:pPr>
              <w:rPr>
                <w:b/>
              </w:rPr>
            </w:pPr>
          </w:p>
        </w:tc>
        <w:tc>
          <w:tcPr>
            <w:tcW w:w="4382"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2</w:t>
            </w:r>
          </w:p>
        </w:tc>
        <w:tc>
          <w:tcPr>
            <w:tcW w:w="4382" w:type="dxa"/>
          </w:tcPr>
          <w:p w:rsidR="004529AA" w:rsidRPr="00A106C1" w:rsidRDefault="004529AA" w:rsidP="00EF4F23">
            <w:r w:rsidRPr="00A106C1">
              <w:rPr>
                <w:lang w:val="vi-VN"/>
              </w:rPr>
              <w:t xml:space="preserve">Hiển thị các thông tin của </w:t>
            </w:r>
            <w:r w:rsidRPr="00A106C1">
              <w:t xml:space="preserve">danh mục </w:t>
            </w:r>
            <w:r w:rsidRPr="00A106C1">
              <w:rPr>
                <w:lang w:val="vi-VN"/>
              </w:rPr>
              <w:t>cho Actor thay đổi.</w:t>
            </w:r>
          </w:p>
        </w:tc>
      </w:tr>
      <w:tr w:rsidR="004529AA" w:rsidRPr="00A106C1" w:rsidTr="00EF4F23">
        <w:tc>
          <w:tcPr>
            <w:tcW w:w="665" w:type="dxa"/>
          </w:tcPr>
          <w:p w:rsidR="004529AA" w:rsidRPr="00A106C1" w:rsidRDefault="004529AA" w:rsidP="00EF4F23">
            <w:r w:rsidRPr="00A106C1">
              <w:t>3</w:t>
            </w:r>
          </w:p>
        </w:tc>
        <w:tc>
          <w:tcPr>
            <w:tcW w:w="3604" w:type="dxa"/>
          </w:tcPr>
          <w:p w:rsidR="004529AA" w:rsidRPr="00A106C1" w:rsidRDefault="004529AA" w:rsidP="00EF4F23">
            <w:r w:rsidRPr="00A106C1">
              <w:t>Chọn trạng thái cần thay đổi và xác nhận.</w:t>
            </w:r>
          </w:p>
        </w:tc>
        <w:tc>
          <w:tcPr>
            <w:tcW w:w="699" w:type="dxa"/>
          </w:tcPr>
          <w:p w:rsidR="004529AA" w:rsidRPr="00A106C1" w:rsidRDefault="004529AA" w:rsidP="00EF4F23"/>
        </w:tc>
        <w:tc>
          <w:tcPr>
            <w:tcW w:w="4382" w:type="dxa"/>
          </w:tcPr>
          <w:p w:rsidR="004529AA" w:rsidRPr="00A106C1" w:rsidRDefault="004529AA" w:rsidP="00EF4F23">
            <w:pPr>
              <w:rPr>
                <w:lang w:val="vi-VN"/>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r w:rsidRPr="00A106C1">
              <w:t>4</w:t>
            </w:r>
          </w:p>
        </w:tc>
        <w:tc>
          <w:tcPr>
            <w:tcW w:w="4382" w:type="dxa"/>
          </w:tcPr>
          <w:p w:rsidR="004529AA" w:rsidRPr="00A106C1" w:rsidRDefault="004529AA" w:rsidP="00EF4F23">
            <w:r w:rsidRPr="00A106C1">
              <w:t>Thông báo thành công</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1 : Cập nhật trạng thái tài khoản thất bại</w:t>
            </w: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pPr>
              <w:rPr>
                <w:b/>
              </w:rPr>
            </w:pPr>
          </w:p>
        </w:tc>
        <w:tc>
          <w:tcPr>
            <w:tcW w:w="4382"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604" w:type="dxa"/>
          </w:tcPr>
          <w:p w:rsidR="004529AA" w:rsidRPr="00A106C1" w:rsidRDefault="004529AA" w:rsidP="00EF4F23"/>
        </w:tc>
        <w:tc>
          <w:tcPr>
            <w:tcW w:w="699" w:type="dxa"/>
          </w:tcPr>
          <w:p w:rsidR="004529AA" w:rsidRPr="00A106C1" w:rsidRDefault="004529AA" w:rsidP="00EF4F23"/>
        </w:tc>
        <w:tc>
          <w:tcPr>
            <w:tcW w:w="4382"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lastRenderedPageBreak/>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pStyle w:val="Heading50"/>
        <w:numPr>
          <w:ilvl w:val="0"/>
          <w:numId w:val="0"/>
        </w:numPr>
        <w:ind w:left="360" w:hanging="360"/>
        <w:rPr>
          <w:rFonts w:ascii="Times New Roman" w:hAnsi="Times New Roman" w:cs="Times New Roman"/>
          <w:lang w:val="vi-V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9"/>
        <w:gridCol w:w="7009"/>
      </w:tblGrid>
      <w:tr w:rsidR="004529AA" w:rsidRPr="00A106C1" w:rsidTr="00EF4F23">
        <w:tc>
          <w:tcPr>
            <w:tcW w:w="1875" w:type="dxa"/>
          </w:tcPr>
          <w:p w:rsidR="004529AA" w:rsidRPr="00A106C1" w:rsidRDefault="004529AA" w:rsidP="00EF4F23"/>
        </w:tc>
        <w:tc>
          <w:tcPr>
            <w:tcW w:w="7475" w:type="dxa"/>
          </w:tcPr>
          <w:p w:rsidR="004529AA" w:rsidRPr="00A106C1" w:rsidRDefault="004529AA" w:rsidP="00EF4F23"/>
        </w:tc>
      </w:tr>
    </w:tbl>
    <w:p w:rsidR="004529AA" w:rsidRPr="00A106C1" w:rsidRDefault="004529AA" w:rsidP="004529AA">
      <w:pPr>
        <w:pStyle w:val="Heading50"/>
        <w:numPr>
          <w:ilvl w:val="0"/>
          <w:numId w:val="0"/>
        </w:numPr>
        <w:ind w:firstLine="360"/>
        <w:rPr>
          <w:rFonts w:ascii="Times New Roman" w:hAnsi="Times New Roman" w:cs="Times New Roman"/>
        </w:rPr>
      </w:pPr>
    </w:p>
    <w:p w:rsidR="004529AA" w:rsidRPr="00A106C1" w:rsidRDefault="004529AA" w:rsidP="004529AA"/>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33" w:name="_Toc270500419"/>
      <w:bookmarkStart w:id="34" w:name="_Toc385707277"/>
      <w:bookmarkStart w:id="35" w:name="_Toc510248448"/>
      <w:r w:rsidRPr="00A106C1">
        <w:rPr>
          <w:rFonts w:cs="Times New Roman"/>
          <w:b w:val="0"/>
          <w:color w:val="BC001C"/>
          <w:sz w:val="28"/>
        </w:rPr>
        <w:t xml:space="preserve">UC06: </w:t>
      </w:r>
      <w:bookmarkEnd w:id="33"/>
      <w:bookmarkEnd w:id="34"/>
      <w:r w:rsidRPr="00A106C1">
        <w:rPr>
          <w:rFonts w:cs="Times New Roman"/>
          <w:b w:val="0"/>
          <w:color w:val="BC001C"/>
          <w:sz w:val="28"/>
        </w:rPr>
        <w:t>Xem thông tin danh mục thuốc</w:t>
      </w:r>
      <w:bookmarkEnd w:id="35"/>
    </w:p>
    <w:p w:rsidR="004529AA" w:rsidRPr="00A106C1" w:rsidRDefault="004529AA" w:rsidP="004529AA"/>
    <w:p w:rsidR="004529AA" w:rsidRPr="00A106C1" w:rsidRDefault="004529AA" w:rsidP="004529AA">
      <w:pPr>
        <w:rPr>
          <w:b/>
        </w:rPr>
      </w:pPr>
      <w:r w:rsidRPr="00A106C1">
        <w:rPr>
          <w:b/>
        </w:rPr>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518"/>
        <w:gridCol w:w="1635"/>
        <w:gridCol w:w="1556"/>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t>Xem thông tin danh mục thuốc</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UC06</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pPr>
              <w:ind w:left="1440" w:hanging="1440"/>
              <w:rPr>
                <w:lang w:val="vi-VN"/>
              </w:rPr>
            </w:pPr>
            <w:r w:rsidRPr="00A106C1">
              <w:rPr>
                <w:lang w:val="vi-VN"/>
              </w:rPr>
              <w:t xml:space="preserve">Cho phép </w:t>
            </w:r>
            <w:r w:rsidRPr="00A106C1">
              <w:t>actor</w:t>
            </w:r>
            <w:r w:rsidRPr="00A106C1">
              <w:rPr>
                <w:lang w:val="vi-VN"/>
              </w:rPr>
              <w:t xml:space="preserve"> xem thông tin các danh mục thuốc</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w:t>
            </w: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Xem</w:t>
            </w:r>
            <w:r w:rsidRPr="00A106C1">
              <w:rPr>
                <w:lang w:val="vi-VN"/>
              </w:rPr>
              <w:t xml:space="preserve"> chi tiết </w:t>
            </w:r>
            <w:r w:rsidRPr="00A106C1">
              <w:t>danh mục thuốc</w:t>
            </w:r>
            <w:r w:rsidRPr="00A106C1">
              <w:rPr>
                <w:lang w:val="vi-VN"/>
              </w:rPr>
              <w:t xml:space="preserve"> thành công</w:t>
            </w:r>
          </w:p>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71"/>
        <w:gridCol w:w="914"/>
        <w:gridCol w:w="3779"/>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Xem chi tiết danh mục thuốc thành công</w:t>
            </w:r>
          </w:p>
        </w:tc>
      </w:tr>
      <w:tr w:rsidR="004529AA" w:rsidRPr="00A106C1" w:rsidTr="00EF4F23">
        <w:tc>
          <w:tcPr>
            <w:tcW w:w="665" w:type="dxa"/>
          </w:tcPr>
          <w:p w:rsidR="004529AA" w:rsidRPr="00A106C1" w:rsidRDefault="004529AA" w:rsidP="00EF4F23">
            <w:r w:rsidRPr="00A106C1">
              <w:lastRenderedPageBreak/>
              <w:t>1</w:t>
            </w:r>
          </w:p>
        </w:tc>
        <w:tc>
          <w:tcPr>
            <w:tcW w:w="3595" w:type="dxa"/>
          </w:tcPr>
          <w:p w:rsidR="004529AA" w:rsidRPr="00A106C1" w:rsidRDefault="004529AA" w:rsidP="00EF4F23">
            <w:r w:rsidRPr="00A106C1">
              <w:rPr>
                <w:lang w:val="vi-VN"/>
              </w:rPr>
              <w:t xml:space="preserve">Từ màn hình </w:t>
            </w:r>
            <w:r w:rsidRPr="00A106C1">
              <w:t>trang quản lý</w:t>
            </w:r>
            <w:r w:rsidRPr="00A106C1">
              <w:rPr>
                <w:lang w:val="vi-VN"/>
              </w:rPr>
              <w:t xml:space="preserve">, </w:t>
            </w:r>
            <w:r w:rsidRPr="00A106C1">
              <w:t>actor</w:t>
            </w:r>
            <w:r w:rsidRPr="00A106C1">
              <w:rPr>
                <w:lang w:val="vi-VN"/>
              </w:rPr>
              <w:t xml:space="preserve"> click vào</w:t>
            </w:r>
            <w:r w:rsidRPr="00A106C1">
              <w:t xml:space="preserve"> “Danh mục thuốc”</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Lấy toàn bộ thông tin danh mục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hoặc chọn danh muc thuốc cần xem.</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Hệ thống tìm và hiển thị thông tin chi tiết của danh mục thuốc</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View students detail failed</w:t>
            </w: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pPr>
              <w:rPr>
                <w:lang w:val="vi-VN"/>
              </w:rPr>
            </w:pP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bl>
    <w:p w:rsidR="004529AA" w:rsidRPr="00A106C1" w:rsidRDefault="004529AA" w:rsidP="004529AA">
      <w:pPr>
        <w:rPr>
          <w:b/>
        </w:rPr>
      </w:pPr>
    </w:p>
    <w:p w:rsidR="004529AA" w:rsidRPr="00A106C1" w:rsidRDefault="004529AA" w:rsidP="004529AA">
      <w:pPr>
        <w:rPr>
          <w:b/>
        </w:rPr>
      </w:pPr>
    </w:p>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0"/>
        <w:gridCol w:w="4824"/>
      </w:tblGrid>
      <w:tr w:rsidR="004529AA" w:rsidRPr="00A106C1" w:rsidTr="00EF4F23">
        <w:tc>
          <w:tcPr>
            <w:tcW w:w="1098" w:type="dxa"/>
            <w:shd w:val="clear" w:color="auto" w:fill="C6D9F1"/>
          </w:tcPr>
          <w:p w:rsidR="004529AA" w:rsidRPr="00A106C1" w:rsidRDefault="004529AA" w:rsidP="00EF4F23">
            <w:pPr>
              <w:rPr>
                <w:b/>
              </w:rPr>
            </w:pPr>
            <w:r w:rsidRPr="00A106C1">
              <w:rPr>
                <w:b/>
              </w:rPr>
              <w:t>Rule No.</w:t>
            </w:r>
          </w:p>
        </w:tc>
        <w:tc>
          <w:tcPr>
            <w:tcW w:w="297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98" w:type="dxa"/>
          </w:tcPr>
          <w:p w:rsidR="004529AA" w:rsidRPr="00A106C1" w:rsidRDefault="004529AA" w:rsidP="00EF4F23"/>
        </w:tc>
        <w:tc>
          <w:tcPr>
            <w:tcW w:w="297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r w:rsidRPr="00A106C1">
        <w:t xml:space="preserve"> </w:t>
      </w:r>
    </w:p>
    <w:p w:rsidR="004529AA" w:rsidRPr="00A106C1" w:rsidRDefault="004529AA" w:rsidP="004529AA"/>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7018"/>
      </w:tblGrid>
      <w:tr w:rsidR="004529AA" w:rsidRPr="00A106C1" w:rsidTr="00EF4F23">
        <w:tc>
          <w:tcPr>
            <w:tcW w:w="1866" w:type="dxa"/>
          </w:tcPr>
          <w:p w:rsidR="004529AA" w:rsidRPr="00A106C1" w:rsidRDefault="004529AA" w:rsidP="00EF4F23"/>
        </w:tc>
        <w:tc>
          <w:tcPr>
            <w:tcW w:w="7484" w:type="dxa"/>
          </w:tcPr>
          <w:p w:rsidR="004529AA" w:rsidRPr="00A106C1" w:rsidRDefault="004529AA" w:rsidP="00EF4F23">
            <w:pPr>
              <w:rPr>
                <w:lang w:val="vi-VN"/>
              </w:rPr>
            </w:pPr>
          </w:p>
        </w:tc>
      </w:tr>
    </w:tbl>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36" w:name="_UC07:"/>
      <w:bookmarkStart w:id="37" w:name="_UC07:_View_list"/>
      <w:bookmarkStart w:id="38" w:name="_Toc510248449"/>
      <w:bookmarkEnd w:id="36"/>
      <w:bookmarkEnd w:id="37"/>
      <w:r w:rsidRPr="00A106C1">
        <w:rPr>
          <w:rFonts w:cs="Times New Roman"/>
          <w:b w:val="0"/>
          <w:color w:val="BC001C"/>
          <w:sz w:val="28"/>
        </w:rPr>
        <w:t>UC07: Thêm mới thuốc vào danh mục</w:t>
      </w:r>
      <w:bookmarkEnd w:id="38"/>
    </w:p>
    <w:p w:rsidR="004529AA" w:rsidRPr="00A106C1" w:rsidRDefault="004529AA" w:rsidP="004529AA">
      <w:r w:rsidRPr="00A106C1">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518"/>
        <w:gridCol w:w="1635"/>
        <w:gridCol w:w="1556"/>
      </w:tblGrid>
      <w:tr w:rsidR="004529AA" w:rsidRPr="00A106C1" w:rsidTr="00EF4F23">
        <w:tc>
          <w:tcPr>
            <w:tcW w:w="1908" w:type="dxa"/>
            <w:shd w:val="clear" w:color="auto" w:fill="C6D9F1"/>
          </w:tcPr>
          <w:p w:rsidR="004529AA" w:rsidRPr="00A106C1" w:rsidRDefault="004529AA" w:rsidP="00EF4F23">
            <w:pPr>
              <w:rPr>
                <w:b/>
              </w:rPr>
            </w:pPr>
            <w:r w:rsidRPr="00A106C1">
              <w:rPr>
                <w:b/>
              </w:rPr>
              <w:lastRenderedPageBreak/>
              <w:t>Name</w:t>
            </w:r>
          </w:p>
        </w:tc>
        <w:tc>
          <w:tcPr>
            <w:tcW w:w="3518" w:type="dxa"/>
          </w:tcPr>
          <w:p w:rsidR="004529AA" w:rsidRPr="00A106C1" w:rsidRDefault="004529AA" w:rsidP="00EF4F23">
            <w:r w:rsidRPr="00A106C1">
              <w:t>Thêm mới thuốc vào danh mục</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UC07</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rPr>
                <w:lang w:val="vi-VN"/>
              </w:rPr>
              <w:t xml:space="preserve">Cho phép </w:t>
            </w:r>
            <w:r w:rsidRPr="00A106C1">
              <w:t>actor thêm mới thuốc vảo danh mục</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w:t>
            </w: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Thêm mới thành công</w:t>
            </w: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55"/>
        <w:gridCol w:w="914"/>
        <w:gridCol w:w="3795"/>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Thêm mới thuốc vào danh mục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ục thuốc và chọn button thêm mới</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mới thành công, cập nhật lại thông tin thuốc và hiển thị thông báo cho actor</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Thêm mới thuốc vào danh mục thất bại</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ục thuốc và chọn button thêm mới</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lastRenderedPageBreak/>
              <w:t>3</w:t>
            </w:r>
          </w:p>
        </w:tc>
        <w:tc>
          <w:tcPr>
            <w:tcW w:w="3595" w:type="dxa"/>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thất bại, hiển thị thông báo và cho actor chọn nhập lại hoặc hủy.</w:t>
            </w:r>
          </w:p>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0"/>
        <w:gridCol w:w="4824"/>
      </w:tblGrid>
      <w:tr w:rsidR="004529AA" w:rsidRPr="00A106C1" w:rsidTr="00EF4F23">
        <w:tc>
          <w:tcPr>
            <w:tcW w:w="1098" w:type="dxa"/>
            <w:shd w:val="clear" w:color="auto" w:fill="C6D9F1"/>
          </w:tcPr>
          <w:p w:rsidR="004529AA" w:rsidRPr="00A106C1" w:rsidRDefault="004529AA" w:rsidP="00EF4F23">
            <w:pPr>
              <w:rPr>
                <w:b/>
              </w:rPr>
            </w:pPr>
            <w:r w:rsidRPr="00A106C1">
              <w:rPr>
                <w:b/>
              </w:rPr>
              <w:t>Rule No.</w:t>
            </w:r>
          </w:p>
        </w:tc>
        <w:tc>
          <w:tcPr>
            <w:tcW w:w="297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98" w:type="dxa"/>
          </w:tcPr>
          <w:p w:rsidR="004529AA" w:rsidRPr="00A106C1" w:rsidRDefault="004529AA" w:rsidP="00EF4F23"/>
        </w:tc>
        <w:tc>
          <w:tcPr>
            <w:tcW w:w="297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6953"/>
      </w:tblGrid>
      <w:tr w:rsidR="004529AA" w:rsidRPr="00A106C1" w:rsidTr="00EF4F23">
        <w:tc>
          <w:tcPr>
            <w:tcW w:w="1866" w:type="dxa"/>
          </w:tcPr>
          <w:p w:rsidR="004529AA" w:rsidRPr="00A106C1" w:rsidRDefault="004529AA" w:rsidP="00EF4F23">
            <w:r w:rsidRPr="00A106C1">
              <w:t>MS01</w:t>
            </w:r>
          </w:p>
        </w:tc>
        <w:tc>
          <w:tcPr>
            <w:tcW w:w="7484" w:type="dxa"/>
          </w:tcPr>
          <w:p w:rsidR="004529AA" w:rsidRPr="00A106C1" w:rsidRDefault="004529AA" w:rsidP="00EF4F23">
            <w:r w:rsidRPr="00A106C1">
              <w:t>“Dữ liệu nhập vào không hợp lệ! Vui lòng nhập lại thông tin.”</w:t>
            </w:r>
          </w:p>
          <w:p w:rsidR="004529AA" w:rsidRPr="00A106C1" w:rsidRDefault="004529AA" w:rsidP="00EF4F23">
            <w:pPr>
              <w:rPr>
                <w:lang w:val="vi-VN"/>
              </w:rPr>
            </w:pPr>
            <w:r w:rsidRPr="00A106C1">
              <w:rPr>
                <w:lang w:val="vi-VN"/>
              </w:rPr>
              <w:t>Mes</w:t>
            </w:r>
            <w:r w:rsidRPr="00A106C1">
              <w:t>s</w:t>
            </w:r>
            <w:r w:rsidRPr="00A106C1">
              <w:rPr>
                <w:lang w:val="vi-VN"/>
              </w:rPr>
              <w:t xml:space="preserve">age thông báo khi </w:t>
            </w:r>
            <w:r w:rsidRPr="00A106C1">
              <w:t>actor nhập sai ràng buộc dữ liệu.</w:t>
            </w:r>
          </w:p>
        </w:tc>
      </w:tr>
    </w:tbl>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39" w:name="_Toc510248450"/>
      <w:r w:rsidRPr="00A106C1">
        <w:rPr>
          <w:rFonts w:cs="Times New Roman"/>
          <w:b w:val="0"/>
          <w:color w:val="BC001C"/>
          <w:sz w:val="28"/>
        </w:rPr>
        <w:t>UC08: Cập nhật thuốc trong danh mục</w:t>
      </w:r>
      <w:bookmarkEnd w:id="39"/>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518"/>
        <w:gridCol w:w="1635"/>
        <w:gridCol w:w="1556"/>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rPr>
                <w:lang w:val="vi-VN"/>
              </w:rPr>
              <w:t>Cập nhật thuốc theo danh mục</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UC08</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rPr>
                <w:lang w:val="vi-VN"/>
              </w:rPr>
              <w:t xml:space="preserve">Cho phép </w:t>
            </w:r>
            <w:r w:rsidRPr="00A106C1">
              <w:t>actor cập nhật thuốc trong danh mục</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w:t>
            </w: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7:" w:history="1">
              <w:r w:rsidRPr="00A106C1">
                <w:rPr>
                  <w:rStyle w:val="Hyperlink"/>
                </w:rPr>
                <w:t>UC07</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Cập nhật thuốc trong danh mục thành công</w:t>
            </w:r>
          </w:p>
        </w:tc>
      </w:tr>
      <w:tr w:rsidR="004529AA" w:rsidRPr="00A106C1" w:rsidTr="00EF4F23">
        <w:tc>
          <w:tcPr>
            <w:tcW w:w="1908" w:type="dxa"/>
            <w:shd w:val="clear" w:color="auto" w:fill="C6D9F1"/>
          </w:tcPr>
          <w:p w:rsidR="004529AA" w:rsidRPr="00A106C1" w:rsidRDefault="004529AA" w:rsidP="00EF4F23">
            <w:pPr>
              <w:rPr>
                <w:b/>
              </w:rPr>
            </w:pPr>
          </w:p>
        </w:tc>
        <w:tc>
          <w:tcPr>
            <w:tcW w:w="7442" w:type="dxa"/>
            <w:gridSpan w:val="3"/>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63"/>
        <w:gridCol w:w="914"/>
        <w:gridCol w:w="3787"/>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Cập nhật thông tin thuốc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thuốc, trên khung search, nhập tên thuốc hoặc chọn thuốc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lại thông tin thuốc và hiển thị thông báo cập nhật thành công cho actor</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Cập nhật thông tin thuốc thất bại</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thuốc, trên khung search, nhập tên thuốc hoặc chọn thuốc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thuốc.</w:t>
            </w:r>
          </w:p>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thất bại, hiển thị thông báo và cho actor chọn nhập lại hoặc hủy.</w:t>
            </w: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0"/>
        <w:gridCol w:w="4824"/>
      </w:tblGrid>
      <w:tr w:rsidR="004529AA" w:rsidRPr="00A106C1" w:rsidTr="00EF4F23">
        <w:tc>
          <w:tcPr>
            <w:tcW w:w="1098" w:type="dxa"/>
            <w:shd w:val="clear" w:color="auto" w:fill="C6D9F1"/>
          </w:tcPr>
          <w:p w:rsidR="004529AA" w:rsidRPr="00A106C1" w:rsidRDefault="004529AA" w:rsidP="00EF4F23">
            <w:pPr>
              <w:rPr>
                <w:b/>
              </w:rPr>
            </w:pPr>
            <w:r w:rsidRPr="00A106C1">
              <w:rPr>
                <w:b/>
              </w:rPr>
              <w:t>Rule No.</w:t>
            </w:r>
          </w:p>
        </w:tc>
        <w:tc>
          <w:tcPr>
            <w:tcW w:w="297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98" w:type="dxa"/>
          </w:tcPr>
          <w:p w:rsidR="004529AA" w:rsidRPr="00A106C1" w:rsidRDefault="004529AA" w:rsidP="00EF4F23"/>
        </w:tc>
        <w:tc>
          <w:tcPr>
            <w:tcW w:w="297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6953"/>
      </w:tblGrid>
      <w:tr w:rsidR="004529AA" w:rsidRPr="00A106C1" w:rsidTr="00EF4F23">
        <w:tc>
          <w:tcPr>
            <w:tcW w:w="1866" w:type="dxa"/>
          </w:tcPr>
          <w:p w:rsidR="004529AA" w:rsidRPr="00A106C1" w:rsidRDefault="004529AA" w:rsidP="00EF4F23">
            <w:r w:rsidRPr="00A106C1">
              <w:t>MS01</w:t>
            </w:r>
          </w:p>
        </w:tc>
        <w:tc>
          <w:tcPr>
            <w:tcW w:w="7484" w:type="dxa"/>
          </w:tcPr>
          <w:p w:rsidR="004529AA" w:rsidRPr="00A106C1" w:rsidRDefault="004529AA" w:rsidP="00EF4F23">
            <w:r w:rsidRPr="00A106C1">
              <w:t>“Dữ liệu nhập vào không hợp lệ! Vui lòng nhập lại thông tin.”</w:t>
            </w:r>
          </w:p>
          <w:p w:rsidR="004529AA" w:rsidRPr="00A106C1" w:rsidRDefault="004529AA" w:rsidP="00EF4F23">
            <w:pPr>
              <w:rPr>
                <w:lang w:val="vi-VN"/>
              </w:rPr>
            </w:pPr>
            <w:r w:rsidRPr="00A106C1">
              <w:rPr>
                <w:lang w:val="vi-VN"/>
              </w:rPr>
              <w:t>Mes</w:t>
            </w:r>
            <w:r w:rsidRPr="00A106C1">
              <w:t>s</w:t>
            </w:r>
            <w:r w:rsidRPr="00A106C1">
              <w:rPr>
                <w:lang w:val="vi-VN"/>
              </w:rPr>
              <w:t xml:space="preserve">age thông báo khi </w:t>
            </w:r>
            <w:r w:rsidRPr="00A106C1">
              <w:t>actor nhập sai ràng buộc dữ liệu.</w:t>
            </w:r>
          </w:p>
        </w:tc>
      </w:tr>
    </w:tbl>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0" w:name="_Toc510248451"/>
      <w:r w:rsidRPr="00A106C1">
        <w:rPr>
          <w:rFonts w:cs="Times New Roman"/>
          <w:b w:val="0"/>
          <w:color w:val="BC001C"/>
          <w:sz w:val="28"/>
        </w:rPr>
        <w:lastRenderedPageBreak/>
        <w:t>UC09: Xem thông tin thuốc</w:t>
      </w:r>
      <w:bookmarkEnd w:id="40"/>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315"/>
        <w:gridCol w:w="936"/>
        <w:gridCol w:w="1619"/>
      </w:tblGrid>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Name</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Xem thông tin thuốc</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Code</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UC09</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Cho phép </w:t>
            </w:r>
            <w:r w:rsidRPr="00A106C1">
              <w:rPr>
                <w:rFonts w:ascii="Times New Roman" w:hAnsi="Times New Roman" w:cs="Times New Roman"/>
              </w:rPr>
              <w:t>actor xem thông tin thuốc</w:t>
            </w:r>
          </w:p>
        </w:tc>
      </w:tr>
      <w:tr w:rsidR="004529AA" w:rsidRPr="00A106C1" w:rsidTr="00EF4F23">
        <w:trPr>
          <w:trHeight w:val="548"/>
        </w:trPr>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Actor</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Người dùng quản trị</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Trigger</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Load trang quản lý</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Pre-condition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Actor đã </w:t>
            </w:r>
            <w:r w:rsidRPr="00A106C1">
              <w:rPr>
                <w:rFonts w:ascii="Times New Roman" w:hAnsi="Times New Roman" w:cs="Times New Roman"/>
              </w:rPr>
              <w:t xml:space="preserve">thực hiện </w:t>
            </w:r>
            <w:hyperlink w:anchor="_UC00:_Login" w:history="1">
              <w:r w:rsidRPr="00A106C1">
                <w:rPr>
                  <w:rStyle w:val="Hyperlink"/>
                  <w:rFonts w:ascii="Times New Roman" w:hAnsi="Times New Roman" w:cs="Times New Roman"/>
                </w:rPr>
                <w:t>UC00</w:t>
              </w:r>
            </w:hyperlink>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Post 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rPr>
              <w:t>Xem</w:t>
            </w:r>
            <w:r w:rsidRPr="00A106C1">
              <w:rPr>
                <w:rFonts w:ascii="Times New Roman" w:hAnsi="Times New Roman" w:cs="Times New Roman"/>
                <w:lang w:val="vi-VN"/>
              </w:rPr>
              <w:t xml:space="preserve"> chi tiết </w:t>
            </w:r>
            <w:r w:rsidRPr="00A106C1">
              <w:rPr>
                <w:rFonts w:ascii="Times New Roman" w:hAnsi="Times New Roman" w:cs="Times New Roman"/>
              </w:rPr>
              <w:t xml:space="preserve">thuốc </w:t>
            </w:r>
            <w:r w:rsidRPr="00A106C1">
              <w:rPr>
                <w:rFonts w:ascii="Times New Roman" w:hAnsi="Times New Roman" w:cs="Times New Roman"/>
                <w:lang w:val="vi-VN"/>
              </w:rPr>
              <w:t>thành công</w:t>
            </w: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25"/>
        <w:gridCol w:w="914"/>
        <w:gridCol w:w="3712"/>
      </w:tblGrid>
      <w:tr w:rsidR="004529AA" w:rsidRPr="00A106C1" w:rsidTr="00EF4F23">
        <w:tc>
          <w:tcPr>
            <w:tcW w:w="4260"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Actor</w:t>
            </w:r>
          </w:p>
        </w:tc>
        <w:tc>
          <w:tcPr>
            <w:tcW w:w="5090"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System</w:t>
            </w:r>
          </w:p>
        </w:tc>
      </w:tr>
      <w:tr w:rsidR="004529AA" w:rsidRPr="00A106C1" w:rsidTr="00EF4F23">
        <w:tc>
          <w:tcPr>
            <w:tcW w:w="9350" w:type="dxa"/>
            <w:gridSpan w:val="4"/>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t xml:space="preserve">Main Flow: </w:t>
            </w:r>
            <w:r w:rsidRPr="00A106C1">
              <w:rPr>
                <w:rFonts w:ascii="Times New Roman" w:hAnsi="Times New Roman" w:cs="Times New Roman"/>
                <w:b/>
                <w:lang w:val="vi-VN"/>
              </w:rPr>
              <w:t>Xem thông tin thuốc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 xml:space="preserve">Từ màn hình </w:t>
            </w:r>
            <w:r w:rsidRPr="00A106C1">
              <w:t>trang quản lý</w:t>
            </w:r>
            <w:r w:rsidRPr="00A106C1">
              <w:rPr>
                <w:lang w:val="vi-VN"/>
              </w:rPr>
              <w:t xml:space="preserve">, </w:t>
            </w:r>
            <w:r w:rsidRPr="00A106C1">
              <w:t>actor</w:t>
            </w:r>
            <w:r w:rsidRPr="00A106C1">
              <w:rPr>
                <w:lang w:val="vi-VN"/>
              </w:rPr>
              <w:t xml:space="preserve"> click vào</w:t>
            </w:r>
            <w:r w:rsidRPr="00A106C1">
              <w:t xml:space="preserve"> “Thuốc”</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Lấy toàn bộ thông tin danh mục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hoặc chọn thuốc cần xem.</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Hệ thống tìm và hiển thị thông tin chi tiết của thuốc</w:t>
            </w:r>
          </w:p>
        </w:tc>
      </w:tr>
      <w:tr w:rsidR="004529AA" w:rsidRPr="00A106C1" w:rsidTr="00EF4F23">
        <w:tc>
          <w:tcPr>
            <w:tcW w:w="9350" w:type="dxa"/>
            <w:gridSpan w:val="4"/>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lastRenderedPageBreak/>
              <w:t xml:space="preserve">Alternate Flow: </w:t>
            </w: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p>
        </w:tc>
        <w:tc>
          <w:tcPr>
            <w:tcW w:w="359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lang w:val="vi-V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2"/>
        <w:gridCol w:w="2716"/>
        <w:gridCol w:w="5020"/>
      </w:tblGrid>
      <w:tr w:rsidR="004529AA" w:rsidRPr="00A106C1" w:rsidTr="00EF4F23">
        <w:tc>
          <w:tcPr>
            <w:tcW w:w="109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 No.</w:t>
            </w:r>
          </w:p>
        </w:tc>
        <w:tc>
          <w:tcPr>
            <w:tcW w:w="297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w:t>
            </w:r>
          </w:p>
        </w:tc>
        <w:tc>
          <w:tcPr>
            <w:tcW w:w="549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r>
      <w:tr w:rsidR="004529AA" w:rsidRPr="00A106C1" w:rsidTr="00EF4F23">
        <w:tc>
          <w:tcPr>
            <w:tcW w:w="1098" w:type="dxa"/>
          </w:tcPr>
          <w:p w:rsidR="004529AA" w:rsidRPr="00A106C1" w:rsidRDefault="004529AA" w:rsidP="00EF4F23">
            <w:pPr>
              <w:pStyle w:val="Heading50"/>
              <w:numPr>
                <w:ilvl w:val="0"/>
                <w:numId w:val="0"/>
              </w:numPr>
              <w:rPr>
                <w:rFonts w:ascii="Times New Roman" w:hAnsi="Times New Roman" w:cs="Times New Roman"/>
              </w:rPr>
            </w:pPr>
          </w:p>
        </w:tc>
        <w:tc>
          <w:tcPr>
            <w:tcW w:w="2979" w:type="dxa"/>
          </w:tcPr>
          <w:p w:rsidR="004529AA" w:rsidRPr="00A106C1" w:rsidRDefault="004529AA" w:rsidP="00EF4F23">
            <w:pPr>
              <w:pStyle w:val="Heading50"/>
              <w:numPr>
                <w:ilvl w:val="0"/>
                <w:numId w:val="0"/>
              </w:numPr>
              <w:rPr>
                <w:rFonts w:ascii="Times New Roman" w:hAnsi="Times New Roman" w:cs="Times New Roman"/>
              </w:rPr>
            </w:pPr>
          </w:p>
        </w:tc>
        <w:tc>
          <w:tcPr>
            <w:tcW w:w="5499" w:type="dxa"/>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7018"/>
      </w:tblGrid>
      <w:tr w:rsidR="004529AA" w:rsidRPr="00A106C1" w:rsidTr="00EF4F23">
        <w:tc>
          <w:tcPr>
            <w:tcW w:w="1866" w:type="dxa"/>
          </w:tcPr>
          <w:p w:rsidR="004529AA" w:rsidRPr="00A106C1" w:rsidRDefault="004529AA" w:rsidP="00EF4F23">
            <w:pPr>
              <w:pStyle w:val="Heading50"/>
              <w:numPr>
                <w:ilvl w:val="0"/>
                <w:numId w:val="0"/>
              </w:numPr>
              <w:rPr>
                <w:rFonts w:ascii="Times New Roman" w:hAnsi="Times New Roman" w:cs="Times New Roman"/>
              </w:rPr>
            </w:pPr>
          </w:p>
        </w:tc>
        <w:tc>
          <w:tcPr>
            <w:tcW w:w="7484" w:type="dxa"/>
          </w:tcPr>
          <w:p w:rsidR="004529AA" w:rsidRPr="00A106C1" w:rsidRDefault="004529AA" w:rsidP="00EF4F23">
            <w:pPr>
              <w:pStyle w:val="Heading50"/>
              <w:numPr>
                <w:ilvl w:val="0"/>
                <w:numId w:val="0"/>
              </w:numPr>
              <w:rPr>
                <w:rFonts w:ascii="Times New Roman" w:hAnsi="Times New Roman" w:cs="Times New Roman"/>
                <w:lang w:val="vi-VN"/>
              </w:rPr>
            </w:pP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1" w:name="_Toc510248452"/>
      <w:r w:rsidRPr="00A106C1">
        <w:rPr>
          <w:rFonts w:cs="Times New Roman"/>
          <w:b w:val="0"/>
          <w:color w:val="BC001C"/>
          <w:sz w:val="28"/>
        </w:rPr>
        <w:t>UC10: Thêm mới bệnh nhân</w:t>
      </w:r>
      <w:bookmarkEnd w:id="41"/>
    </w:p>
    <w:p w:rsidR="004529AA" w:rsidRPr="00A106C1" w:rsidRDefault="004529AA" w:rsidP="004529AA">
      <w:r w:rsidRPr="00A106C1">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315"/>
        <w:gridCol w:w="936"/>
        <w:gridCol w:w="1619"/>
      </w:tblGrid>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Name</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Thêm mới bệnh nhân</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Code</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UC10</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Cho phép </w:t>
            </w:r>
            <w:r w:rsidRPr="00A106C1">
              <w:rPr>
                <w:rFonts w:ascii="Times New Roman" w:hAnsi="Times New Roman" w:cs="Times New Roman"/>
              </w:rPr>
              <w:t>actor thêm mới bệnh nhân</w:t>
            </w:r>
          </w:p>
        </w:tc>
      </w:tr>
      <w:tr w:rsidR="004529AA" w:rsidRPr="00A106C1" w:rsidTr="00EF4F23">
        <w:trPr>
          <w:trHeight w:val="548"/>
        </w:trPr>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Actor</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Người dùng quản trị/ nhân viên nhận bệnh</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Trigger</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Load trang quản lý</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Pre-condition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Actor đã </w:t>
            </w:r>
            <w:r w:rsidRPr="00A106C1">
              <w:rPr>
                <w:rFonts w:ascii="Times New Roman" w:hAnsi="Times New Roman" w:cs="Times New Roman"/>
              </w:rPr>
              <w:t xml:space="preserve">thực hiện </w:t>
            </w:r>
            <w:hyperlink w:anchor="_UC00:_Login" w:history="1">
              <w:r w:rsidRPr="00A106C1">
                <w:rPr>
                  <w:rStyle w:val="Hyperlink"/>
                  <w:rFonts w:ascii="Times New Roman" w:hAnsi="Times New Roman" w:cs="Times New Roman"/>
                </w:rPr>
                <w:t>UC00</w:t>
              </w:r>
            </w:hyperlink>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Post 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rPr>
              <w:t>Thêm mới bệnh nhân thành công</w:t>
            </w:r>
          </w:p>
        </w:tc>
      </w:tr>
    </w:tbl>
    <w:p w:rsidR="004529AA" w:rsidRPr="00A106C1" w:rsidRDefault="004529AA" w:rsidP="004529AA"/>
    <w:p w:rsidR="004529AA" w:rsidRPr="00A106C1" w:rsidRDefault="004529AA" w:rsidP="004529AA">
      <w:r w:rsidRPr="00A106C1">
        <w:t>Activities</w:t>
      </w:r>
    </w:p>
    <w:p w:rsidR="004529AA" w:rsidRPr="00A106C1" w:rsidRDefault="004529AA" w:rsidP="004529A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59"/>
        <w:gridCol w:w="2567"/>
        <w:gridCol w:w="229"/>
        <w:gridCol w:w="914"/>
        <w:gridCol w:w="3795"/>
      </w:tblGrid>
      <w:tr w:rsidR="004529AA" w:rsidRPr="00A106C1" w:rsidTr="00EF4F23">
        <w:tc>
          <w:tcPr>
            <w:tcW w:w="4260" w:type="dxa"/>
            <w:gridSpan w:val="4"/>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lastRenderedPageBreak/>
              <w:t>Actor</w:t>
            </w:r>
          </w:p>
        </w:tc>
        <w:tc>
          <w:tcPr>
            <w:tcW w:w="5090"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System</w:t>
            </w:r>
          </w:p>
        </w:tc>
      </w:tr>
      <w:tr w:rsidR="004529AA" w:rsidRPr="00A106C1" w:rsidTr="00EF4F23">
        <w:tc>
          <w:tcPr>
            <w:tcW w:w="9350" w:type="dxa"/>
            <w:gridSpan w:val="6"/>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t>Main Flow: Thêm mới bệnh nhân thành công</w:t>
            </w: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1</w:t>
            </w:r>
          </w:p>
        </w:tc>
        <w:tc>
          <w:tcPr>
            <w:tcW w:w="3595" w:type="dxa"/>
            <w:gridSpan w:val="3"/>
          </w:tcPr>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rPr>
              <w:t>Từ trang quản lý, người dùng chọn bệnh nhân sau đó chọn button thêm mới</w:t>
            </w:r>
            <w:r w:rsidRPr="00A106C1">
              <w:rPr>
                <w:rFonts w:ascii="Times New Roman" w:hAnsi="Times New Roman" w:cs="Times New Roman"/>
                <w:b/>
                <w:i/>
                <w:u w:val="single"/>
                <w:lang w:val="vi-VN"/>
              </w:rPr>
              <w:t xml:space="preserve"> </w:t>
            </w: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tc>
        <w:tc>
          <w:tcPr>
            <w:tcW w:w="3595" w:type="dxa"/>
            <w:gridSpan w:val="3"/>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t>3</w:t>
            </w:r>
          </w:p>
        </w:tc>
        <w:tc>
          <w:tcPr>
            <w:tcW w:w="3595" w:type="dxa"/>
            <w:gridSpan w:val="3"/>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gridSpan w:val="3"/>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mới thành công, cập nhật lại thông tin bệnh nhân và hiển thị thông báo cho actor</w:t>
            </w:r>
          </w:p>
        </w:tc>
      </w:tr>
      <w:tr w:rsidR="004529AA" w:rsidRPr="00A106C1" w:rsidTr="00EF4F23">
        <w:tc>
          <w:tcPr>
            <w:tcW w:w="9350" w:type="dxa"/>
            <w:gridSpan w:val="6"/>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t xml:space="preserve">Alternate Flow: </w:t>
            </w:r>
            <w:r w:rsidRPr="00A106C1">
              <w:rPr>
                <w:rFonts w:ascii="Times New Roman" w:hAnsi="Times New Roman" w:cs="Times New Roman"/>
                <w:b/>
                <w:lang w:val="vi-VN"/>
              </w:rPr>
              <w:t>Print contest list</w:t>
            </w:r>
            <w:r w:rsidRPr="00A106C1">
              <w:rPr>
                <w:rFonts w:ascii="Times New Roman" w:hAnsi="Times New Roman" w:cs="Times New Roman"/>
                <w:b/>
              </w:rPr>
              <w:t xml:space="preserve"> failed</w:t>
            </w: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1</w:t>
            </w:r>
          </w:p>
        </w:tc>
        <w:tc>
          <w:tcPr>
            <w:tcW w:w="3595" w:type="dxa"/>
            <w:gridSpan w:val="3"/>
          </w:tcPr>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rPr>
              <w:t>Từ trang quản lý, người dùng chọn bệnh nhân sau đó chọn button thêm mới</w:t>
            </w:r>
            <w:r w:rsidRPr="00A106C1">
              <w:rPr>
                <w:rFonts w:ascii="Times New Roman" w:hAnsi="Times New Roman" w:cs="Times New Roman"/>
                <w:b/>
                <w:i/>
                <w:u w:val="single"/>
                <w:lang w:val="vi-VN"/>
              </w:rPr>
              <w:t xml:space="preserve"> </w:t>
            </w: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tc>
        <w:tc>
          <w:tcPr>
            <w:tcW w:w="3595" w:type="dxa"/>
            <w:gridSpan w:val="3"/>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t>3</w:t>
            </w:r>
          </w:p>
        </w:tc>
        <w:tc>
          <w:tcPr>
            <w:tcW w:w="3595" w:type="dxa"/>
            <w:gridSpan w:val="3"/>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gridSpan w:val="3"/>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mới thất bại, hiển thị thông báo cho actor</w:t>
            </w:r>
          </w:p>
        </w:tc>
      </w:tr>
      <w:tr w:rsidR="004529AA" w:rsidRPr="00A106C1" w:rsidTr="00EF4F23">
        <w:tblPrEx>
          <w:tblLook w:val="01E0" w:firstRow="1" w:lastRow="1" w:firstColumn="1" w:lastColumn="1" w:noHBand="0" w:noVBand="0"/>
        </w:tblPrEx>
        <w:tc>
          <w:tcPr>
            <w:tcW w:w="1083"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lastRenderedPageBreak/>
              <w:t>Rule No.</w:t>
            </w:r>
          </w:p>
        </w:tc>
        <w:tc>
          <w:tcPr>
            <w:tcW w:w="2904"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w:t>
            </w:r>
          </w:p>
        </w:tc>
        <w:tc>
          <w:tcPr>
            <w:tcW w:w="5363" w:type="dxa"/>
            <w:gridSpan w:val="3"/>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r>
      <w:tr w:rsidR="004529AA" w:rsidRPr="00A106C1" w:rsidTr="00EF4F23">
        <w:tblPrEx>
          <w:tblLook w:val="01E0" w:firstRow="1" w:lastRow="1" w:firstColumn="1" w:lastColumn="1" w:noHBand="0" w:noVBand="0"/>
        </w:tblPrEx>
        <w:tc>
          <w:tcPr>
            <w:tcW w:w="1083" w:type="dxa"/>
            <w:gridSpan w:val="2"/>
          </w:tcPr>
          <w:p w:rsidR="004529AA" w:rsidRPr="00A106C1" w:rsidRDefault="004529AA" w:rsidP="00EF4F23">
            <w:pPr>
              <w:pStyle w:val="Heading50"/>
              <w:numPr>
                <w:ilvl w:val="0"/>
                <w:numId w:val="0"/>
              </w:numPr>
              <w:rPr>
                <w:rFonts w:ascii="Times New Roman" w:hAnsi="Times New Roman" w:cs="Times New Roman"/>
              </w:rPr>
            </w:pPr>
          </w:p>
        </w:tc>
        <w:tc>
          <w:tcPr>
            <w:tcW w:w="2904" w:type="dxa"/>
          </w:tcPr>
          <w:p w:rsidR="004529AA" w:rsidRPr="00A106C1" w:rsidRDefault="004529AA" w:rsidP="00EF4F23">
            <w:pPr>
              <w:pStyle w:val="Heading50"/>
              <w:numPr>
                <w:ilvl w:val="0"/>
                <w:numId w:val="0"/>
              </w:numPr>
              <w:rPr>
                <w:rFonts w:ascii="Times New Roman" w:hAnsi="Times New Roman" w:cs="Times New Roman"/>
              </w:rPr>
            </w:pPr>
          </w:p>
        </w:tc>
        <w:tc>
          <w:tcPr>
            <w:tcW w:w="5363" w:type="dxa"/>
            <w:gridSpan w:val="3"/>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0"/>
        <w:gridCol w:w="6998"/>
      </w:tblGrid>
      <w:tr w:rsidR="004529AA" w:rsidRPr="00A106C1" w:rsidTr="00EF4F23">
        <w:tc>
          <w:tcPr>
            <w:tcW w:w="1866"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MS01</w:t>
            </w:r>
          </w:p>
        </w:tc>
        <w:tc>
          <w:tcPr>
            <w:tcW w:w="7484"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“Bệnh nhân đã tồn tại trong hệ thống! Vui lòng kiểm tra lại thông tin!”</w:t>
            </w:r>
          </w:p>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lang w:val="vi-VN"/>
              </w:rPr>
              <w:t>Mes</w:t>
            </w:r>
            <w:r w:rsidRPr="00A106C1">
              <w:rPr>
                <w:rFonts w:ascii="Times New Roman" w:hAnsi="Times New Roman" w:cs="Times New Roman"/>
              </w:rPr>
              <w:t>s</w:t>
            </w:r>
            <w:r w:rsidRPr="00A106C1">
              <w:rPr>
                <w:rFonts w:ascii="Times New Roman" w:hAnsi="Times New Roman" w:cs="Times New Roman"/>
                <w:lang w:val="vi-VN"/>
              </w:rPr>
              <w:t xml:space="preserve">age thông báo khi </w:t>
            </w:r>
            <w:r w:rsidRPr="00A106C1">
              <w:rPr>
                <w:rFonts w:ascii="Times New Roman" w:hAnsi="Times New Roman" w:cs="Times New Roman"/>
              </w:rPr>
              <w:t>hệ thống kiểm tra dữ liệu thêm mới 1 bệnh nhân đã tồn tại.</w:t>
            </w: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2"/>
        <w:gridCol w:w="2716"/>
        <w:gridCol w:w="5020"/>
      </w:tblGrid>
      <w:tr w:rsidR="004529AA" w:rsidRPr="00A106C1" w:rsidTr="00EF4F23">
        <w:tc>
          <w:tcPr>
            <w:tcW w:w="109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 No.</w:t>
            </w:r>
          </w:p>
        </w:tc>
        <w:tc>
          <w:tcPr>
            <w:tcW w:w="297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w:t>
            </w:r>
          </w:p>
        </w:tc>
        <w:tc>
          <w:tcPr>
            <w:tcW w:w="549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r>
      <w:tr w:rsidR="004529AA" w:rsidRPr="00A106C1" w:rsidTr="00EF4F23">
        <w:tc>
          <w:tcPr>
            <w:tcW w:w="1098" w:type="dxa"/>
          </w:tcPr>
          <w:p w:rsidR="004529AA" w:rsidRPr="00A106C1" w:rsidRDefault="004529AA" w:rsidP="00EF4F23">
            <w:pPr>
              <w:pStyle w:val="Heading50"/>
              <w:numPr>
                <w:ilvl w:val="0"/>
                <w:numId w:val="0"/>
              </w:numPr>
              <w:rPr>
                <w:rFonts w:ascii="Times New Roman" w:hAnsi="Times New Roman" w:cs="Times New Roman"/>
              </w:rPr>
            </w:pPr>
          </w:p>
        </w:tc>
        <w:tc>
          <w:tcPr>
            <w:tcW w:w="2979" w:type="dxa"/>
          </w:tcPr>
          <w:p w:rsidR="004529AA" w:rsidRPr="00A106C1" w:rsidRDefault="004529AA" w:rsidP="00EF4F23">
            <w:pPr>
              <w:pStyle w:val="Heading50"/>
              <w:numPr>
                <w:ilvl w:val="0"/>
                <w:numId w:val="0"/>
              </w:numPr>
              <w:rPr>
                <w:rFonts w:ascii="Times New Roman" w:hAnsi="Times New Roman" w:cs="Times New Roman"/>
              </w:rPr>
            </w:pPr>
          </w:p>
        </w:tc>
        <w:tc>
          <w:tcPr>
            <w:tcW w:w="5499" w:type="dxa"/>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2" w:name="_Toc510248453"/>
      <w:r w:rsidRPr="00A106C1">
        <w:rPr>
          <w:rFonts w:cs="Times New Roman"/>
          <w:b w:val="0"/>
          <w:color w:val="BC001C"/>
          <w:sz w:val="28"/>
        </w:rPr>
        <w:t>UC011.1: Cập nhật thông tin bệnh nhân</w:t>
      </w:r>
      <w:bookmarkEnd w:id="42"/>
    </w:p>
    <w:p w:rsidR="004529AA" w:rsidRPr="00A106C1" w:rsidRDefault="004529AA" w:rsidP="004529AA">
      <w:r w:rsidRPr="00A106C1">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474"/>
        <w:gridCol w:w="1635"/>
        <w:gridCol w:w="1600"/>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t>Cập nhật thông tin bệnh nhân</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UC11.1</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t>Cho phép actor cập nhật thông tin bệnh nhân trong hệ thộng</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 nhân viên nhận bệnh.</w:t>
            </w:r>
          </w:p>
          <w:p w:rsidR="004529AA" w:rsidRPr="00A106C1" w:rsidRDefault="004529AA" w:rsidP="00EF4F23">
            <w:pPr>
              <w:jc w:val="center"/>
            </w:pP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Cập nhật thành công</w:t>
            </w:r>
          </w:p>
        </w:tc>
      </w:tr>
    </w:tbl>
    <w:p w:rsidR="004529AA" w:rsidRPr="00A106C1" w:rsidRDefault="004529AA" w:rsidP="004529AA"/>
    <w:p w:rsidR="004529AA" w:rsidRPr="00A106C1" w:rsidRDefault="004529AA" w:rsidP="004529AA">
      <w:r w:rsidRPr="00A106C1">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63"/>
        <w:gridCol w:w="914"/>
        <w:gridCol w:w="3787"/>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lastRenderedPageBreak/>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 xml:space="preserve">Main Flow: </w:t>
            </w:r>
            <w:r w:rsidRPr="00A106C1">
              <w:rPr>
                <w:b/>
                <w:lang w:val="vi-VN"/>
              </w:rPr>
              <w:t>Cập nhật thông tin bệnh nhân</w:t>
            </w:r>
            <w:r w:rsidRPr="00A106C1">
              <w:rPr>
                <w:b/>
              </w:rPr>
              <w:t xml:space="preserve">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bệnh nhân, trên khung search, nhập tên bệnh nhân hoặc chọn bệnh nhân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bệnh nhân.</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lại thông tin bệnh nhân và hiển thị thông báo cập nhật thành công cho actor</w:t>
            </w: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 xml:space="preserve">Alternate Flow: </w:t>
            </w:r>
            <w:r w:rsidRPr="00A106C1">
              <w:rPr>
                <w:b/>
                <w:lang w:val="vi-VN"/>
              </w:rPr>
              <w:t>Cập nhật thông tin bệnh nhân</w:t>
            </w:r>
            <w:r w:rsidRPr="00A106C1">
              <w:rPr>
                <w:b/>
              </w:rPr>
              <w:t xml:space="preserve"> thất bại</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thuốc, trên khung search, nhập tên bệnh nhân hoặc chọn bệnh nhân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bệnh nhân.</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thất bại, hiển thị thông báo cập nhật thất bại cho actor</w:t>
            </w: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bl>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rPr>
          <w:b/>
          <w:lang w:val="vi-VN"/>
        </w:rPr>
      </w:pPr>
    </w:p>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48"/>
        <w:gridCol w:w="6930"/>
      </w:tblGrid>
      <w:tr w:rsidR="004529AA" w:rsidRPr="00A106C1" w:rsidTr="00EF4F23">
        <w:tc>
          <w:tcPr>
            <w:tcW w:w="1908" w:type="dxa"/>
          </w:tcPr>
          <w:p w:rsidR="004529AA" w:rsidRPr="00A106C1" w:rsidRDefault="004529AA" w:rsidP="00EF4F23">
            <w:r w:rsidRPr="00A106C1">
              <w:t>MS01</w:t>
            </w:r>
          </w:p>
        </w:tc>
        <w:tc>
          <w:tcPr>
            <w:tcW w:w="7668" w:type="dxa"/>
          </w:tcPr>
          <w:p w:rsidR="004529AA" w:rsidRPr="00A106C1" w:rsidRDefault="004529AA" w:rsidP="00EF4F23">
            <w:r w:rsidRPr="00A106C1">
              <w:t>“Dữ liệu nhập vào không hợp lệ! Vui lòng nhập lại thông tin.”</w:t>
            </w:r>
          </w:p>
          <w:p w:rsidR="004529AA" w:rsidRPr="00A106C1" w:rsidRDefault="004529AA" w:rsidP="00EF4F23">
            <w:pPr>
              <w:rPr>
                <w:lang w:val="vi-VN"/>
              </w:rPr>
            </w:pPr>
            <w:r w:rsidRPr="00A106C1">
              <w:rPr>
                <w:lang w:val="vi-VN"/>
              </w:rPr>
              <w:t>Mes</w:t>
            </w:r>
            <w:r w:rsidRPr="00A106C1">
              <w:t>s</w:t>
            </w:r>
            <w:r w:rsidRPr="00A106C1">
              <w:rPr>
                <w:lang w:val="vi-VN"/>
              </w:rPr>
              <w:t xml:space="preserve">age thông báo khi </w:t>
            </w:r>
            <w:r w:rsidRPr="00A106C1">
              <w:t>actor nhập sai ràng buộc dữ liệu.</w:t>
            </w:r>
          </w:p>
        </w:tc>
      </w:tr>
    </w:tbl>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3" w:name="_Toc510248454"/>
      <w:r w:rsidRPr="00A106C1">
        <w:rPr>
          <w:rFonts w:cs="Times New Roman"/>
          <w:b w:val="0"/>
          <w:color w:val="BC001C"/>
          <w:sz w:val="28"/>
        </w:rPr>
        <w:t>UC011.2: Xem thông tin bệnh nhân</w:t>
      </w:r>
      <w:bookmarkEnd w:id="43"/>
    </w:p>
    <w:p w:rsidR="004529AA" w:rsidRPr="00A106C1" w:rsidRDefault="004529AA" w:rsidP="004529AA">
      <w:r w:rsidRPr="00A106C1">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474"/>
        <w:gridCol w:w="1635"/>
        <w:gridCol w:w="1600"/>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t>Xem thông tin bệnh nhân</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UC11.2</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t>Cho phép actor tìm và xem thông tin bệnh nhân</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All roles.</w:t>
            </w:r>
          </w:p>
          <w:p w:rsidR="004529AA" w:rsidRPr="00A106C1" w:rsidRDefault="004529AA" w:rsidP="00EF4F23">
            <w:pPr>
              <w:jc w:val="center"/>
            </w:pP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Xem thông tin bệnh nhân thành công</w:t>
            </w:r>
          </w:p>
        </w:tc>
      </w:tr>
    </w:tbl>
    <w:p w:rsidR="004529AA" w:rsidRPr="00A106C1" w:rsidRDefault="004529AA" w:rsidP="004529AA"/>
    <w:p w:rsidR="004529AA" w:rsidRPr="00A106C1" w:rsidRDefault="004529AA" w:rsidP="004529AA">
      <w:r w:rsidRPr="00A106C1">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71"/>
        <w:gridCol w:w="914"/>
        <w:gridCol w:w="3779"/>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Xem thông tin bệnh nhân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 xml:space="preserve">Từ màn hình </w:t>
            </w:r>
            <w:r w:rsidRPr="00A106C1">
              <w:t>trang quản lý</w:t>
            </w:r>
            <w:r w:rsidRPr="00A106C1">
              <w:rPr>
                <w:lang w:val="vi-VN"/>
              </w:rPr>
              <w:t xml:space="preserve">, </w:t>
            </w:r>
            <w:r w:rsidRPr="00A106C1">
              <w:t>actor</w:t>
            </w:r>
            <w:r w:rsidRPr="00A106C1">
              <w:rPr>
                <w:lang w:val="vi-VN"/>
              </w:rPr>
              <w:t xml:space="preserve"> click vào</w:t>
            </w:r>
            <w:r w:rsidRPr="00A106C1">
              <w:t xml:space="preserve"> “Bệnh nhân”</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Lấy toàn bộ thông tin danh mục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hoặc chọn thuốc cần xem.</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Hệ thống tìm và hiển thị thông tin chi tiết của thuốc</w:t>
            </w: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 xml:space="preserve">Alternate Flow: </w:t>
            </w: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pPr>
              <w:rPr>
                <w:lang w:val="vi-VN"/>
              </w:rPr>
            </w:pP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bl>
    <w:p w:rsidR="004529AA" w:rsidRPr="00A106C1" w:rsidRDefault="004529AA" w:rsidP="004529AA">
      <w:pPr>
        <w:rPr>
          <w:b/>
        </w:rPr>
      </w:pPr>
      <w:r w:rsidRPr="00A106C1">
        <w:rPr>
          <w:b/>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1"/>
        <w:gridCol w:w="4823"/>
      </w:tblGrid>
      <w:tr w:rsidR="004529AA" w:rsidRPr="00A106C1" w:rsidTr="00EF4F23">
        <w:tc>
          <w:tcPr>
            <w:tcW w:w="1084" w:type="dxa"/>
            <w:shd w:val="clear" w:color="auto" w:fill="C6D9F1"/>
          </w:tcPr>
          <w:p w:rsidR="004529AA" w:rsidRPr="00A106C1" w:rsidRDefault="004529AA" w:rsidP="00EF4F23">
            <w:pPr>
              <w:rPr>
                <w:b/>
              </w:rPr>
            </w:pPr>
            <w:r w:rsidRPr="00A106C1">
              <w:rPr>
                <w:b/>
              </w:rPr>
              <w:t>Rule No.</w:t>
            </w:r>
          </w:p>
        </w:tc>
        <w:tc>
          <w:tcPr>
            <w:tcW w:w="2911" w:type="dxa"/>
            <w:shd w:val="clear" w:color="auto" w:fill="C6D9F1"/>
          </w:tcPr>
          <w:p w:rsidR="004529AA" w:rsidRPr="00A106C1" w:rsidRDefault="004529AA" w:rsidP="00EF4F23">
            <w:pPr>
              <w:rPr>
                <w:b/>
              </w:rPr>
            </w:pPr>
            <w:r w:rsidRPr="00A106C1">
              <w:rPr>
                <w:b/>
              </w:rPr>
              <w:t>Rule</w:t>
            </w:r>
          </w:p>
        </w:tc>
        <w:tc>
          <w:tcPr>
            <w:tcW w:w="5355"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84" w:type="dxa"/>
          </w:tcPr>
          <w:p w:rsidR="004529AA" w:rsidRPr="00A106C1" w:rsidRDefault="004529AA" w:rsidP="00EF4F23"/>
        </w:tc>
        <w:tc>
          <w:tcPr>
            <w:tcW w:w="2911" w:type="dxa"/>
          </w:tcPr>
          <w:p w:rsidR="004529AA" w:rsidRPr="00A106C1" w:rsidRDefault="004529AA" w:rsidP="00EF4F23">
            <w:pPr>
              <w:rPr>
                <w:lang w:val="vi-VN"/>
              </w:rPr>
            </w:pPr>
          </w:p>
        </w:tc>
        <w:tc>
          <w:tcPr>
            <w:tcW w:w="5355" w:type="dxa"/>
          </w:tcPr>
          <w:p w:rsidR="004529AA" w:rsidRPr="00A106C1" w:rsidRDefault="004529AA" w:rsidP="00EF4F23">
            <w:pPr>
              <w:rPr>
                <w:lang w:val="vi-VN"/>
              </w:rPr>
            </w:pPr>
          </w:p>
        </w:tc>
      </w:tr>
    </w:tbl>
    <w:p w:rsidR="004529AA" w:rsidRPr="00A106C1" w:rsidRDefault="004529AA" w:rsidP="004529AA">
      <w:pPr>
        <w:rPr>
          <w:b/>
        </w:rPr>
      </w:pPr>
      <w:r w:rsidRPr="00A106C1">
        <w:rPr>
          <w:b/>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9"/>
        <w:gridCol w:w="7009"/>
      </w:tblGrid>
      <w:tr w:rsidR="004529AA" w:rsidRPr="00A106C1" w:rsidTr="00EF4F23">
        <w:tc>
          <w:tcPr>
            <w:tcW w:w="1875" w:type="dxa"/>
          </w:tcPr>
          <w:p w:rsidR="004529AA" w:rsidRPr="00A106C1" w:rsidRDefault="004529AA" w:rsidP="00EF4F23"/>
        </w:tc>
        <w:tc>
          <w:tcPr>
            <w:tcW w:w="7475" w:type="dxa"/>
          </w:tcPr>
          <w:p w:rsidR="004529AA" w:rsidRPr="00A106C1" w:rsidRDefault="004529AA" w:rsidP="00EF4F23">
            <w:pPr>
              <w:rPr>
                <w:lang w:val="vi-VN"/>
              </w:rPr>
            </w:pPr>
          </w:p>
        </w:tc>
      </w:tr>
      <w:tr w:rsidR="004529AA" w:rsidRPr="00A106C1" w:rsidTr="00EF4F23">
        <w:tc>
          <w:tcPr>
            <w:tcW w:w="1875" w:type="dxa"/>
          </w:tcPr>
          <w:p w:rsidR="004529AA" w:rsidRPr="00A106C1" w:rsidRDefault="004529AA" w:rsidP="00EF4F23"/>
        </w:tc>
        <w:tc>
          <w:tcPr>
            <w:tcW w:w="7475" w:type="dxa"/>
          </w:tcPr>
          <w:p w:rsidR="004529AA" w:rsidRPr="00A106C1" w:rsidRDefault="004529AA" w:rsidP="00EF4F23">
            <w:pPr>
              <w:rPr>
                <w:lang w:val="vi-VN"/>
              </w:rPr>
            </w:pPr>
          </w:p>
        </w:tc>
      </w:tr>
    </w:tbl>
    <w:p w:rsidR="004529AA" w:rsidRPr="00A106C1" w:rsidRDefault="004529AA" w:rsidP="004529AA">
      <w:pPr>
        <w:rPr>
          <w:b/>
        </w:rPr>
      </w:pP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4" w:name="_Toc510248455"/>
      <w:r w:rsidRPr="00A106C1">
        <w:rPr>
          <w:rFonts w:cs="Times New Roman"/>
          <w:b w:val="0"/>
          <w:color w:val="BC001C"/>
          <w:sz w:val="28"/>
        </w:rPr>
        <w:t>UC011.3: Kê toa thuốc</w:t>
      </w:r>
      <w:bookmarkEnd w:id="44"/>
    </w:p>
    <w:p w:rsidR="004529AA" w:rsidRPr="00A106C1" w:rsidRDefault="004529AA" w:rsidP="004529AA">
      <w:r w:rsidRPr="00A106C1">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518"/>
        <w:gridCol w:w="1635"/>
        <w:gridCol w:w="1556"/>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t>Kê toa thuốc</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UC07</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rPr>
                <w:lang w:val="vi-VN"/>
              </w:rPr>
              <w:t xml:space="preserve">Cho phép </w:t>
            </w:r>
            <w:r w:rsidRPr="00A106C1">
              <w:t>actor thêm mới 1 toa thuốc vào hệ thống</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 Bác sĩ</w:t>
            </w: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0:_Login" w:history="1">
              <w:r w:rsidRPr="00A106C1">
                <w:rPr>
                  <w:rStyle w:val="Hyperlink"/>
                </w:rPr>
                <w:t>UC00</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lastRenderedPageBreak/>
              <w:t>Post condition</w:t>
            </w:r>
          </w:p>
        </w:tc>
        <w:tc>
          <w:tcPr>
            <w:tcW w:w="7442" w:type="dxa"/>
            <w:gridSpan w:val="3"/>
          </w:tcPr>
          <w:p w:rsidR="004529AA" w:rsidRPr="00A106C1" w:rsidRDefault="004529AA" w:rsidP="00EF4F23">
            <w:pPr>
              <w:rPr>
                <w:lang w:val="vi-VN"/>
              </w:rPr>
            </w:pPr>
            <w:r w:rsidRPr="00A106C1">
              <w:t>Thêm mới thành công</w:t>
            </w: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55"/>
        <w:gridCol w:w="914"/>
        <w:gridCol w:w="3795"/>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Thêm mới thuốc vào danh mục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 xml:space="preserve">Từ trang quản lý actor chọn </w:t>
            </w:r>
            <w:r w:rsidRPr="00A106C1">
              <w:t>Toa thuốc và chọn button kê toa</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mới thành công, cập nhật lại thông tin toa thuốc và hiển thị thông báo cho actor</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Thêm mới thuốc vào danh mục thất bại</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 xml:space="preserve">Từ trang quản lý actor chọn </w:t>
            </w:r>
            <w:r w:rsidRPr="00A106C1">
              <w:t>Toa thuốc và chọn button kê toa</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form cho actor nhập thông tin</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thông tin và chọn xác nhận</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Thêm thất bại, hiển thị thông báo và cho actor chọn nhập lại hoặc hủy.</w:t>
            </w:r>
          </w:p>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tc>
        <w:tc>
          <w:tcPr>
            <w:tcW w:w="4390"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0"/>
        <w:gridCol w:w="4824"/>
      </w:tblGrid>
      <w:tr w:rsidR="004529AA" w:rsidRPr="00A106C1" w:rsidTr="00EF4F23">
        <w:tc>
          <w:tcPr>
            <w:tcW w:w="1098" w:type="dxa"/>
            <w:shd w:val="clear" w:color="auto" w:fill="C6D9F1"/>
          </w:tcPr>
          <w:p w:rsidR="004529AA" w:rsidRPr="00A106C1" w:rsidRDefault="004529AA" w:rsidP="00EF4F23">
            <w:pPr>
              <w:rPr>
                <w:b/>
              </w:rPr>
            </w:pPr>
            <w:r w:rsidRPr="00A106C1">
              <w:rPr>
                <w:b/>
              </w:rPr>
              <w:t>Rule No.</w:t>
            </w:r>
          </w:p>
        </w:tc>
        <w:tc>
          <w:tcPr>
            <w:tcW w:w="297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98" w:type="dxa"/>
          </w:tcPr>
          <w:p w:rsidR="004529AA" w:rsidRPr="00A106C1" w:rsidRDefault="004529AA" w:rsidP="00EF4F23"/>
        </w:tc>
        <w:tc>
          <w:tcPr>
            <w:tcW w:w="297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6953"/>
      </w:tblGrid>
      <w:tr w:rsidR="004529AA" w:rsidRPr="00A106C1" w:rsidTr="00EF4F23">
        <w:tc>
          <w:tcPr>
            <w:tcW w:w="1866" w:type="dxa"/>
          </w:tcPr>
          <w:p w:rsidR="004529AA" w:rsidRPr="00A106C1" w:rsidRDefault="004529AA" w:rsidP="00EF4F23">
            <w:r w:rsidRPr="00A106C1">
              <w:t>MS01</w:t>
            </w:r>
          </w:p>
        </w:tc>
        <w:tc>
          <w:tcPr>
            <w:tcW w:w="7484" w:type="dxa"/>
          </w:tcPr>
          <w:p w:rsidR="004529AA" w:rsidRPr="00A106C1" w:rsidRDefault="004529AA" w:rsidP="00EF4F23">
            <w:r w:rsidRPr="00A106C1">
              <w:t>“Dữ liệu nhập vào không hợp lệ! Vui lòng nhập lại thông tin.”</w:t>
            </w:r>
          </w:p>
          <w:p w:rsidR="004529AA" w:rsidRPr="00A106C1" w:rsidRDefault="004529AA" w:rsidP="00EF4F23">
            <w:pPr>
              <w:rPr>
                <w:lang w:val="vi-VN"/>
              </w:rPr>
            </w:pPr>
            <w:r w:rsidRPr="00A106C1">
              <w:rPr>
                <w:lang w:val="vi-VN"/>
              </w:rPr>
              <w:t>Mes</w:t>
            </w:r>
            <w:r w:rsidRPr="00A106C1">
              <w:t>s</w:t>
            </w:r>
            <w:r w:rsidRPr="00A106C1">
              <w:rPr>
                <w:lang w:val="vi-VN"/>
              </w:rPr>
              <w:t xml:space="preserve">age thông báo khi </w:t>
            </w:r>
            <w:r w:rsidRPr="00A106C1">
              <w:t>actor nhập sai ràng buộc dữ liệu.</w:t>
            </w:r>
          </w:p>
        </w:tc>
      </w:tr>
    </w:tbl>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5" w:name="_Toc510248456"/>
      <w:r w:rsidRPr="00A106C1">
        <w:rPr>
          <w:rFonts w:cs="Times New Roman"/>
          <w:b w:val="0"/>
          <w:color w:val="BC001C"/>
          <w:sz w:val="28"/>
        </w:rPr>
        <w:t>UC000: Cập nhật toa thuốc</w:t>
      </w:r>
      <w:bookmarkEnd w:id="45"/>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69"/>
        <w:gridCol w:w="3518"/>
        <w:gridCol w:w="1635"/>
        <w:gridCol w:w="1556"/>
      </w:tblGrid>
      <w:tr w:rsidR="004529AA" w:rsidRPr="00A106C1" w:rsidTr="00EF4F23">
        <w:tc>
          <w:tcPr>
            <w:tcW w:w="1908" w:type="dxa"/>
            <w:shd w:val="clear" w:color="auto" w:fill="C6D9F1"/>
          </w:tcPr>
          <w:p w:rsidR="004529AA" w:rsidRPr="00A106C1" w:rsidRDefault="004529AA" w:rsidP="00EF4F23">
            <w:pPr>
              <w:rPr>
                <w:b/>
              </w:rPr>
            </w:pPr>
            <w:r w:rsidRPr="00A106C1">
              <w:rPr>
                <w:b/>
              </w:rPr>
              <w:t>Name</w:t>
            </w:r>
          </w:p>
        </w:tc>
        <w:tc>
          <w:tcPr>
            <w:tcW w:w="3518" w:type="dxa"/>
          </w:tcPr>
          <w:p w:rsidR="004529AA" w:rsidRPr="00A106C1" w:rsidRDefault="004529AA" w:rsidP="00EF4F23">
            <w:r w:rsidRPr="00A106C1">
              <w:rPr>
                <w:lang w:val="vi-VN"/>
              </w:rPr>
              <w:t xml:space="preserve">Cập nhật </w:t>
            </w:r>
            <w:r w:rsidRPr="00A106C1">
              <w:t>toa thuốc</w:t>
            </w:r>
          </w:p>
        </w:tc>
        <w:tc>
          <w:tcPr>
            <w:tcW w:w="0" w:type="auto"/>
            <w:shd w:val="clear" w:color="auto" w:fill="C6D9F1"/>
          </w:tcPr>
          <w:p w:rsidR="004529AA" w:rsidRPr="00A106C1" w:rsidRDefault="004529AA" w:rsidP="00EF4F23">
            <w:pPr>
              <w:rPr>
                <w:b/>
              </w:rPr>
            </w:pPr>
            <w:r w:rsidRPr="00A106C1">
              <w:rPr>
                <w:b/>
              </w:rPr>
              <w:t>Code</w:t>
            </w:r>
          </w:p>
        </w:tc>
        <w:tc>
          <w:tcPr>
            <w:tcW w:w="0" w:type="auto"/>
          </w:tcPr>
          <w:p w:rsidR="004529AA" w:rsidRPr="00A106C1" w:rsidRDefault="004529AA" w:rsidP="00EF4F23">
            <w:r w:rsidRPr="00A106C1">
              <w:t>UC08</w:t>
            </w:r>
          </w:p>
        </w:tc>
      </w:tr>
      <w:tr w:rsidR="004529AA" w:rsidRPr="00A106C1" w:rsidTr="00EF4F23">
        <w:tc>
          <w:tcPr>
            <w:tcW w:w="1908" w:type="dxa"/>
            <w:shd w:val="clear" w:color="auto" w:fill="C6D9F1"/>
          </w:tcPr>
          <w:p w:rsidR="004529AA" w:rsidRPr="00A106C1" w:rsidRDefault="004529AA" w:rsidP="00EF4F23">
            <w:pPr>
              <w:rPr>
                <w:b/>
              </w:rPr>
            </w:pPr>
            <w:r w:rsidRPr="00A106C1">
              <w:rPr>
                <w:b/>
              </w:rPr>
              <w:t>Description</w:t>
            </w:r>
          </w:p>
        </w:tc>
        <w:tc>
          <w:tcPr>
            <w:tcW w:w="7442" w:type="dxa"/>
            <w:gridSpan w:val="3"/>
          </w:tcPr>
          <w:p w:rsidR="004529AA" w:rsidRPr="00A106C1" w:rsidRDefault="004529AA" w:rsidP="00EF4F23">
            <w:r w:rsidRPr="00A106C1">
              <w:rPr>
                <w:lang w:val="vi-VN"/>
              </w:rPr>
              <w:t xml:space="preserve">Cho phép </w:t>
            </w:r>
            <w:r w:rsidRPr="00A106C1">
              <w:t xml:space="preserve">actor cập nhật trạng thái toa thuốc </w:t>
            </w:r>
          </w:p>
        </w:tc>
      </w:tr>
      <w:tr w:rsidR="004529AA" w:rsidRPr="00A106C1" w:rsidTr="00EF4F23">
        <w:trPr>
          <w:trHeight w:val="548"/>
        </w:trPr>
        <w:tc>
          <w:tcPr>
            <w:tcW w:w="1908" w:type="dxa"/>
            <w:shd w:val="clear" w:color="auto" w:fill="C6D9F1"/>
          </w:tcPr>
          <w:p w:rsidR="004529AA" w:rsidRPr="00A106C1" w:rsidRDefault="004529AA" w:rsidP="00EF4F23">
            <w:pPr>
              <w:rPr>
                <w:b/>
              </w:rPr>
            </w:pPr>
            <w:r w:rsidRPr="00A106C1">
              <w:rPr>
                <w:b/>
              </w:rPr>
              <w:t>Actor</w:t>
            </w:r>
          </w:p>
        </w:tc>
        <w:tc>
          <w:tcPr>
            <w:tcW w:w="3518" w:type="dxa"/>
          </w:tcPr>
          <w:p w:rsidR="004529AA" w:rsidRPr="00A106C1" w:rsidRDefault="004529AA" w:rsidP="00EF4F23">
            <w:pPr>
              <w:pStyle w:val="ListParagraph"/>
              <w:ind w:left="0"/>
            </w:pPr>
            <w:r w:rsidRPr="00A106C1">
              <w:t>Người dùng quản trị/ Nhân viên phát thuốc</w:t>
            </w:r>
          </w:p>
        </w:tc>
        <w:tc>
          <w:tcPr>
            <w:tcW w:w="0" w:type="auto"/>
            <w:shd w:val="clear" w:color="auto" w:fill="C6D9F1"/>
          </w:tcPr>
          <w:p w:rsidR="004529AA" w:rsidRPr="00A106C1" w:rsidRDefault="004529AA" w:rsidP="00EF4F23">
            <w:pPr>
              <w:rPr>
                <w:b/>
              </w:rPr>
            </w:pPr>
            <w:r w:rsidRPr="00A106C1">
              <w:rPr>
                <w:b/>
              </w:rPr>
              <w:t>Trigger</w:t>
            </w:r>
          </w:p>
        </w:tc>
        <w:tc>
          <w:tcPr>
            <w:tcW w:w="0" w:type="auto"/>
          </w:tcPr>
          <w:p w:rsidR="004529AA" w:rsidRPr="00A106C1" w:rsidRDefault="004529AA" w:rsidP="00EF4F23">
            <w:r w:rsidRPr="00A106C1">
              <w:t>Load trang quản lý</w:t>
            </w:r>
          </w:p>
        </w:tc>
      </w:tr>
      <w:tr w:rsidR="004529AA" w:rsidRPr="00A106C1" w:rsidTr="00EF4F23">
        <w:tc>
          <w:tcPr>
            <w:tcW w:w="1908" w:type="dxa"/>
            <w:shd w:val="clear" w:color="auto" w:fill="C6D9F1"/>
          </w:tcPr>
          <w:p w:rsidR="004529AA" w:rsidRPr="00A106C1" w:rsidRDefault="004529AA" w:rsidP="00EF4F23">
            <w:pPr>
              <w:rPr>
                <w:b/>
              </w:rPr>
            </w:pPr>
            <w:r w:rsidRPr="00A106C1">
              <w:rPr>
                <w:b/>
              </w:rPr>
              <w:t>Pre-condition</w:t>
            </w:r>
          </w:p>
        </w:tc>
        <w:tc>
          <w:tcPr>
            <w:tcW w:w="7442" w:type="dxa"/>
            <w:gridSpan w:val="3"/>
          </w:tcPr>
          <w:p w:rsidR="004529AA" w:rsidRPr="00A106C1" w:rsidRDefault="004529AA" w:rsidP="00EF4F23">
            <w:r w:rsidRPr="00A106C1">
              <w:rPr>
                <w:lang w:val="vi-VN"/>
              </w:rPr>
              <w:t xml:space="preserve">Actor đã </w:t>
            </w:r>
            <w:r w:rsidRPr="00A106C1">
              <w:t xml:space="preserve">thực hiện </w:t>
            </w:r>
            <w:hyperlink w:anchor="_UC07:" w:history="1">
              <w:r w:rsidRPr="00A106C1">
                <w:rPr>
                  <w:rStyle w:val="Hyperlink"/>
                </w:rPr>
                <w:t>UC07</w:t>
              </w:r>
            </w:hyperlink>
          </w:p>
        </w:tc>
      </w:tr>
      <w:tr w:rsidR="004529AA" w:rsidRPr="00A106C1" w:rsidTr="00EF4F23">
        <w:tc>
          <w:tcPr>
            <w:tcW w:w="1908" w:type="dxa"/>
            <w:shd w:val="clear" w:color="auto" w:fill="C6D9F1"/>
          </w:tcPr>
          <w:p w:rsidR="004529AA" w:rsidRPr="00A106C1" w:rsidRDefault="004529AA" w:rsidP="00EF4F23">
            <w:pPr>
              <w:rPr>
                <w:b/>
              </w:rPr>
            </w:pPr>
            <w:r w:rsidRPr="00A106C1">
              <w:rPr>
                <w:b/>
              </w:rPr>
              <w:t>Post condition</w:t>
            </w:r>
          </w:p>
        </w:tc>
        <w:tc>
          <w:tcPr>
            <w:tcW w:w="7442" w:type="dxa"/>
            <w:gridSpan w:val="3"/>
          </w:tcPr>
          <w:p w:rsidR="004529AA" w:rsidRPr="00A106C1" w:rsidRDefault="004529AA" w:rsidP="00EF4F23">
            <w:pPr>
              <w:rPr>
                <w:lang w:val="vi-VN"/>
              </w:rPr>
            </w:pPr>
            <w:r w:rsidRPr="00A106C1">
              <w:t>Cập nhật toa thuốc thành công</w:t>
            </w:r>
          </w:p>
        </w:tc>
      </w:tr>
      <w:tr w:rsidR="004529AA" w:rsidRPr="00A106C1" w:rsidTr="00EF4F23">
        <w:tc>
          <w:tcPr>
            <w:tcW w:w="1908" w:type="dxa"/>
            <w:shd w:val="clear" w:color="auto" w:fill="C6D9F1"/>
          </w:tcPr>
          <w:p w:rsidR="004529AA" w:rsidRPr="00A106C1" w:rsidRDefault="004529AA" w:rsidP="00EF4F23">
            <w:pPr>
              <w:rPr>
                <w:b/>
              </w:rPr>
            </w:pPr>
          </w:p>
        </w:tc>
        <w:tc>
          <w:tcPr>
            <w:tcW w:w="7442" w:type="dxa"/>
            <w:gridSpan w:val="3"/>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63"/>
        <w:gridCol w:w="914"/>
        <w:gridCol w:w="3787"/>
      </w:tblGrid>
      <w:tr w:rsidR="004529AA" w:rsidRPr="00A106C1" w:rsidTr="00EF4F23">
        <w:tc>
          <w:tcPr>
            <w:tcW w:w="4260" w:type="dxa"/>
            <w:gridSpan w:val="2"/>
            <w:shd w:val="clear" w:color="auto" w:fill="C6D9F1"/>
          </w:tcPr>
          <w:p w:rsidR="004529AA" w:rsidRPr="00A106C1" w:rsidRDefault="004529AA" w:rsidP="00EF4F23">
            <w:pPr>
              <w:jc w:val="center"/>
              <w:rPr>
                <w:b/>
              </w:rPr>
            </w:pPr>
            <w:r w:rsidRPr="00A106C1">
              <w:rPr>
                <w:b/>
              </w:rPr>
              <w:t>Actor</w:t>
            </w:r>
          </w:p>
        </w:tc>
        <w:tc>
          <w:tcPr>
            <w:tcW w:w="5090" w:type="dxa"/>
            <w:gridSpan w:val="2"/>
            <w:shd w:val="clear" w:color="auto" w:fill="C6D9F1"/>
          </w:tcPr>
          <w:p w:rsidR="004529AA" w:rsidRPr="00A106C1" w:rsidRDefault="004529AA" w:rsidP="00EF4F23">
            <w:pPr>
              <w:jc w:val="center"/>
              <w:rPr>
                <w:b/>
              </w:rPr>
            </w:pPr>
            <w:r w:rsidRPr="00A106C1">
              <w:rPr>
                <w:b/>
              </w:rPr>
              <w:t>System</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Main Flow: Cập nhật trạng thái toa thuốc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toa thuốc, trên khung search, nhập mã bệnh </w:t>
            </w:r>
            <w:r w:rsidRPr="00A106C1">
              <w:lastRenderedPageBreak/>
              <w:t xml:space="preserve">nhân, mã toa thuốc hoặc chọn toa thuốc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toa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lại thông tin toa thuốc và hiển thị thông báo cập nhật thành công cho actor</w:t>
            </w:r>
          </w:p>
        </w:tc>
      </w:tr>
      <w:tr w:rsidR="004529AA" w:rsidRPr="00A106C1" w:rsidTr="00EF4F23">
        <w:tc>
          <w:tcPr>
            <w:tcW w:w="9350" w:type="dxa"/>
            <w:gridSpan w:val="4"/>
            <w:shd w:val="clear" w:color="auto" w:fill="C6D9F1"/>
          </w:tcPr>
          <w:p w:rsidR="004529AA" w:rsidRPr="00A106C1" w:rsidRDefault="004529AA" w:rsidP="00EF4F23">
            <w:pPr>
              <w:rPr>
                <w:b/>
              </w:rPr>
            </w:pPr>
            <w:r w:rsidRPr="00A106C1">
              <w:rPr>
                <w:b/>
              </w:rPr>
              <w:t>Alternate Flow: Cập nhật trạng thái toa thuốc thất bại</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Từ trang quản lý actor chọn m</w:t>
            </w:r>
            <w:r w:rsidRPr="00A106C1">
              <w:t xml:space="preserve">ục toa thuốc, trên khung search, nhập mã bệnh nhân, mã toa thuốc hoặc chọn toa thuốc trong danh sách. </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Hiển thị thông tin chi tiết của toa thuốc.</w:t>
            </w:r>
          </w:p>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r w:rsidRPr="00A106C1">
              <w:t>Actor có thể nhập thông tin và chọn xác nhận cập nhật.</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pPr>
              <w:rPr>
                <w:lang w:val="vi-VN"/>
              </w:rPr>
            </w:pPr>
          </w:p>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Cập nhật thất bại, hiển thị thông báo và cho actor chọn nhập lại hoặc hủy.</w:t>
            </w: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4"/>
        <w:gridCol w:w="2650"/>
        <w:gridCol w:w="4824"/>
      </w:tblGrid>
      <w:tr w:rsidR="004529AA" w:rsidRPr="00A106C1" w:rsidTr="00EF4F23">
        <w:tc>
          <w:tcPr>
            <w:tcW w:w="1098" w:type="dxa"/>
            <w:shd w:val="clear" w:color="auto" w:fill="C6D9F1"/>
          </w:tcPr>
          <w:p w:rsidR="004529AA" w:rsidRPr="00A106C1" w:rsidRDefault="004529AA" w:rsidP="00EF4F23">
            <w:pPr>
              <w:rPr>
                <w:b/>
              </w:rPr>
            </w:pPr>
            <w:r w:rsidRPr="00A106C1">
              <w:rPr>
                <w:b/>
              </w:rPr>
              <w:t>Rule No.</w:t>
            </w:r>
          </w:p>
        </w:tc>
        <w:tc>
          <w:tcPr>
            <w:tcW w:w="2979" w:type="dxa"/>
            <w:shd w:val="clear" w:color="auto" w:fill="C6D9F1"/>
          </w:tcPr>
          <w:p w:rsidR="004529AA" w:rsidRPr="00A106C1" w:rsidRDefault="004529AA" w:rsidP="00EF4F23">
            <w:pPr>
              <w:rPr>
                <w:b/>
              </w:rPr>
            </w:pPr>
            <w:r w:rsidRPr="00A106C1">
              <w:rPr>
                <w:b/>
              </w:rPr>
              <w:t>Rule</w:t>
            </w:r>
          </w:p>
        </w:tc>
        <w:tc>
          <w:tcPr>
            <w:tcW w:w="5499" w:type="dxa"/>
            <w:shd w:val="clear" w:color="auto" w:fill="C6D9F1"/>
          </w:tcPr>
          <w:p w:rsidR="004529AA" w:rsidRPr="00A106C1" w:rsidRDefault="004529AA" w:rsidP="00EF4F23">
            <w:pPr>
              <w:rPr>
                <w:b/>
              </w:rPr>
            </w:pPr>
            <w:r w:rsidRPr="00A106C1">
              <w:rPr>
                <w:b/>
              </w:rPr>
              <w:t>Description</w:t>
            </w:r>
          </w:p>
        </w:tc>
      </w:tr>
      <w:tr w:rsidR="004529AA" w:rsidRPr="00A106C1" w:rsidTr="00EF4F23">
        <w:tc>
          <w:tcPr>
            <w:tcW w:w="1098" w:type="dxa"/>
          </w:tcPr>
          <w:p w:rsidR="004529AA" w:rsidRPr="00A106C1" w:rsidRDefault="004529AA" w:rsidP="00EF4F23"/>
        </w:tc>
        <w:tc>
          <w:tcPr>
            <w:tcW w:w="2979" w:type="dxa"/>
          </w:tcPr>
          <w:p w:rsidR="004529AA" w:rsidRPr="00A106C1" w:rsidRDefault="004529AA" w:rsidP="00EF4F23"/>
        </w:tc>
        <w:tc>
          <w:tcPr>
            <w:tcW w:w="5499" w:type="dxa"/>
          </w:tcPr>
          <w:p w:rsidR="004529AA" w:rsidRPr="00A106C1" w:rsidRDefault="004529AA" w:rsidP="00EF4F23"/>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825"/>
        <w:gridCol w:w="6953"/>
      </w:tblGrid>
      <w:tr w:rsidR="004529AA" w:rsidRPr="00A106C1" w:rsidTr="00EF4F23">
        <w:tc>
          <w:tcPr>
            <w:tcW w:w="1866" w:type="dxa"/>
          </w:tcPr>
          <w:p w:rsidR="004529AA" w:rsidRPr="00A106C1" w:rsidRDefault="004529AA" w:rsidP="00EF4F23">
            <w:r w:rsidRPr="00A106C1">
              <w:t>MS01</w:t>
            </w:r>
          </w:p>
        </w:tc>
        <w:tc>
          <w:tcPr>
            <w:tcW w:w="7484" w:type="dxa"/>
          </w:tcPr>
          <w:p w:rsidR="004529AA" w:rsidRPr="00A106C1" w:rsidRDefault="004529AA" w:rsidP="00EF4F23">
            <w:r w:rsidRPr="00A106C1">
              <w:t>“Dữ liệu nhập vào không hợp lệ! Vui lòng nhập lại thông tin.”</w:t>
            </w:r>
          </w:p>
          <w:p w:rsidR="004529AA" w:rsidRPr="00A106C1" w:rsidRDefault="004529AA" w:rsidP="00EF4F23">
            <w:pPr>
              <w:rPr>
                <w:lang w:val="vi-VN"/>
              </w:rPr>
            </w:pPr>
            <w:r w:rsidRPr="00A106C1">
              <w:rPr>
                <w:lang w:val="vi-VN"/>
              </w:rPr>
              <w:t>Mes</w:t>
            </w:r>
            <w:r w:rsidRPr="00A106C1">
              <w:t>s</w:t>
            </w:r>
            <w:r w:rsidRPr="00A106C1">
              <w:rPr>
                <w:lang w:val="vi-VN"/>
              </w:rPr>
              <w:t xml:space="preserve">age thông báo khi </w:t>
            </w:r>
            <w:r w:rsidRPr="00A106C1">
              <w:t>actor nhập sai ràng buộc dữ liệu.</w:t>
            </w:r>
          </w:p>
        </w:tc>
      </w:tr>
    </w:tbl>
    <w:p w:rsidR="004529AA" w:rsidRPr="00A106C1"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6" w:name="_Toc510248457"/>
      <w:r w:rsidRPr="00A106C1">
        <w:rPr>
          <w:rFonts w:cs="Times New Roman"/>
          <w:b w:val="0"/>
          <w:color w:val="BC001C"/>
          <w:sz w:val="28"/>
        </w:rPr>
        <w:t>UC09: Xem thông tin thuốc</w:t>
      </w:r>
      <w:bookmarkEnd w:id="46"/>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Use Case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08"/>
        <w:gridCol w:w="4315"/>
        <w:gridCol w:w="936"/>
        <w:gridCol w:w="1619"/>
      </w:tblGrid>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Name</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Xem thông tin</w:t>
            </w:r>
            <w:r w:rsidRPr="00A106C1">
              <w:rPr>
                <w:rFonts w:ascii="Times New Roman" w:hAnsi="Times New Roman" w:cs="Times New Roman"/>
              </w:rPr>
              <w:t xml:space="preserve"> toa</w:t>
            </w:r>
            <w:r w:rsidRPr="00A106C1">
              <w:rPr>
                <w:rFonts w:ascii="Times New Roman" w:hAnsi="Times New Roman" w:cs="Times New Roman"/>
                <w:lang w:val="vi-VN"/>
              </w:rPr>
              <w:t xml:space="preserve"> thuốc</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Code</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UC09</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Cho phép </w:t>
            </w:r>
            <w:r w:rsidRPr="00A106C1">
              <w:rPr>
                <w:rFonts w:ascii="Times New Roman" w:hAnsi="Times New Roman" w:cs="Times New Roman"/>
              </w:rPr>
              <w:t>actor xem thông tin toa thuốc</w:t>
            </w:r>
          </w:p>
        </w:tc>
      </w:tr>
      <w:tr w:rsidR="004529AA" w:rsidRPr="00A106C1" w:rsidTr="00EF4F23">
        <w:trPr>
          <w:trHeight w:val="548"/>
        </w:trPr>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Actor</w:t>
            </w:r>
          </w:p>
        </w:tc>
        <w:tc>
          <w:tcPr>
            <w:tcW w:w="3518" w:type="dxa"/>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Người dùng quản trị/ Bác sĩ/ Nhân viên phát thuốc</w:t>
            </w:r>
          </w:p>
        </w:tc>
        <w:tc>
          <w:tcPr>
            <w:tcW w:w="0" w:type="auto"/>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Trigger</w:t>
            </w:r>
          </w:p>
        </w:tc>
        <w:tc>
          <w:tcPr>
            <w:tcW w:w="0" w:type="auto"/>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Load trang quản lý</w:t>
            </w:r>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Pre-condition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lang w:val="vi-VN"/>
              </w:rPr>
              <w:t xml:space="preserve">Actor đã </w:t>
            </w:r>
            <w:r w:rsidRPr="00A106C1">
              <w:rPr>
                <w:rFonts w:ascii="Times New Roman" w:hAnsi="Times New Roman" w:cs="Times New Roman"/>
              </w:rPr>
              <w:t xml:space="preserve">thực hiện </w:t>
            </w:r>
            <w:hyperlink w:anchor="_UC00:_Login" w:history="1">
              <w:r w:rsidRPr="00A106C1">
                <w:rPr>
                  <w:rStyle w:val="Hyperlink"/>
                  <w:rFonts w:ascii="Times New Roman" w:hAnsi="Times New Roman" w:cs="Times New Roman"/>
                </w:rPr>
                <w:t>UC00</w:t>
              </w:r>
            </w:hyperlink>
          </w:p>
        </w:tc>
      </w:tr>
      <w:tr w:rsidR="004529AA" w:rsidRPr="00A106C1" w:rsidTr="00EF4F23">
        <w:tc>
          <w:tcPr>
            <w:tcW w:w="190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Post condition</w:t>
            </w:r>
          </w:p>
        </w:tc>
        <w:tc>
          <w:tcPr>
            <w:tcW w:w="7442" w:type="dxa"/>
            <w:gridSpan w:val="3"/>
          </w:tcPr>
          <w:p w:rsidR="004529AA" w:rsidRPr="00A106C1" w:rsidRDefault="004529AA" w:rsidP="00EF4F23">
            <w:pPr>
              <w:pStyle w:val="Heading50"/>
              <w:numPr>
                <w:ilvl w:val="0"/>
                <w:numId w:val="0"/>
              </w:numPr>
              <w:rPr>
                <w:rFonts w:ascii="Times New Roman" w:hAnsi="Times New Roman" w:cs="Times New Roman"/>
                <w:lang w:val="vi-VN"/>
              </w:rPr>
            </w:pPr>
            <w:r w:rsidRPr="00A106C1">
              <w:rPr>
                <w:rFonts w:ascii="Times New Roman" w:hAnsi="Times New Roman" w:cs="Times New Roman"/>
              </w:rPr>
              <w:t>Xem</w:t>
            </w:r>
            <w:r w:rsidRPr="00A106C1">
              <w:rPr>
                <w:rFonts w:ascii="Times New Roman" w:hAnsi="Times New Roman" w:cs="Times New Roman"/>
                <w:lang w:val="vi-VN"/>
              </w:rPr>
              <w:t xml:space="preserve"> chi tiết</w:t>
            </w:r>
            <w:r w:rsidRPr="00A106C1">
              <w:rPr>
                <w:rFonts w:ascii="Times New Roman" w:hAnsi="Times New Roman" w:cs="Times New Roman"/>
              </w:rPr>
              <w:t xml:space="preserve"> toa</w:t>
            </w:r>
            <w:r w:rsidRPr="00A106C1">
              <w:rPr>
                <w:rFonts w:ascii="Times New Roman" w:hAnsi="Times New Roman" w:cs="Times New Roman"/>
                <w:lang w:val="vi-VN"/>
              </w:rPr>
              <w:t xml:space="preserve"> </w:t>
            </w:r>
            <w:r w:rsidRPr="00A106C1">
              <w:rPr>
                <w:rFonts w:ascii="Times New Roman" w:hAnsi="Times New Roman" w:cs="Times New Roman"/>
              </w:rPr>
              <w:t xml:space="preserve">thuốc </w:t>
            </w:r>
            <w:r w:rsidRPr="00A106C1">
              <w:rPr>
                <w:rFonts w:ascii="Times New Roman" w:hAnsi="Times New Roman" w:cs="Times New Roman"/>
                <w:lang w:val="vi-VN"/>
              </w:rPr>
              <w:t>thành công</w:t>
            </w: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Activities</w:t>
      </w: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14"/>
        <w:gridCol w:w="3125"/>
        <w:gridCol w:w="914"/>
        <w:gridCol w:w="3712"/>
      </w:tblGrid>
      <w:tr w:rsidR="004529AA" w:rsidRPr="00A106C1" w:rsidTr="00EF4F23">
        <w:tc>
          <w:tcPr>
            <w:tcW w:w="4260"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Actor</w:t>
            </w:r>
          </w:p>
        </w:tc>
        <w:tc>
          <w:tcPr>
            <w:tcW w:w="5090" w:type="dxa"/>
            <w:gridSpan w:val="2"/>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System</w:t>
            </w:r>
          </w:p>
        </w:tc>
      </w:tr>
      <w:tr w:rsidR="004529AA" w:rsidRPr="00A106C1" w:rsidTr="00EF4F23">
        <w:tc>
          <w:tcPr>
            <w:tcW w:w="9350" w:type="dxa"/>
            <w:gridSpan w:val="4"/>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t xml:space="preserve">Main Flow: </w:t>
            </w:r>
            <w:r w:rsidRPr="00A106C1">
              <w:rPr>
                <w:rFonts w:ascii="Times New Roman" w:hAnsi="Times New Roman" w:cs="Times New Roman"/>
                <w:b/>
                <w:lang w:val="vi-VN"/>
              </w:rPr>
              <w:t>Xem thông tin</w:t>
            </w:r>
            <w:r w:rsidRPr="00A106C1">
              <w:rPr>
                <w:rFonts w:ascii="Times New Roman" w:hAnsi="Times New Roman" w:cs="Times New Roman"/>
                <w:b/>
              </w:rPr>
              <w:t xml:space="preserve"> toa</w:t>
            </w:r>
            <w:r w:rsidRPr="00A106C1">
              <w:rPr>
                <w:rFonts w:ascii="Times New Roman" w:hAnsi="Times New Roman" w:cs="Times New Roman"/>
                <w:b/>
                <w:lang w:val="vi-VN"/>
              </w:rPr>
              <w:t xml:space="preserve"> thuốc thành công</w:t>
            </w:r>
          </w:p>
        </w:tc>
      </w:tr>
      <w:tr w:rsidR="004529AA" w:rsidRPr="00A106C1" w:rsidTr="00EF4F23">
        <w:tc>
          <w:tcPr>
            <w:tcW w:w="665" w:type="dxa"/>
          </w:tcPr>
          <w:p w:rsidR="004529AA" w:rsidRPr="00A106C1" w:rsidRDefault="004529AA" w:rsidP="00EF4F23">
            <w:r w:rsidRPr="00A106C1">
              <w:t>1</w:t>
            </w:r>
          </w:p>
        </w:tc>
        <w:tc>
          <w:tcPr>
            <w:tcW w:w="3595" w:type="dxa"/>
          </w:tcPr>
          <w:p w:rsidR="004529AA" w:rsidRPr="00A106C1" w:rsidRDefault="004529AA" w:rsidP="00EF4F23">
            <w:r w:rsidRPr="00A106C1">
              <w:rPr>
                <w:lang w:val="vi-VN"/>
              </w:rPr>
              <w:t xml:space="preserve">Từ màn hình </w:t>
            </w:r>
            <w:r w:rsidRPr="00A106C1">
              <w:t>trang quản lý</w:t>
            </w:r>
            <w:r w:rsidRPr="00A106C1">
              <w:rPr>
                <w:lang w:val="vi-VN"/>
              </w:rPr>
              <w:t xml:space="preserve">, </w:t>
            </w:r>
            <w:r w:rsidRPr="00A106C1">
              <w:t>actor</w:t>
            </w:r>
            <w:r w:rsidRPr="00A106C1">
              <w:rPr>
                <w:lang w:val="vi-VN"/>
              </w:rPr>
              <w:t xml:space="preserve"> click vào</w:t>
            </w:r>
            <w:r w:rsidRPr="00A106C1">
              <w:t xml:space="preserve"> “Toa Thuốc”</w:t>
            </w:r>
          </w:p>
        </w:tc>
        <w:tc>
          <w:tcPr>
            <w:tcW w:w="700" w:type="dxa"/>
          </w:tcPr>
          <w:p w:rsidR="004529AA" w:rsidRPr="00A106C1" w:rsidRDefault="004529AA" w:rsidP="00EF4F23">
            <w:pPr>
              <w:rPr>
                <w:b/>
              </w:rPr>
            </w:pPr>
          </w:p>
        </w:tc>
        <w:tc>
          <w:tcPr>
            <w:tcW w:w="4390" w:type="dxa"/>
          </w:tcPr>
          <w:p w:rsidR="004529AA" w:rsidRPr="00A106C1" w:rsidRDefault="004529AA" w:rsidP="00EF4F23">
            <w:pPr>
              <w:rPr>
                <w:b/>
              </w:rPr>
            </w:pPr>
          </w:p>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2</w:t>
            </w:r>
          </w:p>
        </w:tc>
        <w:tc>
          <w:tcPr>
            <w:tcW w:w="4390" w:type="dxa"/>
          </w:tcPr>
          <w:p w:rsidR="004529AA" w:rsidRPr="00A106C1" w:rsidRDefault="004529AA" w:rsidP="00EF4F23">
            <w:r w:rsidRPr="00A106C1">
              <w:t>Lấy toàn bộ thông tin toa thuốc</w:t>
            </w:r>
          </w:p>
        </w:tc>
      </w:tr>
      <w:tr w:rsidR="004529AA" w:rsidRPr="00A106C1" w:rsidTr="00EF4F23">
        <w:tc>
          <w:tcPr>
            <w:tcW w:w="665" w:type="dxa"/>
          </w:tcPr>
          <w:p w:rsidR="004529AA" w:rsidRPr="00A106C1" w:rsidRDefault="004529AA" w:rsidP="00EF4F23">
            <w:r w:rsidRPr="00A106C1">
              <w:t>3</w:t>
            </w:r>
          </w:p>
        </w:tc>
        <w:tc>
          <w:tcPr>
            <w:tcW w:w="3595" w:type="dxa"/>
          </w:tcPr>
          <w:p w:rsidR="004529AA" w:rsidRPr="00A106C1" w:rsidRDefault="004529AA" w:rsidP="00EF4F23">
            <w:r w:rsidRPr="00A106C1">
              <w:t>Actor nhập hoặc chọn toa thuốc cần xem.</w:t>
            </w:r>
          </w:p>
        </w:tc>
        <w:tc>
          <w:tcPr>
            <w:tcW w:w="700" w:type="dxa"/>
          </w:tcPr>
          <w:p w:rsidR="004529AA" w:rsidRPr="00A106C1" w:rsidRDefault="004529AA" w:rsidP="00EF4F23"/>
        </w:tc>
        <w:tc>
          <w:tcPr>
            <w:tcW w:w="4390" w:type="dxa"/>
          </w:tcPr>
          <w:p w:rsidR="004529AA" w:rsidRPr="00A106C1" w:rsidRDefault="004529AA" w:rsidP="00EF4F23"/>
        </w:tc>
      </w:tr>
      <w:tr w:rsidR="004529AA" w:rsidRPr="00A106C1" w:rsidTr="00EF4F23">
        <w:tc>
          <w:tcPr>
            <w:tcW w:w="665" w:type="dxa"/>
          </w:tcPr>
          <w:p w:rsidR="004529AA" w:rsidRPr="00A106C1" w:rsidRDefault="004529AA" w:rsidP="00EF4F23"/>
        </w:tc>
        <w:tc>
          <w:tcPr>
            <w:tcW w:w="3595" w:type="dxa"/>
          </w:tcPr>
          <w:p w:rsidR="004529AA" w:rsidRPr="00A106C1" w:rsidRDefault="004529AA" w:rsidP="00EF4F23"/>
        </w:tc>
        <w:tc>
          <w:tcPr>
            <w:tcW w:w="700" w:type="dxa"/>
          </w:tcPr>
          <w:p w:rsidR="004529AA" w:rsidRPr="00A106C1" w:rsidRDefault="004529AA" w:rsidP="00EF4F23">
            <w:r w:rsidRPr="00A106C1">
              <w:t>4</w:t>
            </w:r>
          </w:p>
        </w:tc>
        <w:tc>
          <w:tcPr>
            <w:tcW w:w="4390" w:type="dxa"/>
          </w:tcPr>
          <w:p w:rsidR="004529AA" w:rsidRPr="00A106C1" w:rsidRDefault="004529AA" w:rsidP="00EF4F23">
            <w:r w:rsidRPr="00A106C1">
              <w:t>Hệ thống tìm và hiển thị thông tin chi tiết của toa thuốc</w:t>
            </w:r>
          </w:p>
        </w:tc>
      </w:tr>
      <w:tr w:rsidR="004529AA" w:rsidRPr="00A106C1" w:rsidTr="00EF4F23">
        <w:tc>
          <w:tcPr>
            <w:tcW w:w="9350" w:type="dxa"/>
            <w:gridSpan w:val="4"/>
            <w:shd w:val="clear" w:color="auto" w:fill="C6D9F1"/>
          </w:tcPr>
          <w:p w:rsidR="004529AA" w:rsidRPr="00A106C1" w:rsidRDefault="004529AA" w:rsidP="00EF4F23">
            <w:pPr>
              <w:pStyle w:val="Heading50"/>
              <w:numPr>
                <w:ilvl w:val="0"/>
                <w:numId w:val="0"/>
              </w:numPr>
              <w:rPr>
                <w:rFonts w:ascii="Times New Roman" w:hAnsi="Times New Roman" w:cs="Times New Roman"/>
                <w:b/>
              </w:rPr>
            </w:pPr>
            <w:r w:rsidRPr="00A106C1">
              <w:rPr>
                <w:rFonts w:ascii="Times New Roman" w:hAnsi="Times New Roman" w:cs="Times New Roman"/>
                <w:b/>
              </w:rPr>
              <w:lastRenderedPageBreak/>
              <w:t xml:space="preserve">Alternate Flow: </w:t>
            </w: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p>
        </w:tc>
        <w:tc>
          <w:tcPr>
            <w:tcW w:w="359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lang w:val="vi-V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r w:rsidR="004529AA" w:rsidRPr="00A106C1" w:rsidTr="00EF4F23">
        <w:tc>
          <w:tcPr>
            <w:tcW w:w="665" w:type="dxa"/>
          </w:tcPr>
          <w:p w:rsidR="004529AA" w:rsidRPr="00A106C1" w:rsidRDefault="004529AA" w:rsidP="00EF4F23">
            <w:pPr>
              <w:pStyle w:val="Heading50"/>
              <w:numPr>
                <w:ilvl w:val="0"/>
                <w:numId w:val="0"/>
              </w:numPr>
              <w:rPr>
                <w:rFonts w:ascii="Times New Roman" w:hAnsi="Times New Roman" w:cs="Times New Roman"/>
                <w:lang w:val="vi-VN"/>
              </w:rPr>
            </w:pPr>
          </w:p>
        </w:tc>
        <w:tc>
          <w:tcPr>
            <w:tcW w:w="3595" w:type="dxa"/>
          </w:tcPr>
          <w:p w:rsidR="004529AA" w:rsidRPr="00A106C1" w:rsidRDefault="004529AA" w:rsidP="00EF4F23">
            <w:pPr>
              <w:pStyle w:val="Heading50"/>
              <w:numPr>
                <w:ilvl w:val="0"/>
                <w:numId w:val="0"/>
              </w:numPr>
              <w:rPr>
                <w:rFonts w:ascii="Times New Roman" w:hAnsi="Times New Roman" w:cs="Times New Roman"/>
              </w:rPr>
            </w:pPr>
          </w:p>
        </w:tc>
        <w:tc>
          <w:tcPr>
            <w:tcW w:w="700" w:type="dxa"/>
          </w:tcPr>
          <w:p w:rsidR="004529AA" w:rsidRPr="00A106C1" w:rsidRDefault="004529AA" w:rsidP="00EF4F23">
            <w:pPr>
              <w:pStyle w:val="Heading50"/>
              <w:numPr>
                <w:ilvl w:val="0"/>
                <w:numId w:val="0"/>
              </w:numPr>
              <w:rPr>
                <w:rFonts w:ascii="Times New Roman" w:hAnsi="Times New Roman" w:cs="Times New Roman"/>
              </w:rPr>
            </w:pPr>
          </w:p>
        </w:tc>
        <w:tc>
          <w:tcPr>
            <w:tcW w:w="4390" w:type="dxa"/>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Business Rules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42"/>
        <w:gridCol w:w="2716"/>
        <w:gridCol w:w="5020"/>
      </w:tblGrid>
      <w:tr w:rsidR="004529AA" w:rsidRPr="00A106C1" w:rsidTr="00EF4F23">
        <w:tc>
          <w:tcPr>
            <w:tcW w:w="1098"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 No.</w:t>
            </w:r>
          </w:p>
        </w:tc>
        <w:tc>
          <w:tcPr>
            <w:tcW w:w="297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Rule</w:t>
            </w:r>
          </w:p>
        </w:tc>
        <w:tc>
          <w:tcPr>
            <w:tcW w:w="5499" w:type="dxa"/>
            <w:shd w:val="clear" w:color="auto" w:fill="C6D9F1"/>
          </w:tcPr>
          <w:p w:rsidR="004529AA" w:rsidRPr="00A106C1" w:rsidRDefault="004529AA" w:rsidP="00EF4F23">
            <w:pPr>
              <w:pStyle w:val="Heading50"/>
              <w:numPr>
                <w:ilvl w:val="0"/>
                <w:numId w:val="0"/>
              </w:numPr>
              <w:rPr>
                <w:rFonts w:ascii="Times New Roman" w:hAnsi="Times New Roman" w:cs="Times New Roman"/>
              </w:rPr>
            </w:pPr>
            <w:r w:rsidRPr="00A106C1">
              <w:rPr>
                <w:rFonts w:ascii="Times New Roman" w:hAnsi="Times New Roman" w:cs="Times New Roman"/>
              </w:rPr>
              <w:t>Description</w:t>
            </w:r>
          </w:p>
        </w:tc>
      </w:tr>
      <w:tr w:rsidR="004529AA" w:rsidRPr="00A106C1" w:rsidTr="00EF4F23">
        <w:tc>
          <w:tcPr>
            <w:tcW w:w="1098" w:type="dxa"/>
          </w:tcPr>
          <w:p w:rsidR="004529AA" w:rsidRPr="00A106C1" w:rsidRDefault="004529AA" w:rsidP="00EF4F23">
            <w:pPr>
              <w:pStyle w:val="Heading50"/>
              <w:numPr>
                <w:ilvl w:val="0"/>
                <w:numId w:val="0"/>
              </w:numPr>
              <w:rPr>
                <w:rFonts w:ascii="Times New Roman" w:hAnsi="Times New Roman" w:cs="Times New Roman"/>
              </w:rPr>
            </w:pPr>
          </w:p>
        </w:tc>
        <w:tc>
          <w:tcPr>
            <w:tcW w:w="2979" w:type="dxa"/>
          </w:tcPr>
          <w:p w:rsidR="004529AA" w:rsidRPr="00A106C1" w:rsidRDefault="004529AA" w:rsidP="00EF4F23">
            <w:pPr>
              <w:pStyle w:val="Heading50"/>
              <w:numPr>
                <w:ilvl w:val="0"/>
                <w:numId w:val="0"/>
              </w:numPr>
              <w:rPr>
                <w:rFonts w:ascii="Times New Roman" w:hAnsi="Times New Roman" w:cs="Times New Roman"/>
              </w:rPr>
            </w:pPr>
          </w:p>
        </w:tc>
        <w:tc>
          <w:tcPr>
            <w:tcW w:w="5499" w:type="dxa"/>
          </w:tcPr>
          <w:p w:rsidR="004529AA" w:rsidRPr="00A106C1" w:rsidRDefault="004529AA" w:rsidP="00EF4F23">
            <w:pPr>
              <w:pStyle w:val="Heading50"/>
              <w:numPr>
                <w:ilvl w:val="0"/>
                <w:numId w:val="0"/>
              </w:numPr>
              <w:rPr>
                <w:rFonts w:ascii="Times New Roman" w:hAnsi="Times New Roman" w:cs="Times New Roman"/>
              </w:rPr>
            </w:pPr>
          </w:p>
        </w:tc>
      </w:tr>
    </w:tbl>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 xml:space="preserve"> </w:t>
      </w:r>
    </w:p>
    <w:p w:rsidR="004529AA" w:rsidRPr="00A106C1" w:rsidRDefault="004529AA" w:rsidP="004529AA">
      <w:pPr>
        <w:pStyle w:val="Heading50"/>
        <w:numPr>
          <w:ilvl w:val="0"/>
          <w:numId w:val="0"/>
        </w:numPr>
        <w:rPr>
          <w:rFonts w:ascii="Times New Roman" w:hAnsi="Times New Roman" w:cs="Times New Roman"/>
        </w:rPr>
      </w:pPr>
      <w:r w:rsidRPr="00A106C1">
        <w:rPr>
          <w:rFonts w:ascii="Times New Roman" w:hAnsi="Times New Roman" w:cs="Times New Roman"/>
        </w:rPr>
        <w:t>System Message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60"/>
        <w:gridCol w:w="7018"/>
      </w:tblGrid>
      <w:tr w:rsidR="004529AA" w:rsidRPr="00A106C1" w:rsidTr="00EF4F23">
        <w:tc>
          <w:tcPr>
            <w:tcW w:w="1866" w:type="dxa"/>
          </w:tcPr>
          <w:p w:rsidR="004529AA" w:rsidRPr="00A106C1" w:rsidRDefault="004529AA" w:rsidP="00EF4F23">
            <w:pPr>
              <w:pStyle w:val="Heading50"/>
              <w:numPr>
                <w:ilvl w:val="0"/>
                <w:numId w:val="0"/>
              </w:numPr>
              <w:rPr>
                <w:rFonts w:ascii="Times New Roman" w:hAnsi="Times New Roman" w:cs="Times New Roman"/>
              </w:rPr>
            </w:pPr>
          </w:p>
        </w:tc>
        <w:tc>
          <w:tcPr>
            <w:tcW w:w="7484" w:type="dxa"/>
          </w:tcPr>
          <w:p w:rsidR="004529AA" w:rsidRPr="00A106C1" w:rsidRDefault="004529AA" w:rsidP="00EF4F23">
            <w:pPr>
              <w:pStyle w:val="Heading50"/>
              <w:numPr>
                <w:ilvl w:val="0"/>
                <w:numId w:val="0"/>
              </w:numPr>
              <w:rPr>
                <w:rFonts w:ascii="Times New Roman" w:hAnsi="Times New Roman" w:cs="Times New Roman"/>
                <w:lang w:val="vi-VN"/>
              </w:rPr>
            </w:pPr>
          </w:p>
        </w:tc>
      </w:tr>
    </w:tbl>
    <w:p w:rsidR="004529AA" w:rsidRPr="00A106C1" w:rsidRDefault="004529AA" w:rsidP="004529AA">
      <w:pPr>
        <w:pStyle w:val="Heading50"/>
        <w:numPr>
          <w:ilvl w:val="0"/>
          <w:numId w:val="0"/>
        </w:numPr>
        <w:rPr>
          <w:rFonts w:ascii="Times New Roman" w:hAnsi="Times New Roman" w:cs="Times New Roman"/>
        </w:rPr>
      </w:pPr>
    </w:p>
    <w:p w:rsidR="004529AA" w:rsidRPr="00A106C1" w:rsidRDefault="004529AA" w:rsidP="004529AA">
      <w:pPr>
        <w:rPr>
          <w:b/>
        </w:rPr>
      </w:pPr>
    </w:p>
    <w:bookmarkEnd w:id="17"/>
    <w:p w:rsidR="001A08FA" w:rsidRDefault="004529AA" w:rsidP="001A08FA">
      <w:pPr>
        <w:pStyle w:val="Heading2"/>
        <w:rPr>
          <w:rFonts w:cs="Times New Roman"/>
        </w:rPr>
      </w:pPr>
      <w:r>
        <w:rPr>
          <w:rFonts w:cs="Times New Roman"/>
        </w:rPr>
        <w:t>Activity Diagram</w:t>
      </w:r>
    </w:p>
    <w:p w:rsidR="004529AA" w:rsidRPr="004529AA"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47" w:name="_Toc398987997"/>
      <w:bookmarkStart w:id="48" w:name="_Toc510248459"/>
      <w:r w:rsidRPr="00A106C1">
        <w:rPr>
          <w:rFonts w:cs="Times New Roman"/>
          <w:b w:val="0"/>
          <w:color w:val="BC001C"/>
          <w:sz w:val="28"/>
        </w:rPr>
        <w:lastRenderedPageBreak/>
        <w:t>UC00: Login</w:t>
      </w:r>
      <w:bookmarkEnd w:id="48"/>
    </w:p>
    <w:p w:rsidR="004529AA" w:rsidRPr="00A106C1" w:rsidRDefault="004529AA" w:rsidP="004529AA">
      <w:r w:rsidRPr="00A106C1">
        <w:rPr>
          <w:noProof/>
        </w:rPr>
        <w:drawing>
          <wp:inline distT="0" distB="0" distL="0" distR="0" wp14:anchorId="171E4FEE" wp14:editId="00ED2A44">
            <wp:extent cx="5943600" cy="42716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gI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27164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FF0000"/>
          <w:sz w:val="28"/>
          <w:szCs w:val="28"/>
        </w:rPr>
      </w:pPr>
      <w:bookmarkStart w:id="49" w:name="_Toc510248460"/>
      <w:r w:rsidRPr="00A106C1">
        <w:rPr>
          <w:rFonts w:cs="Times New Roman"/>
          <w:b w:val="0"/>
          <w:color w:val="BC001C"/>
          <w:sz w:val="28"/>
        </w:rPr>
        <w:lastRenderedPageBreak/>
        <w:t xml:space="preserve">UC01: </w:t>
      </w:r>
      <w:r w:rsidRPr="00A106C1">
        <w:rPr>
          <w:rFonts w:cs="Times New Roman"/>
          <w:b w:val="0"/>
          <w:color w:val="FF0000"/>
          <w:sz w:val="28"/>
          <w:szCs w:val="28"/>
        </w:rPr>
        <w:t>Thêm mới tài khoản</w:t>
      </w:r>
      <w:bookmarkEnd w:id="49"/>
    </w:p>
    <w:p w:rsidR="004529AA" w:rsidRPr="00A106C1" w:rsidRDefault="004529AA" w:rsidP="004529AA">
      <w:r w:rsidRPr="00A106C1">
        <w:rPr>
          <w:noProof/>
        </w:rPr>
        <w:drawing>
          <wp:inline distT="0" distB="0" distL="0" distR="0" wp14:anchorId="257B2D26" wp14:editId="017FD85C">
            <wp:extent cx="5943600" cy="40036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Accoun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00367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0" w:name="_Toc510248461"/>
      <w:r w:rsidRPr="00A106C1">
        <w:rPr>
          <w:rFonts w:cs="Times New Roman"/>
          <w:b w:val="0"/>
          <w:color w:val="BC001C"/>
          <w:sz w:val="28"/>
        </w:rPr>
        <w:t>UC02: Xem thông tin tài khoản</w:t>
      </w:r>
      <w:bookmarkEnd w:id="50"/>
    </w:p>
    <w:p w:rsidR="004529AA" w:rsidRPr="00A106C1" w:rsidRDefault="004529AA" w:rsidP="004529AA">
      <w:r w:rsidRPr="00A106C1">
        <w:rPr>
          <w:noProof/>
        </w:rPr>
        <w:drawing>
          <wp:inline distT="0" distB="0" distL="0" distR="0" wp14:anchorId="209C0054" wp14:editId="1BC54982">
            <wp:extent cx="5943600" cy="29063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Accoun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1" w:name="_Toc510248462"/>
      <w:r w:rsidRPr="00A106C1">
        <w:rPr>
          <w:rFonts w:cs="Times New Roman"/>
          <w:b w:val="0"/>
          <w:color w:val="BC001C"/>
          <w:sz w:val="28"/>
        </w:rPr>
        <w:lastRenderedPageBreak/>
        <w:t>UC03: Cập nhật trạng thái cho tài khoản</w:t>
      </w:r>
      <w:bookmarkEnd w:id="51"/>
    </w:p>
    <w:p w:rsidR="004529AA" w:rsidRPr="00A106C1" w:rsidRDefault="004529AA" w:rsidP="004529AA">
      <w:r w:rsidRPr="00A106C1">
        <w:rPr>
          <w:noProof/>
        </w:rPr>
        <w:drawing>
          <wp:inline distT="0" distB="0" distL="0" distR="0" wp14:anchorId="7AA1C349" wp14:editId="2ACDB72A">
            <wp:extent cx="5943600" cy="4268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pdateAccoun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426847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2" w:name="_Toc510248463"/>
      <w:r w:rsidRPr="00A106C1">
        <w:rPr>
          <w:rFonts w:cs="Times New Roman"/>
          <w:b w:val="0"/>
          <w:color w:val="BC001C"/>
          <w:sz w:val="28"/>
        </w:rPr>
        <w:lastRenderedPageBreak/>
        <w:t>UC04: Thêm mới danh mục thuốc</w:t>
      </w:r>
      <w:bookmarkEnd w:id="52"/>
    </w:p>
    <w:p w:rsidR="004529AA" w:rsidRPr="00A106C1" w:rsidRDefault="004529AA" w:rsidP="004529AA">
      <w:r w:rsidRPr="00A106C1">
        <w:rPr>
          <w:noProof/>
        </w:rPr>
        <w:drawing>
          <wp:inline distT="0" distB="0" distL="0" distR="0" wp14:anchorId="30F8929C" wp14:editId="4B1D4808">
            <wp:extent cx="5943600" cy="38500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DanhMuc.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85000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3" w:name="_Toc510248464"/>
      <w:r w:rsidRPr="00A106C1">
        <w:rPr>
          <w:rFonts w:cs="Times New Roman"/>
          <w:b w:val="0"/>
          <w:color w:val="BC001C"/>
          <w:sz w:val="28"/>
        </w:rPr>
        <w:lastRenderedPageBreak/>
        <w:t>UC05: Cập nhật danh mục thuốc</w:t>
      </w:r>
      <w:bookmarkEnd w:id="53"/>
    </w:p>
    <w:p w:rsidR="004529AA" w:rsidRPr="00A106C1" w:rsidRDefault="004529AA" w:rsidP="004529AA">
      <w:r w:rsidRPr="00A106C1">
        <w:rPr>
          <w:noProof/>
        </w:rPr>
        <w:drawing>
          <wp:inline distT="0" distB="0" distL="0" distR="0" wp14:anchorId="3D61412F" wp14:editId="570E7F97">
            <wp:extent cx="5943600" cy="4079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pdateDanhMuc.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407987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4" w:name="_Toc510248465"/>
      <w:r w:rsidRPr="00A106C1">
        <w:rPr>
          <w:rFonts w:cs="Times New Roman"/>
          <w:b w:val="0"/>
          <w:color w:val="BC001C"/>
          <w:sz w:val="28"/>
        </w:rPr>
        <w:t>UC06: Xem thông tin danh mục thuốc</w:t>
      </w:r>
      <w:bookmarkEnd w:id="54"/>
    </w:p>
    <w:p w:rsidR="004529AA" w:rsidRPr="00A106C1" w:rsidRDefault="004529AA" w:rsidP="004529AA">
      <w:r w:rsidRPr="00A106C1">
        <w:rPr>
          <w:noProof/>
        </w:rPr>
        <w:drawing>
          <wp:inline distT="0" distB="0" distL="0" distR="0" wp14:anchorId="6241A3B0" wp14:editId="0B317CFE">
            <wp:extent cx="5943600" cy="28695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DanhMuc.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5" w:name="_Toc510248466"/>
      <w:r w:rsidRPr="00A106C1">
        <w:rPr>
          <w:rFonts w:cs="Times New Roman"/>
          <w:b w:val="0"/>
          <w:color w:val="BC001C"/>
          <w:sz w:val="28"/>
        </w:rPr>
        <w:lastRenderedPageBreak/>
        <w:t>UC07: Thêm mới thuốc vào danh mục</w:t>
      </w:r>
      <w:bookmarkEnd w:id="55"/>
    </w:p>
    <w:p w:rsidR="004529AA" w:rsidRPr="00A106C1" w:rsidRDefault="004529AA" w:rsidP="004529AA">
      <w:r w:rsidRPr="00A106C1">
        <w:rPr>
          <w:noProof/>
        </w:rPr>
        <w:drawing>
          <wp:inline distT="0" distB="0" distL="0" distR="0" wp14:anchorId="0494DEE3" wp14:editId="5E37704C">
            <wp:extent cx="5943600" cy="393890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Thuoc.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93890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6" w:name="_Toc510248467"/>
      <w:r w:rsidRPr="00A106C1">
        <w:rPr>
          <w:rFonts w:cs="Times New Roman"/>
          <w:b w:val="0"/>
          <w:color w:val="BC001C"/>
          <w:sz w:val="28"/>
        </w:rPr>
        <w:lastRenderedPageBreak/>
        <w:t>UC08: Cập nhật thuốc trong danh mục</w:t>
      </w:r>
      <w:bookmarkEnd w:id="56"/>
    </w:p>
    <w:p w:rsidR="004529AA" w:rsidRPr="00A106C1" w:rsidRDefault="004529AA" w:rsidP="004529AA">
      <w:r w:rsidRPr="00A106C1">
        <w:rPr>
          <w:noProof/>
        </w:rPr>
        <w:drawing>
          <wp:inline distT="0" distB="0" distL="0" distR="0" wp14:anchorId="0FDBF88B" wp14:editId="04DA9350">
            <wp:extent cx="5943600" cy="42113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pdateThuoc.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21132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7" w:name="_Toc510248468"/>
      <w:r w:rsidRPr="00A106C1">
        <w:rPr>
          <w:rFonts w:cs="Times New Roman"/>
          <w:b w:val="0"/>
          <w:color w:val="BC001C"/>
          <w:sz w:val="28"/>
        </w:rPr>
        <w:t>UC09: Xem thông tin thuốc</w:t>
      </w:r>
      <w:bookmarkEnd w:id="57"/>
    </w:p>
    <w:p w:rsidR="004529AA" w:rsidRPr="00A106C1" w:rsidRDefault="004529AA" w:rsidP="004529AA">
      <w:r w:rsidRPr="00A106C1">
        <w:rPr>
          <w:noProof/>
        </w:rPr>
        <w:drawing>
          <wp:inline distT="0" distB="0" distL="0" distR="0" wp14:anchorId="50521AFC" wp14:editId="78E214DA">
            <wp:extent cx="5943600" cy="31121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Thuoc.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11213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8" w:name="_Toc510248469"/>
      <w:r w:rsidRPr="00A106C1">
        <w:rPr>
          <w:rFonts w:cs="Times New Roman"/>
          <w:b w:val="0"/>
          <w:color w:val="BC001C"/>
          <w:sz w:val="28"/>
        </w:rPr>
        <w:lastRenderedPageBreak/>
        <w:t>UC10: Thêm mới bệnh nhân</w:t>
      </w:r>
      <w:bookmarkEnd w:id="58"/>
    </w:p>
    <w:p w:rsidR="004529AA" w:rsidRPr="00A106C1" w:rsidRDefault="004529AA" w:rsidP="004529AA">
      <w:r w:rsidRPr="00A106C1">
        <w:rPr>
          <w:noProof/>
        </w:rPr>
        <w:drawing>
          <wp:inline distT="0" distB="0" distL="0" distR="0" wp14:anchorId="1446F133" wp14:editId="009FEAB4">
            <wp:extent cx="5943600" cy="4257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pdateBenhNha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59" w:name="_Toc510248470"/>
      <w:r w:rsidRPr="00A106C1">
        <w:rPr>
          <w:rFonts w:cs="Times New Roman"/>
          <w:b w:val="0"/>
          <w:color w:val="BC001C"/>
          <w:sz w:val="28"/>
        </w:rPr>
        <w:lastRenderedPageBreak/>
        <w:t>UC011.1: Cập nhật thông tin bệnh nhân</w:t>
      </w:r>
      <w:bookmarkEnd w:id="59"/>
    </w:p>
    <w:p w:rsidR="004529AA" w:rsidRPr="00A106C1" w:rsidRDefault="004529AA" w:rsidP="004529AA">
      <w:r w:rsidRPr="00A106C1">
        <w:rPr>
          <w:noProof/>
        </w:rPr>
        <w:drawing>
          <wp:inline distT="0" distB="0" distL="0" distR="0" wp14:anchorId="11FB9F36" wp14:editId="7D178759">
            <wp:extent cx="5943600" cy="42570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pdateBenhNha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0" w:name="_Toc510248471"/>
      <w:r w:rsidRPr="00A106C1">
        <w:rPr>
          <w:rFonts w:cs="Times New Roman"/>
          <w:b w:val="0"/>
          <w:color w:val="BC001C"/>
          <w:sz w:val="28"/>
        </w:rPr>
        <w:t>UC011.2: Xem thông tin bệnh nhân</w:t>
      </w:r>
      <w:bookmarkEnd w:id="60"/>
    </w:p>
    <w:p w:rsidR="004529AA" w:rsidRPr="00A106C1" w:rsidRDefault="004529AA" w:rsidP="004529AA">
      <w:r w:rsidRPr="00A106C1">
        <w:rPr>
          <w:noProof/>
        </w:rPr>
        <w:drawing>
          <wp:inline distT="0" distB="0" distL="0" distR="0" wp14:anchorId="0AB05789" wp14:editId="2A1AD7BF">
            <wp:extent cx="5943600" cy="3100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iewBenhNhan.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10007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1" w:name="_Toc510248472"/>
      <w:r w:rsidRPr="00A106C1">
        <w:rPr>
          <w:rFonts w:cs="Times New Roman"/>
          <w:b w:val="0"/>
          <w:color w:val="BC001C"/>
          <w:sz w:val="28"/>
        </w:rPr>
        <w:lastRenderedPageBreak/>
        <w:t>UC011.3: Kê toa thuốc</w:t>
      </w:r>
      <w:bookmarkEnd w:id="61"/>
    </w:p>
    <w:p w:rsidR="004529AA" w:rsidRPr="00A106C1" w:rsidRDefault="004529AA" w:rsidP="004529AA">
      <w:r w:rsidRPr="00A106C1">
        <w:rPr>
          <w:noProof/>
        </w:rPr>
        <w:drawing>
          <wp:inline distT="0" distB="0" distL="0" distR="0" wp14:anchorId="62D37DF8" wp14:editId="66948D26">
            <wp:extent cx="5943600" cy="38176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ddToa.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81762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2" w:name="_Toc510248473"/>
      <w:r w:rsidRPr="00A106C1">
        <w:rPr>
          <w:rFonts w:cs="Times New Roman"/>
          <w:b w:val="0"/>
          <w:color w:val="BC001C"/>
          <w:sz w:val="28"/>
        </w:rPr>
        <w:lastRenderedPageBreak/>
        <w:t>UC000: Cập nhật toa thuốc</w:t>
      </w:r>
      <w:bookmarkEnd w:id="62"/>
    </w:p>
    <w:p w:rsidR="004529AA" w:rsidRPr="00A106C1" w:rsidRDefault="004529AA" w:rsidP="004529AA">
      <w:r w:rsidRPr="00A106C1">
        <w:rPr>
          <w:noProof/>
        </w:rPr>
        <w:drawing>
          <wp:inline distT="0" distB="0" distL="0" distR="0" wp14:anchorId="6BF7E6E2" wp14:editId="20616483">
            <wp:extent cx="5943600" cy="4213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pdateToa.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21322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3" w:name="_Toc510248474"/>
      <w:r w:rsidRPr="00A106C1">
        <w:rPr>
          <w:rFonts w:cs="Times New Roman"/>
          <w:b w:val="0"/>
          <w:color w:val="BC001C"/>
          <w:sz w:val="28"/>
        </w:rPr>
        <w:t>UC09: Xem thông tin thuốc</w:t>
      </w:r>
      <w:bookmarkEnd w:id="63"/>
    </w:p>
    <w:p w:rsidR="004529AA" w:rsidRPr="00A106C1" w:rsidRDefault="004529AA" w:rsidP="004529AA">
      <w:pPr>
        <w:rPr>
          <w:b/>
        </w:rPr>
      </w:pPr>
      <w:r w:rsidRPr="00A106C1">
        <w:rPr>
          <w:b/>
          <w:noProof/>
        </w:rPr>
        <w:drawing>
          <wp:inline distT="0" distB="0" distL="0" distR="0" wp14:anchorId="5359CB88" wp14:editId="36E2075C">
            <wp:extent cx="5943600" cy="30759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iewToa.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rsidR="004529AA" w:rsidRDefault="004529AA">
      <w:pPr>
        <w:pStyle w:val="Heading2"/>
      </w:pPr>
      <w:bookmarkStart w:id="64" w:name="_Toc398987999"/>
      <w:bookmarkEnd w:id="47"/>
      <w:r>
        <w:lastRenderedPageBreak/>
        <w:t>Sequence Diagram</w:t>
      </w:r>
    </w:p>
    <w:p w:rsidR="004529AA" w:rsidRPr="004529AA" w:rsidRDefault="004529AA" w:rsidP="004529AA"/>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5" w:name="_Toc510248476"/>
      <w:r w:rsidRPr="00A106C1">
        <w:rPr>
          <w:rFonts w:cs="Times New Roman"/>
          <w:b w:val="0"/>
          <w:color w:val="BC001C"/>
          <w:sz w:val="28"/>
        </w:rPr>
        <w:t>UC00: Login</w:t>
      </w:r>
      <w:bookmarkEnd w:id="65"/>
    </w:p>
    <w:p w:rsidR="004529AA" w:rsidRPr="00A106C1" w:rsidRDefault="004529AA" w:rsidP="004529AA">
      <w:bookmarkStart w:id="66" w:name="_GoBack"/>
      <w:r w:rsidRPr="00A106C1">
        <w:rPr>
          <w:noProof/>
        </w:rPr>
        <w:drawing>
          <wp:inline distT="0" distB="0" distL="0" distR="0" wp14:anchorId="5F79BA44" wp14:editId="5BEBAE86">
            <wp:extent cx="5943600" cy="40043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4004310"/>
                    </a:xfrm>
                    <a:prstGeom prst="rect">
                      <a:avLst/>
                    </a:prstGeom>
                  </pic:spPr>
                </pic:pic>
              </a:graphicData>
            </a:graphic>
          </wp:inline>
        </w:drawing>
      </w:r>
      <w:bookmarkEnd w:id="66"/>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FF0000"/>
          <w:sz w:val="28"/>
          <w:szCs w:val="28"/>
        </w:rPr>
      </w:pPr>
      <w:bookmarkStart w:id="67" w:name="_Toc510248477"/>
      <w:r w:rsidRPr="00A106C1">
        <w:rPr>
          <w:rFonts w:cs="Times New Roman"/>
          <w:b w:val="0"/>
          <w:color w:val="BC001C"/>
          <w:sz w:val="28"/>
        </w:rPr>
        <w:lastRenderedPageBreak/>
        <w:t xml:space="preserve">UC01: </w:t>
      </w:r>
      <w:r w:rsidRPr="00A106C1">
        <w:rPr>
          <w:rFonts w:cs="Times New Roman"/>
          <w:b w:val="0"/>
          <w:color w:val="FF0000"/>
          <w:sz w:val="28"/>
          <w:szCs w:val="28"/>
        </w:rPr>
        <w:t>Thêm mới tài khoản</w:t>
      </w:r>
      <w:bookmarkEnd w:id="67"/>
    </w:p>
    <w:p w:rsidR="004529AA" w:rsidRPr="00A106C1" w:rsidRDefault="004529AA" w:rsidP="004529AA">
      <w:r w:rsidRPr="00A106C1">
        <w:rPr>
          <w:noProof/>
        </w:rPr>
        <w:drawing>
          <wp:inline distT="0" distB="0" distL="0" distR="0" wp14:anchorId="7B933E97" wp14:editId="5AD526FB">
            <wp:extent cx="5943600" cy="38157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Accoun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8" w:name="_Toc510248478"/>
      <w:r w:rsidRPr="00A106C1">
        <w:rPr>
          <w:rFonts w:cs="Times New Roman"/>
          <w:b w:val="0"/>
          <w:color w:val="BC001C"/>
          <w:sz w:val="28"/>
        </w:rPr>
        <w:t>UC02: Xem thông tin tài khoản</w:t>
      </w:r>
      <w:bookmarkEnd w:id="68"/>
    </w:p>
    <w:p w:rsidR="004529AA" w:rsidRPr="00A106C1" w:rsidRDefault="004529AA" w:rsidP="004529AA">
      <w:r w:rsidRPr="00A106C1">
        <w:rPr>
          <w:noProof/>
        </w:rPr>
        <w:drawing>
          <wp:inline distT="0" distB="0" distL="0" distR="0" wp14:anchorId="3E455C67" wp14:editId="05F6A081">
            <wp:extent cx="5943600" cy="35337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Accoun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377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69" w:name="_Toc510248479"/>
      <w:r w:rsidRPr="00A106C1">
        <w:rPr>
          <w:rFonts w:cs="Times New Roman"/>
          <w:b w:val="0"/>
          <w:color w:val="BC001C"/>
          <w:sz w:val="28"/>
        </w:rPr>
        <w:lastRenderedPageBreak/>
        <w:t>UC03: Cập nhật trạng thái cho tài khoản</w:t>
      </w:r>
      <w:bookmarkEnd w:id="69"/>
    </w:p>
    <w:p w:rsidR="004529AA" w:rsidRPr="00A106C1" w:rsidRDefault="004529AA" w:rsidP="004529AA">
      <w:r w:rsidRPr="00A106C1">
        <w:rPr>
          <w:noProof/>
        </w:rPr>
        <w:drawing>
          <wp:inline distT="0" distB="0" distL="0" distR="0" wp14:anchorId="61783A78" wp14:editId="5C6803FB">
            <wp:extent cx="5943600" cy="37401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ccount.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74015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0" w:name="_Toc510248480"/>
      <w:r w:rsidRPr="00A106C1">
        <w:rPr>
          <w:rFonts w:cs="Times New Roman"/>
          <w:b w:val="0"/>
          <w:color w:val="BC001C"/>
          <w:sz w:val="28"/>
        </w:rPr>
        <w:t>UC04: Thêm mới danh mục thuốc</w:t>
      </w:r>
      <w:bookmarkEnd w:id="70"/>
    </w:p>
    <w:p w:rsidR="004529AA" w:rsidRPr="00A106C1" w:rsidRDefault="004529AA" w:rsidP="004529AA">
      <w:r w:rsidRPr="00A106C1">
        <w:rPr>
          <w:noProof/>
        </w:rPr>
        <w:drawing>
          <wp:inline distT="0" distB="0" distL="0" distR="0" wp14:anchorId="1D6D8DBA" wp14:editId="0EE2CE5F">
            <wp:extent cx="5943600" cy="3811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dTypeOfDrugs.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81190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1" w:name="_Toc510248481"/>
      <w:r w:rsidRPr="00A106C1">
        <w:rPr>
          <w:rFonts w:cs="Times New Roman"/>
          <w:b w:val="0"/>
          <w:color w:val="BC001C"/>
          <w:sz w:val="28"/>
        </w:rPr>
        <w:lastRenderedPageBreak/>
        <w:t>UC05: Cập nhật danh mục thuốc</w:t>
      </w:r>
      <w:bookmarkEnd w:id="71"/>
    </w:p>
    <w:p w:rsidR="004529AA" w:rsidRPr="00A106C1" w:rsidRDefault="004529AA" w:rsidP="004529AA">
      <w:r w:rsidRPr="00A106C1">
        <w:rPr>
          <w:noProof/>
        </w:rPr>
        <w:drawing>
          <wp:inline distT="0" distB="0" distL="0" distR="0" wp14:anchorId="2E13D606" wp14:editId="4A0670E8">
            <wp:extent cx="5943600" cy="3687445"/>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ditTypeOfDrugs.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68744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2" w:name="_Toc510248482"/>
      <w:r w:rsidRPr="00A106C1">
        <w:rPr>
          <w:rFonts w:cs="Times New Roman"/>
          <w:b w:val="0"/>
          <w:color w:val="BC001C"/>
          <w:sz w:val="28"/>
        </w:rPr>
        <w:t>UC06: Xem thông tin danh mục thuốc</w:t>
      </w:r>
      <w:bookmarkEnd w:id="72"/>
    </w:p>
    <w:p w:rsidR="004529AA" w:rsidRPr="00A106C1" w:rsidRDefault="004529AA" w:rsidP="004529AA">
      <w:r w:rsidRPr="00A106C1">
        <w:rPr>
          <w:noProof/>
        </w:rPr>
        <w:drawing>
          <wp:inline distT="0" distB="0" distL="0" distR="0" wp14:anchorId="74264E1E" wp14:editId="7C8FCCEE">
            <wp:extent cx="5943600" cy="35159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TypeOfDrug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51599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3" w:name="_Toc510248483"/>
      <w:r w:rsidRPr="00A106C1">
        <w:rPr>
          <w:rFonts w:cs="Times New Roman"/>
          <w:b w:val="0"/>
          <w:color w:val="BC001C"/>
          <w:sz w:val="28"/>
        </w:rPr>
        <w:lastRenderedPageBreak/>
        <w:t>UC07: Thêm mới thuốc vào danh mục</w:t>
      </w:r>
      <w:bookmarkEnd w:id="73"/>
    </w:p>
    <w:p w:rsidR="004529AA" w:rsidRPr="00A106C1" w:rsidRDefault="004529AA" w:rsidP="004529AA">
      <w:r w:rsidRPr="00A106C1">
        <w:rPr>
          <w:noProof/>
        </w:rPr>
        <w:drawing>
          <wp:inline distT="0" distB="0" distL="0" distR="0" wp14:anchorId="33B5C65D" wp14:editId="5F87BA05">
            <wp:extent cx="5943600" cy="3649345"/>
            <wp:effectExtent l="0" t="0" r="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ddDrugs.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64934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4" w:name="_Toc510248484"/>
      <w:r w:rsidRPr="00A106C1">
        <w:rPr>
          <w:rFonts w:cs="Times New Roman"/>
          <w:b w:val="0"/>
          <w:color w:val="BC001C"/>
          <w:sz w:val="28"/>
        </w:rPr>
        <w:t>UC08: Cập nhật thuốc trong danh mục</w:t>
      </w:r>
      <w:bookmarkEnd w:id="74"/>
    </w:p>
    <w:p w:rsidR="004529AA" w:rsidRPr="00A106C1" w:rsidRDefault="004529AA" w:rsidP="004529AA">
      <w:r w:rsidRPr="00A106C1">
        <w:rPr>
          <w:noProof/>
        </w:rPr>
        <w:drawing>
          <wp:inline distT="0" distB="0" distL="0" distR="0" wp14:anchorId="74F842A8" wp14:editId="732215FF">
            <wp:extent cx="5943600" cy="3877945"/>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Drugs.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87794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5" w:name="_Toc510248485"/>
      <w:r w:rsidRPr="00A106C1">
        <w:rPr>
          <w:rFonts w:cs="Times New Roman"/>
          <w:b w:val="0"/>
          <w:color w:val="BC001C"/>
          <w:sz w:val="28"/>
        </w:rPr>
        <w:lastRenderedPageBreak/>
        <w:t>UC09: Xem thông tin thuốc</w:t>
      </w:r>
      <w:bookmarkEnd w:id="75"/>
    </w:p>
    <w:p w:rsidR="004529AA" w:rsidRPr="00A106C1" w:rsidRDefault="004529AA" w:rsidP="004529AA">
      <w:r w:rsidRPr="00A106C1">
        <w:rPr>
          <w:noProof/>
        </w:rPr>
        <w:drawing>
          <wp:inline distT="0" distB="0" distL="0" distR="0" wp14:anchorId="7DB2D849" wp14:editId="51206413">
            <wp:extent cx="5943600" cy="363474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iewDrugs.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63474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6" w:name="_Toc510248486"/>
      <w:r w:rsidRPr="00A106C1">
        <w:rPr>
          <w:rFonts w:cs="Times New Roman"/>
          <w:b w:val="0"/>
          <w:color w:val="BC001C"/>
          <w:sz w:val="28"/>
        </w:rPr>
        <w:t>UC10: Thêm mới bệnh nhân</w:t>
      </w:r>
      <w:bookmarkEnd w:id="76"/>
    </w:p>
    <w:p w:rsidR="004529AA" w:rsidRPr="00A106C1" w:rsidRDefault="004529AA" w:rsidP="004529AA">
      <w:r w:rsidRPr="00A106C1">
        <w:rPr>
          <w:noProof/>
        </w:rPr>
        <w:drawing>
          <wp:inline distT="0" distB="0" distL="0" distR="0" wp14:anchorId="62AC1AF8" wp14:editId="7F9395C6">
            <wp:extent cx="5943600" cy="39420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ddPatient.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942080"/>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7" w:name="_Toc510248487"/>
      <w:r w:rsidRPr="00A106C1">
        <w:rPr>
          <w:rFonts w:cs="Times New Roman"/>
          <w:b w:val="0"/>
          <w:color w:val="BC001C"/>
          <w:sz w:val="28"/>
        </w:rPr>
        <w:lastRenderedPageBreak/>
        <w:t>UC011.1: Cập nhật thông tin bệnh nhân</w:t>
      </w:r>
      <w:bookmarkEnd w:id="77"/>
    </w:p>
    <w:p w:rsidR="004529AA" w:rsidRPr="00A106C1" w:rsidRDefault="004529AA" w:rsidP="004529AA">
      <w:r w:rsidRPr="00A106C1">
        <w:rPr>
          <w:noProof/>
        </w:rPr>
        <w:drawing>
          <wp:inline distT="0" distB="0" distL="0" distR="0" wp14:anchorId="5BE5CC88" wp14:editId="19E46423">
            <wp:extent cx="5943600" cy="393255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ditPatient.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93255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8" w:name="_Toc510248488"/>
      <w:r w:rsidRPr="00A106C1">
        <w:rPr>
          <w:rFonts w:cs="Times New Roman"/>
          <w:b w:val="0"/>
          <w:color w:val="BC001C"/>
          <w:sz w:val="28"/>
        </w:rPr>
        <w:t>UC011.2: Xem thông tin bệnh nhân</w:t>
      </w:r>
      <w:bookmarkEnd w:id="78"/>
    </w:p>
    <w:p w:rsidR="004529AA" w:rsidRPr="00A106C1" w:rsidRDefault="004529AA" w:rsidP="004529AA">
      <w:r w:rsidRPr="00A106C1">
        <w:rPr>
          <w:noProof/>
        </w:rPr>
        <w:drawing>
          <wp:inline distT="0" distB="0" distL="0" distR="0" wp14:anchorId="69E24750" wp14:editId="28D6B589">
            <wp:extent cx="5943600" cy="359092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ViewPatient.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79" w:name="_Toc510248489"/>
      <w:r w:rsidRPr="00A106C1">
        <w:rPr>
          <w:rFonts w:cs="Times New Roman"/>
          <w:b w:val="0"/>
          <w:color w:val="BC001C"/>
          <w:sz w:val="28"/>
        </w:rPr>
        <w:lastRenderedPageBreak/>
        <w:t>UC011.3: Kê toa thuốc</w:t>
      </w:r>
      <w:bookmarkEnd w:id="79"/>
    </w:p>
    <w:p w:rsidR="004529AA" w:rsidRPr="00A106C1" w:rsidRDefault="004529AA" w:rsidP="004529AA">
      <w:r w:rsidRPr="00A106C1">
        <w:rPr>
          <w:noProof/>
        </w:rPr>
        <w:drawing>
          <wp:inline distT="0" distB="0" distL="0" distR="0" wp14:anchorId="4FFF0AB5" wp14:editId="064A959A">
            <wp:extent cx="5943600" cy="39236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ddPrescription.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80" w:name="_Toc510248490"/>
      <w:r w:rsidRPr="00A106C1">
        <w:rPr>
          <w:rFonts w:cs="Times New Roman"/>
          <w:b w:val="0"/>
          <w:color w:val="BC001C"/>
          <w:sz w:val="28"/>
        </w:rPr>
        <w:lastRenderedPageBreak/>
        <w:t>UC000: Cập nhật toa thuốc</w:t>
      </w:r>
      <w:bookmarkEnd w:id="80"/>
    </w:p>
    <w:p w:rsidR="004529AA" w:rsidRPr="00A106C1" w:rsidRDefault="004529AA" w:rsidP="004529AA">
      <w:r w:rsidRPr="00A106C1">
        <w:rPr>
          <w:noProof/>
        </w:rPr>
        <w:drawing>
          <wp:inline distT="0" distB="0" distL="0" distR="0" wp14:anchorId="7659F23C" wp14:editId="73AED7F6">
            <wp:extent cx="5943600" cy="39096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ditPrescription.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909695"/>
                    </a:xfrm>
                    <a:prstGeom prst="rect">
                      <a:avLst/>
                    </a:prstGeom>
                  </pic:spPr>
                </pic:pic>
              </a:graphicData>
            </a:graphic>
          </wp:inline>
        </w:drawing>
      </w:r>
    </w:p>
    <w:p w:rsidR="004529AA" w:rsidRPr="00A106C1" w:rsidRDefault="004529AA" w:rsidP="004529AA">
      <w:pPr>
        <w:pStyle w:val="Heading3"/>
        <w:keepLines/>
        <w:widowControl w:val="0"/>
        <w:numPr>
          <w:ilvl w:val="2"/>
          <w:numId w:val="34"/>
        </w:numPr>
        <w:adjustRightInd w:val="0"/>
        <w:spacing w:before="200" w:line="276" w:lineRule="auto"/>
        <w:jc w:val="both"/>
        <w:textAlignment w:val="baseline"/>
        <w:rPr>
          <w:rFonts w:cs="Times New Roman"/>
          <w:b w:val="0"/>
          <w:color w:val="BC001C"/>
          <w:sz w:val="28"/>
        </w:rPr>
      </w:pPr>
      <w:bookmarkStart w:id="81" w:name="_Toc510248491"/>
      <w:r w:rsidRPr="00A106C1">
        <w:rPr>
          <w:rFonts w:cs="Times New Roman"/>
          <w:b w:val="0"/>
          <w:color w:val="BC001C"/>
          <w:sz w:val="28"/>
        </w:rPr>
        <w:t>UC09: Xem thông tin thuốc</w:t>
      </w:r>
      <w:bookmarkEnd w:id="81"/>
    </w:p>
    <w:p w:rsidR="004529AA" w:rsidRPr="00A106C1" w:rsidRDefault="004529AA" w:rsidP="004529AA">
      <w:pPr>
        <w:rPr>
          <w:b/>
        </w:rPr>
      </w:pPr>
      <w:r w:rsidRPr="00A106C1">
        <w:rPr>
          <w:b/>
          <w:noProof/>
        </w:rPr>
        <w:drawing>
          <wp:inline distT="0" distB="0" distL="0" distR="0" wp14:anchorId="159FF56D" wp14:editId="34971038">
            <wp:extent cx="5943600" cy="35769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ViewPrescription.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rsidR="004529AA" w:rsidRPr="00A106C1" w:rsidRDefault="004529AA" w:rsidP="004529AA"/>
    <w:p w:rsidR="00BB71A4" w:rsidRPr="00A106C1" w:rsidRDefault="008D201A" w:rsidP="00A106C1">
      <w:pPr>
        <w:pStyle w:val="Heading1"/>
        <w:jc w:val="both"/>
        <w:rPr>
          <w:rFonts w:cs="Times New Roman"/>
        </w:rPr>
      </w:pPr>
      <w:r w:rsidRPr="00A106C1">
        <w:rPr>
          <w:rFonts w:cs="Times New Roman"/>
        </w:rPr>
        <w:t>:</w:t>
      </w:r>
      <w:bookmarkStart w:id="82" w:name="_Toc169424250"/>
      <w:r w:rsidRPr="00A106C1">
        <w:rPr>
          <w:rFonts w:cs="Times New Roman"/>
        </w:rPr>
        <w:t xml:space="preserve"> </w:t>
      </w:r>
      <w:r w:rsidR="0007352A" w:rsidRPr="00A106C1">
        <w:rPr>
          <w:rFonts w:cs="Times New Roman"/>
        </w:rPr>
        <w:t xml:space="preserve">THIẾT KẾ VÀ </w:t>
      </w:r>
      <w:bookmarkEnd w:id="82"/>
      <w:r w:rsidRPr="00A106C1">
        <w:rPr>
          <w:rFonts w:cs="Times New Roman"/>
        </w:rPr>
        <w:t>HIỆN THỰC</w:t>
      </w:r>
      <w:bookmarkEnd w:id="64"/>
    </w:p>
    <w:p w:rsidR="00535CEF" w:rsidRPr="00A106C1" w:rsidRDefault="00535CEF" w:rsidP="00535CEF">
      <w:r w:rsidRPr="00A106C1">
        <w:t>Chương này sinh viên trình bày quá trình thiết kế, thử nghiệm và hiện thực hệ thống hoặc bài toán.</w:t>
      </w:r>
    </w:p>
    <w:p w:rsidR="00A16910" w:rsidRPr="00A106C1" w:rsidRDefault="000B6FBD" w:rsidP="000B6FBD">
      <w:pPr>
        <w:pStyle w:val="Heading1"/>
        <w:rPr>
          <w:rFonts w:cs="Times New Roman"/>
        </w:rPr>
      </w:pPr>
      <w:bookmarkStart w:id="83" w:name="_Toc169424253"/>
      <w:bookmarkStart w:id="84" w:name="_Toc398988006"/>
      <w:r w:rsidRPr="00A106C1">
        <w:rPr>
          <w:rFonts w:cs="Times New Roman"/>
        </w:rPr>
        <w:t>:</w:t>
      </w:r>
      <w:r w:rsidR="008D201A" w:rsidRPr="00A106C1">
        <w:rPr>
          <w:rFonts w:cs="Times New Roman"/>
        </w:rPr>
        <w:t xml:space="preserve"> </w:t>
      </w:r>
      <w:r w:rsidR="0007352A" w:rsidRPr="00A106C1">
        <w:rPr>
          <w:rFonts w:cs="Times New Roman"/>
        </w:rPr>
        <w:t>KẾT LUẬN</w:t>
      </w:r>
      <w:bookmarkEnd w:id="83"/>
      <w:bookmarkEnd w:id="84"/>
    </w:p>
    <w:p w:rsidR="00EA6798" w:rsidRPr="00A106C1" w:rsidRDefault="00EA6798" w:rsidP="000B6FBD">
      <w:pPr>
        <w:pStyle w:val="Heading2"/>
        <w:rPr>
          <w:rFonts w:cs="Times New Roman"/>
        </w:rPr>
      </w:pPr>
      <w:bookmarkStart w:id="85" w:name="_Toc398988007"/>
      <w:r w:rsidRPr="00A106C1">
        <w:rPr>
          <w:rFonts w:cs="Times New Roman"/>
        </w:rPr>
        <w:t>Kết quả đạt được</w:t>
      </w:r>
      <w:bookmarkEnd w:id="85"/>
    </w:p>
    <w:p w:rsidR="000B6FBD" w:rsidRPr="00A106C1" w:rsidRDefault="000B6FBD" w:rsidP="00A75B8B">
      <w:pPr>
        <w:ind w:firstLine="576"/>
      </w:pPr>
      <w:r w:rsidRPr="00A106C1">
        <w:t xml:space="preserve">Trình bày các </w:t>
      </w:r>
      <w:r w:rsidR="006721BD" w:rsidRPr="00A106C1">
        <w:t>chức năng đã hoàn thành trong đồ án hoặc kết quả nghiên cứu.</w:t>
      </w:r>
    </w:p>
    <w:p w:rsidR="006721BD" w:rsidRPr="00A106C1" w:rsidRDefault="00B51658" w:rsidP="006721BD">
      <w:pPr>
        <w:pStyle w:val="Heading2"/>
        <w:rPr>
          <w:rFonts w:cs="Times New Roman"/>
        </w:rPr>
      </w:pPr>
      <w:r w:rsidRPr="00A106C1">
        <w:rPr>
          <w:rFonts w:cs="Times New Roman"/>
        </w:rPr>
        <w:t>Hạn chế của đồ án</w:t>
      </w:r>
    </w:p>
    <w:p w:rsidR="006721BD" w:rsidRPr="00A106C1" w:rsidRDefault="00FA6BCF" w:rsidP="00A75B8B">
      <w:pPr>
        <w:ind w:firstLine="576"/>
      </w:pPr>
      <w:r w:rsidRPr="00A106C1">
        <w:t>T</w:t>
      </w:r>
      <w:r w:rsidR="006721BD" w:rsidRPr="00A106C1">
        <w:t xml:space="preserve">rình bày </w:t>
      </w:r>
      <w:r w:rsidR="00B51658" w:rsidRPr="00A106C1">
        <w:t>những hạn chế, công việc</w:t>
      </w:r>
      <w:r w:rsidR="006721BD" w:rsidRPr="00A106C1">
        <w:t xml:space="preserve"> chưa hoàn tất trong đồ án</w:t>
      </w:r>
    </w:p>
    <w:p w:rsidR="006721BD" w:rsidRPr="00A106C1" w:rsidRDefault="006721BD" w:rsidP="006721BD">
      <w:pPr>
        <w:pStyle w:val="Heading2"/>
        <w:rPr>
          <w:rFonts w:cs="Times New Roman"/>
        </w:rPr>
      </w:pPr>
      <w:bookmarkStart w:id="86" w:name="_Toc398988009"/>
      <w:r w:rsidRPr="00A106C1">
        <w:rPr>
          <w:rFonts w:cs="Times New Roman"/>
        </w:rPr>
        <w:t>Hướng phát triển</w:t>
      </w:r>
      <w:bookmarkEnd w:id="86"/>
    </w:p>
    <w:p w:rsidR="006721BD" w:rsidRPr="00A106C1" w:rsidRDefault="006721BD" w:rsidP="006721BD">
      <w:r w:rsidRPr="00A106C1">
        <w:t xml:space="preserve">Trình bày các định hướng phát triển cho hệ thống hoặc </w:t>
      </w:r>
      <w:r w:rsidR="00A75B8B" w:rsidRPr="00A106C1">
        <w:t xml:space="preserve">hướng </w:t>
      </w:r>
      <w:r w:rsidRPr="00A106C1">
        <w:t xml:space="preserve">nghiên cứu trong tương lai. </w:t>
      </w:r>
    </w:p>
    <w:p w:rsidR="006721BD" w:rsidRPr="00A106C1" w:rsidRDefault="006721BD" w:rsidP="006721BD"/>
    <w:p w:rsidR="007236B8" w:rsidRPr="00A106C1" w:rsidRDefault="007236B8" w:rsidP="006A4FFB">
      <w:pPr>
        <w:pStyle w:val="Heading1"/>
        <w:numPr>
          <w:ilvl w:val="0"/>
          <w:numId w:val="0"/>
        </w:numPr>
        <w:rPr>
          <w:rFonts w:cs="Times New Roman"/>
        </w:rPr>
      </w:pPr>
      <w:bookmarkStart w:id="87" w:name="_Toc169424254"/>
      <w:bookmarkStart w:id="88" w:name="_Toc398988010"/>
    </w:p>
    <w:p w:rsidR="00BB71A4" w:rsidRPr="00A106C1" w:rsidRDefault="0007352A" w:rsidP="006A4FFB">
      <w:pPr>
        <w:pStyle w:val="Heading1"/>
        <w:numPr>
          <w:ilvl w:val="0"/>
          <w:numId w:val="0"/>
        </w:numPr>
        <w:rPr>
          <w:rFonts w:cs="Times New Roman"/>
        </w:rPr>
      </w:pPr>
      <w:r w:rsidRPr="00A106C1">
        <w:rPr>
          <w:rFonts w:cs="Times New Roman"/>
        </w:rPr>
        <w:t>TÀI LIỆU THAM KHẢO</w:t>
      </w:r>
      <w:bookmarkEnd w:id="87"/>
      <w:bookmarkEnd w:id="88"/>
    </w:p>
    <w:p w:rsidR="0007352A" w:rsidRPr="00A106C1" w:rsidRDefault="0007352A" w:rsidP="00E928AE">
      <w:pPr>
        <w:pStyle w:val="Like-Numbering"/>
      </w:pPr>
      <w:r w:rsidRPr="00A106C1">
        <w:t>Các tài liệu Tiếng Việt</w:t>
      </w:r>
    </w:p>
    <w:p w:rsidR="0007352A" w:rsidRPr="00A106C1" w:rsidRDefault="0007352A" w:rsidP="00585F4E">
      <w:pPr>
        <w:pStyle w:val="Tailieuthamkhao"/>
      </w:pPr>
      <w:r w:rsidRPr="00A106C1">
        <w:t>Họ và Tê</w:t>
      </w:r>
      <w:r w:rsidR="00793C69" w:rsidRPr="00A106C1">
        <w:t>n tác giả (Thứ tự theo Tên). Tên</w:t>
      </w:r>
      <w:r w:rsidRPr="00A106C1">
        <w:t xml:space="preserve"> sách. Tên nhà xuất bản, năm xuất bản.</w:t>
      </w:r>
    </w:p>
    <w:p w:rsidR="0007352A" w:rsidRPr="00A106C1" w:rsidRDefault="0007352A" w:rsidP="00E928AE">
      <w:pPr>
        <w:pStyle w:val="Like-Numbering"/>
      </w:pPr>
      <w:r w:rsidRPr="00A106C1">
        <w:t>Các tài liệu Tiếng Anh</w:t>
      </w:r>
    </w:p>
    <w:p w:rsidR="0007352A" w:rsidRPr="00A106C1" w:rsidRDefault="0007352A" w:rsidP="00585F4E">
      <w:pPr>
        <w:pStyle w:val="Tailieuthamkhao"/>
        <w:rPr>
          <w:rStyle w:val="atitle"/>
        </w:rPr>
      </w:pPr>
      <w:r w:rsidRPr="00A106C1">
        <w:rPr>
          <w:rStyle w:val="atitle"/>
          <w:szCs w:val="26"/>
        </w:rPr>
        <w:t xml:space="preserve">Amy </w:t>
      </w:r>
      <w:r w:rsidRPr="00A106C1">
        <w:t>Apon</w:t>
      </w:r>
      <w:r w:rsidRPr="00A106C1">
        <w:rPr>
          <w:rStyle w:val="atitle"/>
          <w:szCs w:val="26"/>
        </w:rPr>
        <w:t>. Lecture for Cluster and Grid Computing.</w:t>
      </w:r>
      <w:r w:rsidR="00793C69" w:rsidRPr="00A106C1">
        <w:t xml:space="preserve"> University</w:t>
      </w:r>
      <w:r w:rsidR="00793C69" w:rsidRPr="00A106C1">
        <w:rPr>
          <w:rStyle w:val="atitle"/>
          <w:szCs w:val="26"/>
        </w:rPr>
        <w:t xml:space="preserve"> of Arkansas, 2004.</w:t>
      </w:r>
    </w:p>
    <w:p w:rsidR="0007352A" w:rsidRPr="00A106C1" w:rsidRDefault="0007352A" w:rsidP="008D080A">
      <w:pPr>
        <w:pStyle w:val="Like-Numbering"/>
      </w:pPr>
      <w:r w:rsidRPr="00A106C1">
        <w:t>Các tài liệu từ Internet</w:t>
      </w:r>
    </w:p>
    <w:p w:rsidR="0007352A" w:rsidRPr="00A106C1" w:rsidRDefault="0007352A" w:rsidP="006A7661">
      <w:pPr>
        <w:pStyle w:val="Tailieuthamkhao"/>
      </w:pPr>
      <w:r w:rsidRPr="00A106C1">
        <w:t xml:space="preserve">Website: </w:t>
      </w:r>
      <w:hyperlink r:id="rId60" w:history="1">
        <w:r w:rsidR="006A7661" w:rsidRPr="00A106C1">
          <w:rPr>
            <w:rStyle w:val="Hyperlink"/>
          </w:rPr>
          <w:t>www.cengageasia.com</w:t>
        </w:r>
      </w:hyperlink>
      <w:r w:rsidR="006A7661" w:rsidRPr="00A106C1">
        <w:t xml:space="preserve"> </w:t>
      </w:r>
    </w:p>
    <w:p w:rsidR="0007352A" w:rsidRPr="00A106C1" w:rsidRDefault="0007352A" w:rsidP="00585F4E">
      <w:pPr>
        <w:pStyle w:val="Tailieuthamkhao"/>
      </w:pPr>
      <w:r w:rsidRPr="00A106C1">
        <w:t>...</w:t>
      </w:r>
    </w:p>
    <w:p w:rsidR="00690D36" w:rsidRPr="00A106C1" w:rsidRDefault="00690D36" w:rsidP="00BB71A4"/>
    <w:p w:rsidR="00690D36" w:rsidRPr="00A106C1" w:rsidRDefault="00690D36" w:rsidP="00BB71A4">
      <w:pPr>
        <w:sectPr w:rsidR="00690D36" w:rsidRPr="00A106C1" w:rsidSect="009165B5">
          <w:pgSz w:w="11907" w:h="16840" w:code="9"/>
          <w:pgMar w:top="1701" w:right="1134" w:bottom="1701" w:left="1985" w:header="709" w:footer="709" w:gutter="0"/>
          <w:cols w:space="708"/>
          <w:docGrid w:linePitch="360"/>
        </w:sectPr>
      </w:pPr>
    </w:p>
    <w:p w:rsidR="00BB71A4" w:rsidRPr="00A106C1" w:rsidRDefault="00AB4DE3" w:rsidP="006A4FFB">
      <w:pPr>
        <w:pStyle w:val="Heading1"/>
        <w:numPr>
          <w:ilvl w:val="0"/>
          <w:numId w:val="0"/>
        </w:numPr>
        <w:rPr>
          <w:rFonts w:cs="Times New Roman"/>
        </w:rPr>
      </w:pPr>
      <w:bookmarkStart w:id="89" w:name="_Toc169424255"/>
      <w:bookmarkStart w:id="90" w:name="_Toc398988011"/>
      <w:r w:rsidRPr="00A106C1">
        <w:rPr>
          <w:rFonts w:cs="Times New Roman"/>
        </w:rPr>
        <w:lastRenderedPageBreak/>
        <w:t>PHỤ LỤC</w:t>
      </w:r>
      <w:bookmarkEnd w:id="89"/>
      <w:bookmarkEnd w:id="90"/>
    </w:p>
    <w:p w:rsidR="00EA7CFA" w:rsidRPr="00A106C1" w:rsidRDefault="00EA7CFA" w:rsidP="00EA7CFA"/>
    <w:sectPr w:rsidR="00EA7CFA" w:rsidRPr="00A106C1" w:rsidSect="009165B5">
      <w:headerReference w:type="even" r:id="rId61"/>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40E7" w:rsidRDefault="00AB40E7">
      <w:r>
        <w:separator/>
      </w:r>
    </w:p>
    <w:p w:rsidR="00AB40E7" w:rsidRDefault="00AB40E7"/>
  </w:endnote>
  <w:endnote w:type="continuationSeparator" w:id="0">
    <w:p w:rsidR="00AB40E7" w:rsidRDefault="00AB40E7">
      <w:r>
        <w:continuationSeparator/>
      </w:r>
    </w:p>
    <w:p w:rsidR="00AB40E7" w:rsidRDefault="00AB40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VnTimeH">
    <w:altName w:val="Courier New"/>
    <w:charset w:val="00"/>
    <w:family w:val="swiss"/>
    <w:pitch w:val="variable"/>
    <w:sig w:usb0="00000007" w:usb1="00000000" w:usb2="00000000" w:usb3="00000000" w:csb0="00000013"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06C1" w:rsidRDefault="00A106C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A106C1" w:rsidRDefault="00A106C1" w:rsidP="008F3A7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52"/>
      <w:gridCol w:w="2907"/>
      <w:gridCol w:w="2929"/>
    </w:tblGrid>
    <w:tr w:rsidR="00A106C1" w:rsidTr="009165B5">
      <w:tc>
        <w:tcPr>
          <w:tcW w:w="2979" w:type="dxa"/>
          <w:shd w:val="clear" w:color="auto" w:fill="FAFAFA"/>
        </w:tcPr>
        <w:p w:rsidR="00A106C1" w:rsidRPr="009165B5" w:rsidRDefault="00A106C1" w:rsidP="00C24DC5">
          <w:pPr>
            <w:pStyle w:val="Footer"/>
            <w:tabs>
              <w:tab w:val="clear" w:pos="4320"/>
              <w:tab w:val="clear" w:pos="8640"/>
            </w:tabs>
            <w:spacing w:before="0" w:line="240" w:lineRule="auto"/>
            <w:ind w:right="360" w:firstLine="0"/>
            <w:rPr>
              <w:i/>
              <w:sz w:val="24"/>
            </w:rPr>
          </w:pPr>
          <w:r w:rsidRPr="009165B5">
            <w:rPr>
              <w:i/>
              <w:sz w:val="24"/>
            </w:rPr>
            <w:fldChar w:fldCharType="begin"/>
          </w:r>
          <w:r w:rsidRPr="009165B5">
            <w:rPr>
              <w:i/>
              <w:sz w:val="24"/>
            </w:rPr>
            <w:instrText xml:space="preserve"> MACROBUTTON DoFi</w:instrText>
          </w:r>
          <w:r>
            <w:rPr>
              <w:i/>
              <w:sz w:val="24"/>
            </w:rPr>
            <w:instrText>e</w:instrText>
          </w:r>
          <w:r w:rsidRPr="009165B5">
            <w:rPr>
              <w:i/>
              <w:sz w:val="24"/>
            </w:rPr>
            <w:instrText>ld</w:instrText>
          </w:r>
          <w:r>
            <w:rPr>
              <w:i/>
              <w:sz w:val="24"/>
            </w:rPr>
            <w:instrText>Click</w:instrText>
          </w:r>
          <w:r w:rsidRPr="009165B5">
            <w:rPr>
              <w:i/>
              <w:sz w:val="24"/>
            </w:rPr>
            <w:instrText xml:space="preserve"> </w:instrText>
          </w:r>
          <w:r w:rsidRPr="009165B5">
            <w:rPr>
              <w:i/>
              <w:sz w:val="24"/>
              <w:highlight w:val="yellow"/>
            </w:rPr>
            <w:instrText>[</w:instrText>
          </w:r>
          <w:r>
            <w:rPr>
              <w:i/>
              <w:sz w:val="24"/>
              <w:highlight w:val="yellow"/>
            </w:rPr>
            <w:instrText>Họ và tên</w:instrText>
          </w:r>
          <w:r w:rsidRPr="009165B5">
            <w:rPr>
              <w:i/>
              <w:sz w:val="24"/>
              <w:highlight w:val="yellow"/>
            </w:rPr>
            <w:instrText>]</w:instrText>
          </w:r>
          <w:r w:rsidRPr="009165B5">
            <w:rPr>
              <w:i/>
              <w:sz w:val="24"/>
            </w:rPr>
            <w:instrText xml:space="preserve"> </w:instrText>
          </w:r>
          <w:r w:rsidRPr="009165B5">
            <w:rPr>
              <w:i/>
              <w:sz w:val="24"/>
            </w:rPr>
            <w:fldChar w:fldCharType="end"/>
          </w:r>
        </w:p>
      </w:tc>
      <w:tc>
        <w:tcPr>
          <w:tcW w:w="2961" w:type="dxa"/>
          <w:shd w:val="clear" w:color="auto" w:fill="FAFAFA"/>
        </w:tcPr>
        <w:p w:rsidR="00A106C1" w:rsidRPr="00B57E92" w:rsidRDefault="00A106C1"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C746CE">
            <w:rPr>
              <w:rStyle w:val="PageNumber"/>
              <w:noProof/>
              <w:sz w:val="24"/>
            </w:rPr>
            <w:t>64</w:t>
          </w:r>
          <w:r w:rsidRPr="00B57E92">
            <w:rPr>
              <w:rStyle w:val="PageNumber"/>
              <w:sz w:val="24"/>
            </w:rPr>
            <w:fldChar w:fldCharType="end"/>
          </w:r>
        </w:p>
      </w:tc>
      <w:tc>
        <w:tcPr>
          <w:tcW w:w="2962" w:type="dxa"/>
          <w:shd w:val="clear" w:color="auto" w:fill="FAFAFA"/>
        </w:tcPr>
        <w:p w:rsidR="00A106C1" w:rsidRPr="00570EF4" w:rsidRDefault="00A106C1" w:rsidP="000119D1">
          <w:pPr>
            <w:pStyle w:val="Footer"/>
            <w:tabs>
              <w:tab w:val="clear" w:pos="4320"/>
              <w:tab w:val="clear" w:pos="8640"/>
            </w:tabs>
            <w:spacing w:before="0" w:line="240" w:lineRule="auto"/>
            <w:ind w:right="-1" w:firstLine="0"/>
            <w:jc w:val="right"/>
            <w:rPr>
              <w:i/>
              <w:sz w:val="24"/>
            </w:rPr>
          </w:pPr>
          <w:r w:rsidRPr="000119D1">
            <w:rPr>
              <w:i/>
              <w:sz w:val="24"/>
              <w:highlight w:val="yellow"/>
            </w:rPr>
            <w:t>Lớp DH</w:t>
          </w:r>
          <w:r>
            <w:rPr>
              <w:i/>
              <w:sz w:val="24"/>
              <w:highlight w:val="yellow"/>
            </w:rPr>
            <w:t>CNTT10</w:t>
          </w:r>
        </w:p>
      </w:tc>
    </w:tr>
  </w:tbl>
  <w:p w:rsidR="00A106C1" w:rsidRDefault="00A106C1" w:rsidP="008F3A7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40E7" w:rsidRDefault="00AB40E7">
      <w:r>
        <w:separator/>
      </w:r>
    </w:p>
    <w:p w:rsidR="00AB40E7" w:rsidRDefault="00AB40E7"/>
  </w:footnote>
  <w:footnote w:type="continuationSeparator" w:id="0">
    <w:p w:rsidR="00AB40E7" w:rsidRDefault="00AB40E7">
      <w:r>
        <w:continuationSeparator/>
      </w:r>
    </w:p>
    <w:p w:rsidR="00AB40E7" w:rsidRDefault="00AB40E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06C1" w:rsidRDefault="00A106C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A106C1" w:rsidRPr="00570EF4" w:rsidTr="009165B5">
      <w:tc>
        <w:tcPr>
          <w:tcW w:w="9004" w:type="dxa"/>
          <w:shd w:val="clear" w:color="auto" w:fill="FAFAFA"/>
        </w:tcPr>
        <w:p w:rsidR="00A106C1" w:rsidRPr="00570EF4" w:rsidRDefault="00A106C1" w:rsidP="006C1FC6">
          <w:pPr>
            <w:pStyle w:val="Header"/>
            <w:spacing w:before="0" w:line="240" w:lineRule="auto"/>
            <w:ind w:firstLine="0"/>
            <w:rPr>
              <w:i/>
              <w:sz w:val="24"/>
            </w:rPr>
          </w:pPr>
          <w:r>
            <w:rPr>
              <w:i/>
              <w:sz w:val="24"/>
            </w:rPr>
            <w:t xml:space="preserve">Khóa  tốt nghiệp chuyên ngành </w:t>
          </w:r>
          <w:r w:rsidRPr="005A6ED1">
            <w:rPr>
              <w:i/>
              <w:sz w:val="24"/>
              <w:highlight w:val="yellow"/>
            </w:rPr>
            <w:t>Kỹ Thuật Phần Mềm, CNTT, Khoa Học Máy Tính</w:t>
          </w:r>
          <w:r>
            <w:rPr>
              <w:i/>
              <w:sz w:val="24"/>
            </w:rPr>
            <w:t xml:space="preserve"> </w:t>
          </w:r>
        </w:p>
      </w:tc>
    </w:tr>
  </w:tbl>
  <w:p w:rsidR="00A106C1" w:rsidRPr="00162939" w:rsidRDefault="00A106C1" w:rsidP="00162939">
    <w:pPr>
      <w:pStyle w:val="Header"/>
      <w:spacing w:before="0" w:line="240" w:lineRule="auto"/>
      <w:rPr>
        <w:i/>
        <w:sz w:val="24"/>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06C1" w:rsidRDefault="00A106C1"/>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DBFC08AC"/>
    <w:lvl w:ilvl="0">
      <w:start w:val="1"/>
      <w:numFmt w:val="decimal"/>
      <w:lvlText w:val="%1."/>
      <w:lvlJc w:val="left"/>
      <w:pPr>
        <w:tabs>
          <w:tab w:val="num" w:pos="1492"/>
        </w:tabs>
        <w:ind w:left="1492" w:hanging="360"/>
      </w:pPr>
    </w:lvl>
  </w:abstractNum>
  <w:abstractNum w:abstractNumId="1">
    <w:nsid w:val="FFFFFF7E"/>
    <w:multiLevelType w:val="singleLevel"/>
    <w:tmpl w:val="BA168310"/>
    <w:lvl w:ilvl="0">
      <w:start w:val="1"/>
      <w:numFmt w:val="decimal"/>
      <w:lvlText w:val="%1."/>
      <w:lvlJc w:val="left"/>
      <w:pPr>
        <w:tabs>
          <w:tab w:val="num" w:pos="926"/>
        </w:tabs>
        <w:ind w:left="926" w:hanging="360"/>
      </w:pPr>
    </w:lvl>
  </w:abstractNum>
  <w:abstractNum w:abstractNumId="2">
    <w:nsid w:val="FFFFFF7F"/>
    <w:multiLevelType w:val="singleLevel"/>
    <w:tmpl w:val="3712FB12"/>
    <w:lvl w:ilvl="0">
      <w:start w:val="1"/>
      <w:numFmt w:val="decimal"/>
      <w:lvlText w:val="%1."/>
      <w:lvlJc w:val="left"/>
      <w:pPr>
        <w:tabs>
          <w:tab w:val="num" w:pos="643"/>
        </w:tabs>
        <w:ind w:left="643" w:hanging="360"/>
      </w:pPr>
    </w:lvl>
  </w:abstractNum>
  <w:abstractNum w:abstractNumId="3">
    <w:nsid w:val="FFFFFF80"/>
    <w:multiLevelType w:val="singleLevel"/>
    <w:tmpl w:val="E2D821A2"/>
    <w:lvl w:ilvl="0">
      <w:start w:val="1"/>
      <w:numFmt w:val="bullet"/>
      <w:lvlText w:val=""/>
      <w:lvlJc w:val="left"/>
      <w:pPr>
        <w:tabs>
          <w:tab w:val="num" w:pos="1492"/>
        </w:tabs>
        <w:ind w:left="1492" w:hanging="360"/>
      </w:pPr>
      <w:rPr>
        <w:rFonts w:ascii="Symbol" w:hAnsi="Symbol" w:hint="default"/>
      </w:rPr>
    </w:lvl>
  </w:abstractNum>
  <w:abstractNum w:abstractNumId="4">
    <w:nsid w:val="FFFFFF81"/>
    <w:multiLevelType w:val="singleLevel"/>
    <w:tmpl w:val="F20EB658"/>
    <w:lvl w:ilvl="0">
      <w:start w:val="1"/>
      <w:numFmt w:val="bullet"/>
      <w:lvlText w:val=""/>
      <w:lvlJc w:val="left"/>
      <w:pPr>
        <w:tabs>
          <w:tab w:val="num" w:pos="1209"/>
        </w:tabs>
        <w:ind w:left="1209" w:hanging="360"/>
      </w:pPr>
      <w:rPr>
        <w:rFonts w:ascii="Symbol" w:hAnsi="Symbol" w:hint="default"/>
      </w:rPr>
    </w:lvl>
  </w:abstractNum>
  <w:abstractNum w:abstractNumId="5">
    <w:nsid w:val="FFFFFF82"/>
    <w:multiLevelType w:val="singleLevel"/>
    <w:tmpl w:val="7D10559C"/>
    <w:lvl w:ilvl="0">
      <w:start w:val="1"/>
      <w:numFmt w:val="bullet"/>
      <w:lvlText w:val=""/>
      <w:lvlJc w:val="left"/>
      <w:pPr>
        <w:tabs>
          <w:tab w:val="num" w:pos="926"/>
        </w:tabs>
        <w:ind w:left="926" w:hanging="360"/>
      </w:pPr>
      <w:rPr>
        <w:rFonts w:ascii="Symbol" w:hAnsi="Symbol" w:hint="default"/>
      </w:rPr>
    </w:lvl>
  </w:abstractNum>
  <w:abstractNum w:abstractNumId="6">
    <w:nsid w:val="FFFFFF83"/>
    <w:multiLevelType w:val="singleLevel"/>
    <w:tmpl w:val="C2C46766"/>
    <w:lvl w:ilvl="0">
      <w:start w:val="1"/>
      <w:numFmt w:val="bullet"/>
      <w:lvlText w:val=""/>
      <w:lvlJc w:val="left"/>
      <w:pPr>
        <w:tabs>
          <w:tab w:val="num" w:pos="643"/>
        </w:tabs>
        <w:ind w:left="643" w:hanging="360"/>
      </w:pPr>
      <w:rPr>
        <w:rFonts w:ascii="Symbol" w:hAnsi="Symbol" w:hint="default"/>
      </w:rPr>
    </w:lvl>
  </w:abstractNum>
  <w:abstractNum w:abstractNumId="7">
    <w:nsid w:val="FFFFFF88"/>
    <w:multiLevelType w:val="singleLevel"/>
    <w:tmpl w:val="6436C060"/>
    <w:lvl w:ilvl="0">
      <w:start w:val="1"/>
      <w:numFmt w:val="decimal"/>
      <w:lvlText w:val="%1."/>
      <w:lvlJc w:val="left"/>
      <w:pPr>
        <w:tabs>
          <w:tab w:val="num" w:pos="360"/>
        </w:tabs>
        <w:ind w:left="360" w:hanging="360"/>
      </w:pPr>
    </w:lvl>
  </w:abstractNum>
  <w:abstractNum w:abstractNumId="8">
    <w:nsid w:val="FFFFFF89"/>
    <w:multiLevelType w:val="singleLevel"/>
    <w:tmpl w:val="D2861CC6"/>
    <w:lvl w:ilvl="0">
      <w:start w:val="1"/>
      <w:numFmt w:val="bullet"/>
      <w:lvlText w:val=""/>
      <w:lvlJc w:val="left"/>
      <w:pPr>
        <w:tabs>
          <w:tab w:val="num" w:pos="360"/>
        </w:tabs>
        <w:ind w:left="360" w:hanging="360"/>
      </w:pPr>
      <w:rPr>
        <w:rFonts w:ascii="Symbol" w:hAnsi="Symbol" w:hint="default"/>
      </w:rPr>
    </w:lvl>
  </w:abstractNum>
  <w:abstractNum w:abstractNumId="9">
    <w:nsid w:val="023E36F1"/>
    <w:multiLevelType w:val="hybridMultilevel"/>
    <w:tmpl w:val="CDD84EDC"/>
    <w:lvl w:ilvl="0" w:tplc="C5F01D34">
      <w:start w:val="1"/>
      <w:numFmt w:val="decimal"/>
      <w:lvlText w:val="[%1]."/>
      <w:lvlJc w:val="left"/>
      <w:pPr>
        <w:tabs>
          <w:tab w:val="num" w:pos="510"/>
        </w:tabs>
        <w:ind w:left="510" w:hanging="510"/>
      </w:pPr>
      <w:rPr>
        <w:rFonts w:hint="default"/>
        <w:sz w:val="28"/>
        <w:szCs w:val="28"/>
      </w:rPr>
    </w:lvl>
    <w:lvl w:ilvl="1" w:tplc="042A0019" w:tentative="1">
      <w:start w:val="1"/>
      <w:numFmt w:val="lowerLetter"/>
      <w:lvlText w:val="%2."/>
      <w:lvlJc w:val="left"/>
      <w:pPr>
        <w:tabs>
          <w:tab w:val="num" w:pos="1440"/>
        </w:tabs>
        <w:ind w:left="1440" w:hanging="360"/>
      </w:pPr>
    </w:lvl>
    <w:lvl w:ilvl="2" w:tplc="042A001B" w:tentative="1">
      <w:start w:val="1"/>
      <w:numFmt w:val="lowerRoman"/>
      <w:lvlText w:val="%3."/>
      <w:lvlJc w:val="right"/>
      <w:pPr>
        <w:tabs>
          <w:tab w:val="num" w:pos="2160"/>
        </w:tabs>
        <w:ind w:left="2160" w:hanging="180"/>
      </w:pPr>
    </w:lvl>
    <w:lvl w:ilvl="3" w:tplc="042A000F" w:tentative="1">
      <w:start w:val="1"/>
      <w:numFmt w:val="decimal"/>
      <w:lvlText w:val="%4."/>
      <w:lvlJc w:val="left"/>
      <w:pPr>
        <w:tabs>
          <w:tab w:val="num" w:pos="2880"/>
        </w:tabs>
        <w:ind w:left="2880" w:hanging="360"/>
      </w:pPr>
    </w:lvl>
    <w:lvl w:ilvl="4" w:tplc="042A0019" w:tentative="1">
      <w:start w:val="1"/>
      <w:numFmt w:val="lowerLetter"/>
      <w:lvlText w:val="%5."/>
      <w:lvlJc w:val="left"/>
      <w:pPr>
        <w:tabs>
          <w:tab w:val="num" w:pos="3600"/>
        </w:tabs>
        <w:ind w:left="3600" w:hanging="360"/>
      </w:pPr>
    </w:lvl>
    <w:lvl w:ilvl="5" w:tplc="042A001B" w:tentative="1">
      <w:start w:val="1"/>
      <w:numFmt w:val="lowerRoman"/>
      <w:lvlText w:val="%6."/>
      <w:lvlJc w:val="right"/>
      <w:pPr>
        <w:tabs>
          <w:tab w:val="num" w:pos="4320"/>
        </w:tabs>
        <w:ind w:left="4320" w:hanging="180"/>
      </w:pPr>
    </w:lvl>
    <w:lvl w:ilvl="6" w:tplc="042A000F" w:tentative="1">
      <w:start w:val="1"/>
      <w:numFmt w:val="decimal"/>
      <w:lvlText w:val="%7."/>
      <w:lvlJc w:val="left"/>
      <w:pPr>
        <w:tabs>
          <w:tab w:val="num" w:pos="5040"/>
        </w:tabs>
        <w:ind w:left="5040" w:hanging="360"/>
      </w:pPr>
    </w:lvl>
    <w:lvl w:ilvl="7" w:tplc="042A0019" w:tentative="1">
      <w:start w:val="1"/>
      <w:numFmt w:val="lowerLetter"/>
      <w:lvlText w:val="%8."/>
      <w:lvlJc w:val="left"/>
      <w:pPr>
        <w:tabs>
          <w:tab w:val="num" w:pos="5760"/>
        </w:tabs>
        <w:ind w:left="5760" w:hanging="360"/>
      </w:pPr>
    </w:lvl>
    <w:lvl w:ilvl="8" w:tplc="042A001B" w:tentative="1">
      <w:start w:val="1"/>
      <w:numFmt w:val="lowerRoman"/>
      <w:lvlText w:val="%9."/>
      <w:lvlJc w:val="right"/>
      <w:pPr>
        <w:tabs>
          <w:tab w:val="num" w:pos="6480"/>
        </w:tabs>
        <w:ind w:left="6480" w:hanging="180"/>
      </w:pPr>
    </w:lvl>
  </w:abstractNum>
  <w:abstractNum w:abstractNumId="10">
    <w:nsid w:val="03F63042"/>
    <w:multiLevelType w:val="multilevel"/>
    <w:tmpl w:val="C17E88CE"/>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1">
    <w:nsid w:val="1B7161DC"/>
    <w:multiLevelType w:val="multilevel"/>
    <w:tmpl w:val="E592AD0E"/>
    <w:lvl w:ilvl="0">
      <w:start w:val="1"/>
      <w:numFmt w:val="decimal"/>
      <w:suff w:val="nothing"/>
      <w:lvlText w:val="CHƯƠNG %1"/>
      <w:lvlJc w:val="left"/>
      <w:pPr>
        <w:ind w:left="0" w:firstLine="0"/>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nsid w:val="381B1581"/>
    <w:multiLevelType w:val="multilevel"/>
    <w:tmpl w:val="8D6AAEF0"/>
    <w:lvl w:ilvl="0">
      <w:start w:val="1"/>
      <w:numFmt w:val="decimal"/>
      <w:suff w:val="space"/>
      <w:lvlText w:val="%1."/>
      <w:lvlJc w:val="left"/>
      <w:pPr>
        <w:ind w:left="360" w:hanging="360"/>
      </w:pPr>
      <w:rPr>
        <w:rFonts w:cs="Times New Roman" w:hint="default"/>
      </w:rPr>
    </w:lvl>
    <w:lvl w:ilvl="1">
      <w:start w:val="1"/>
      <w:numFmt w:val="decimal"/>
      <w:suff w:val="space"/>
      <w:lvlText w:val="%1.%2."/>
      <w:lvlJc w:val="left"/>
      <w:pPr>
        <w:ind w:left="360" w:hanging="360"/>
      </w:pPr>
      <w:rPr>
        <w:rFonts w:cs="Times New Roman" w:hint="default"/>
        <w:color w:val="FF0000"/>
      </w:rPr>
    </w:lvl>
    <w:lvl w:ilvl="2">
      <w:start w:val="1"/>
      <w:numFmt w:val="decimal"/>
      <w:pStyle w:val="Style2"/>
      <w:suff w:val="space"/>
      <w:lvlText w:val="%1.%2.%3."/>
      <w:lvlJc w:val="left"/>
      <w:pPr>
        <w:ind w:left="360" w:hanging="360"/>
      </w:pPr>
      <w:rPr>
        <w:rFonts w:cs="Times New Roman" w:hint="default"/>
        <w:b w:val="0"/>
        <w:lang w:val="vi-VN"/>
      </w:rPr>
    </w:lvl>
    <w:lvl w:ilvl="3">
      <w:start w:val="1"/>
      <w:numFmt w:val="decimal"/>
      <w:suff w:val="space"/>
      <w:lvlText w:val="%1.%2.%3.%4."/>
      <w:lvlJc w:val="left"/>
      <w:pPr>
        <w:ind w:left="360" w:hanging="360"/>
      </w:pPr>
      <w:rPr>
        <w:rFonts w:cs="Times New Roman" w:hint="default"/>
      </w:rPr>
    </w:lvl>
    <w:lvl w:ilvl="4">
      <w:start w:val="1"/>
      <w:numFmt w:val="decimal"/>
      <w:pStyle w:val="Heading50"/>
      <w:suff w:val="space"/>
      <w:lvlText w:val="%1.%2.%3.%4.%5."/>
      <w:lvlJc w:val="left"/>
      <w:pPr>
        <w:ind w:left="360" w:hanging="360"/>
      </w:pPr>
      <w:rPr>
        <w:rFonts w:cs="Times New Roman" w:hint="default"/>
      </w:rPr>
    </w:lvl>
    <w:lvl w:ilvl="5">
      <w:start w:val="1"/>
      <w:numFmt w:val="decimal"/>
      <w:suff w:val="space"/>
      <w:lvlText w:val="%1.%2.%3.%4.%5.%6."/>
      <w:lvlJc w:val="left"/>
      <w:pPr>
        <w:ind w:left="360" w:hanging="360"/>
      </w:pPr>
      <w:rPr>
        <w:rFonts w:cs="Times New Roman" w:hint="default"/>
      </w:rPr>
    </w:lvl>
    <w:lvl w:ilvl="6">
      <w:start w:val="1"/>
      <w:numFmt w:val="decimal"/>
      <w:suff w:val="space"/>
      <w:lvlText w:val="%1.%2.%3.%4.%5.%6.%7."/>
      <w:lvlJc w:val="left"/>
      <w:pPr>
        <w:ind w:left="360" w:hanging="360"/>
      </w:pPr>
      <w:rPr>
        <w:rFonts w:cs="Times New Roman" w:hint="default"/>
      </w:rPr>
    </w:lvl>
    <w:lvl w:ilvl="7">
      <w:start w:val="1"/>
      <w:numFmt w:val="decimal"/>
      <w:suff w:val="space"/>
      <w:lvlText w:val="%1.%2.%3.%4.%5.%6.%7.%8."/>
      <w:lvlJc w:val="left"/>
      <w:pPr>
        <w:ind w:left="360" w:hanging="360"/>
      </w:pPr>
      <w:rPr>
        <w:rFonts w:cs="Times New Roman" w:hint="default"/>
      </w:rPr>
    </w:lvl>
    <w:lvl w:ilvl="8">
      <w:start w:val="1"/>
      <w:numFmt w:val="decimal"/>
      <w:suff w:val="space"/>
      <w:lvlText w:val="%1.%2.%3.%4.%5.%6.%7.%8.%9."/>
      <w:lvlJc w:val="left"/>
      <w:pPr>
        <w:ind w:left="360" w:hanging="360"/>
      </w:pPr>
      <w:rPr>
        <w:rFonts w:cs="Times New Roman" w:hint="default"/>
      </w:rPr>
    </w:lvl>
  </w:abstractNum>
  <w:abstractNum w:abstractNumId="13">
    <w:nsid w:val="4A30599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nsid w:val="514B7EA6"/>
    <w:multiLevelType w:val="multilevel"/>
    <w:tmpl w:val="DA569D74"/>
    <w:lvl w:ilvl="0">
      <w:start w:val="1"/>
      <w:numFmt w:val="decimal"/>
      <w:lvlText w:val="%1."/>
      <w:lvlJc w:val="left"/>
      <w:pPr>
        <w:tabs>
          <w:tab w:val="num" w:pos="360"/>
        </w:tabs>
        <w:ind w:left="36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6">
    <w:nsid w:val="51CD720B"/>
    <w:multiLevelType w:val="hybridMultilevel"/>
    <w:tmpl w:val="0E0AEB98"/>
    <w:lvl w:ilvl="0" w:tplc="D48E070C">
      <w:start w:val="1"/>
      <w:numFmt w:val="decimal"/>
      <w:lvlText w:val="Phô lôc %1"/>
      <w:lvlJc w:val="left"/>
      <w:pPr>
        <w:tabs>
          <w:tab w:val="num" w:pos="360"/>
        </w:tabs>
        <w:ind w:left="360" w:hanging="360"/>
      </w:pPr>
      <w:rPr>
        <w:rFonts w:ascii=".VnTimeH" w:hAnsi=".VnTimeH"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nsid w:val="588357D9"/>
    <w:multiLevelType w:val="hybridMultilevel"/>
    <w:tmpl w:val="F0186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2412EB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nsid w:val="65FD6A82"/>
    <w:multiLevelType w:val="hybridMultilevel"/>
    <w:tmpl w:val="2C089F96"/>
    <w:lvl w:ilvl="0" w:tplc="A544B6E0">
      <w:numFmt w:val="bullet"/>
      <w:lvlText w:val="-"/>
      <w:lvlJc w:val="left"/>
      <w:pPr>
        <w:ind w:left="1080" w:hanging="360"/>
      </w:pPr>
      <w:rPr>
        <w:rFonts w:ascii=".VnTime" w:eastAsia="Times New Roman" w:hAnsi=".VnTime"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4C6312"/>
    <w:multiLevelType w:val="hybridMultilevel"/>
    <w:tmpl w:val="FBFE0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C570D1A"/>
    <w:multiLevelType w:val="multilevel"/>
    <w:tmpl w:val="06AC32C8"/>
    <w:lvl w:ilvl="0">
      <w:start w:val="1"/>
      <w:numFmt w:val="decimal"/>
      <w:suff w:val="nothing"/>
      <w:lvlText w:val="CHƯƠNG %1"/>
      <w:lvlJc w:val="left"/>
      <w:pPr>
        <w:ind w:left="432" w:hanging="432"/>
      </w:pPr>
      <w:rPr>
        <w:rFonts w:hint="default"/>
      </w:rPr>
    </w:lvl>
    <w:lvl w:ilvl="1">
      <w:start w:val="1"/>
      <w:numFmt w:val="decimal"/>
      <w:suff w:val="space"/>
      <w:lvlText w:val="%1.%2"/>
      <w:lvlJc w:val="left"/>
      <w:pPr>
        <w:ind w:left="576" w:hanging="576"/>
      </w:pPr>
      <w:rPr>
        <w:rFonts w:hint="default"/>
      </w:rPr>
    </w:lvl>
    <w:lvl w:ilvl="2">
      <w:start w:val="1"/>
      <w:numFmt w:val="decimal"/>
      <w:suff w:val="space"/>
      <w:lvlText w:val="%1.%2.%3"/>
      <w:lvlJc w:val="left"/>
      <w:pPr>
        <w:ind w:left="720" w:hanging="720"/>
      </w:pPr>
      <w:rPr>
        <w:rFonts w:hint="default"/>
        <w:b/>
        <w:i w:val="0"/>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nsid w:val="6F7F3DA7"/>
    <w:multiLevelType w:val="multilevel"/>
    <w:tmpl w:val="54FEF91E"/>
    <w:lvl w:ilvl="0">
      <w:start w:val="1"/>
      <w:numFmt w:val="decimal"/>
      <w:suff w:val="nothing"/>
      <w:lvlText w:val="Ch­¬ng %1"/>
      <w:lvlJc w:val="left"/>
      <w:pPr>
        <w:ind w:left="1296" w:hanging="432"/>
      </w:pPr>
      <w:rPr>
        <w:rFonts w:hint="default"/>
      </w:rPr>
    </w:lvl>
    <w:lvl w:ilvl="1">
      <w:start w:val="1"/>
      <w:numFmt w:val="decimal"/>
      <w:suff w:val="space"/>
      <w:lvlText w:val="%1.%2"/>
      <w:lvlJc w:val="left"/>
      <w:pPr>
        <w:ind w:left="1440" w:hanging="576"/>
      </w:pPr>
      <w:rPr>
        <w:rFonts w:hint="default"/>
      </w:rPr>
    </w:lvl>
    <w:lvl w:ilvl="2">
      <w:start w:val="1"/>
      <w:numFmt w:val="decimal"/>
      <w:suff w:val="space"/>
      <w:lvlText w:val="%1.%2.%3"/>
      <w:lvlJc w:val="left"/>
      <w:pPr>
        <w:ind w:left="1584" w:hanging="720"/>
      </w:pPr>
      <w:rPr>
        <w:rFonts w:hint="default"/>
        <w:b/>
        <w:i w:val="0"/>
      </w:rPr>
    </w:lvl>
    <w:lvl w:ilvl="3">
      <w:start w:val="1"/>
      <w:numFmt w:val="decimal"/>
      <w:suff w:val="space"/>
      <w:lvlText w:val="%1.%2.%3.%4"/>
      <w:lvlJc w:val="left"/>
      <w:pPr>
        <w:ind w:left="1728" w:hanging="864"/>
      </w:pPr>
      <w:rPr>
        <w:rFonts w:hint="default"/>
      </w:rPr>
    </w:lvl>
    <w:lvl w:ilvl="4">
      <w:start w:val="1"/>
      <w:numFmt w:val="decimal"/>
      <w:lvlText w:val="%1.%2.%3.%4.%5"/>
      <w:lvlJc w:val="left"/>
      <w:pPr>
        <w:tabs>
          <w:tab w:val="num" w:pos="1872"/>
        </w:tabs>
        <w:ind w:left="1872" w:hanging="1008"/>
      </w:pPr>
      <w:rPr>
        <w:rFonts w:hint="default"/>
      </w:rPr>
    </w:lvl>
    <w:lvl w:ilvl="5">
      <w:start w:val="1"/>
      <w:numFmt w:val="decimal"/>
      <w:lvlText w:val="%1.%2.%3.%4.%5.%6"/>
      <w:lvlJc w:val="left"/>
      <w:pPr>
        <w:tabs>
          <w:tab w:val="num" w:pos="2016"/>
        </w:tabs>
        <w:ind w:left="2016" w:hanging="1152"/>
      </w:pPr>
      <w:rPr>
        <w:rFonts w:hint="default"/>
      </w:rPr>
    </w:lvl>
    <w:lvl w:ilvl="6">
      <w:start w:val="1"/>
      <w:numFmt w:val="decimal"/>
      <w:lvlText w:val="%1.%2.%3.%4.%5.%6.%7"/>
      <w:lvlJc w:val="left"/>
      <w:pPr>
        <w:tabs>
          <w:tab w:val="num" w:pos="2160"/>
        </w:tabs>
        <w:ind w:left="2160" w:hanging="1296"/>
      </w:pPr>
      <w:rPr>
        <w:rFonts w:hint="default"/>
      </w:rPr>
    </w:lvl>
    <w:lvl w:ilvl="7">
      <w:start w:val="1"/>
      <w:numFmt w:val="decimal"/>
      <w:lvlText w:val="%1.%2.%3.%4.%5.%6.%7.%8"/>
      <w:lvlJc w:val="left"/>
      <w:pPr>
        <w:tabs>
          <w:tab w:val="num" w:pos="2304"/>
        </w:tabs>
        <w:ind w:left="2304" w:hanging="1440"/>
      </w:pPr>
      <w:rPr>
        <w:rFonts w:hint="default"/>
      </w:rPr>
    </w:lvl>
    <w:lvl w:ilvl="8">
      <w:start w:val="1"/>
      <w:numFmt w:val="decimal"/>
      <w:lvlText w:val="%1.%2.%3.%4.%5.%6.%7.%8.%9"/>
      <w:lvlJc w:val="left"/>
      <w:pPr>
        <w:tabs>
          <w:tab w:val="num" w:pos="2448"/>
        </w:tabs>
        <w:ind w:left="2448" w:hanging="1584"/>
      </w:pPr>
      <w:rPr>
        <w:rFonts w:hint="default"/>
      </w:rPr>
    </w:lvl>
  </w:abstractNum>
  <w:abstractNum w:abstractNumId="24">
    <w:nsid w:val="77C4595A"/>
    <w:multiLevelType w:val="multilevel"/>
    <w:tmpl w:val="0E0AEB98"/>
    <w:lvl w:ilvl="0">
      <w:start w:val="1"/>
      <w:numFmt w:val="decimal"/>
      <w:lvlText w:val="Phô lôc %1"/>
      <w:lvlJc w:val="left"/>
      <w:pPr>
        <w:tabs>
          <w:tab w:val="num" w:pos="360"/>
        </w:tabs>
        <w:ind w:left="360" w:hanging="360"/>
      </w:pPr>
      <w:rPr>
        <w:rFonts w:ascii=".VnTimeH" w:hAnsi=".VnTimeH"/>
        <w:sz w:val="28"/>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abstractNumId w:val="11"/>
  </w:num>
  <w:num w:numId="2">
    <w:abstractNumId w:val="18"/>
  </w:num>
  <w:num w:numId="3">
    <w:abstractNumId w:val="9"/>
  </w:num>
  <w:num w:numId="4">
    <w:abstractNumId w:val="16"/>
  </w:num>
  <w:num w:numId="5">
    <w:abstractNumId w:val="15"/>
  </w:num>
  <w:num w:numId="6">
    <w:abstractNumId w:val="24"/>
  </w:num>
  <w:num w:numId="7">
    <w:abstractNumId w:val="11"/>
  </w:num>
  <w:num w:numId="8">
    <w:abstractNumId w:val="8"/>
  </w:num>
  <w:num w:numId="9">
    <w:abstractNumId w:val="6"/>
  </w:num>
  <w:num w:numId="10">
    <w:abstractNumId w:val="5"/>
  </w:num>
  <w:num w:numId="11">
    <w:abstractNumId w:val="4"/>
  </w:num>
  <w:num w:numId="12">
    <w:abstractNumId w:val="3"/>
  </w:num>
  <w:num w:numId="13">
    <w:abstractNumId w:val="7"/>
  </w:num>
  <w:num w:numId="14">
    <w:abstractNumId w:val="2"/>
  </w:num>
  <w:num w:numId="15">
    <w:abstractNumId w:val="1"/>
  </w:num>
  <w:num w:numId="16">
    <w:abstractNumId w:val="0"/>
  </w:num>
  <w:num w:numId="17">
    <w:abstractNumId w:val="19"/>
  </w:num>
  <w:num w:numId="18">
    <w:abstractNumId w:val="23"/>
  </w:num>
  <w:num w:numId="19">
    <w:abstractNumId w:val="22"/>
  </w:num>
  <w:num w:numId="20">
    <w:abstractNumId w:val="13"/>
  </w:num>
  <w:num w:numId="21">
    <w:abstractNumId w:val="10"/>
  </w:num>
  <w:num w:numId="22">
    <w:abstractNumId w:val="9"/>
  </w:num>
  <w:num w:numId="23">
    <w:abstractNumId w:val="9"/>
  </w:num>
  <w:num w:numId="24">
    <w:abstractNumId w:val="9"/>
  </w:num>
  <w:num w:numId="25">
    <w:abstractNumId w:val="9"/>
  </w:num>
  <w:num w:numId="26">
    <w:abstractNumId w:val="9"/>
  </w:num>
  <w:num w:numId="27">
    <w:abstractNumId w:val="10"/>
  </w:num>
  <w:num w:numId="28">
    <w:abstractNumId w:val="10"/>
  </w:num>
  <w:num w:numId="29">
    <w:abstractNumId w:val="10"/>
  </w:num>
  <w:num w:numId="30">
    <w:abstractNumId w:val="14"/>
  </w:num>
  <w:num w:numId="31">
    <w:abstractNumId w:val="14"/>
    <w:lvlOverride w:ilvl="0">
      <w:startOverride w:val="1"/>
    </w:lvlOverride>
  </w:num>
  <w:num w:numId="32">
    <w:abstractNumId w:val="10"/>
  </w:num>
  <w:num w:numId="33">
    <w:abstractNumId w:val="20"/>
  </w:num>
  <w:num w:numId="34">
    <w:abstractNumId w:val="12"/>
  </w:num>
  <w:num w:numId="35">
    <w:abstractNumId w:val="21"/>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OC1"/>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855"/>
    <w:rsid w:val="0000420E"/>
    <w:rsid w:val="000119D1"/>
    <w:rsid w:val="00024F8B"/>
    <w:rsid w:val="00032E6B"/>
    <w:rsid w:val="00041E78"/>
    <w:rsid w:val="00061855"/>
    <w:rsid w:val="00066A27"/>
    <w:rsid w:val="0007281B"/>
    <w:rsid w:val="0007352A"/>
    <w:rsid w:val="00076599"/>
    <w:rsid w:val="000936DA"/>
    <w:rsid w:val="000968D4"/>
    <w:rsid w:val="000B66C0"/>
    <w:rsid w:val="000B6B71"/>
    <w:rsid w:val="000B6FBD"/>
    <w:rsid w:val="000C5F09"/>
    <w:rsid w:val="000D3391"/>
    <w:rsid w:val="000F1E18"/>
    <w:rsid w:val="001028A1"/>
    <w:rsid w:val="00132F91"/>
    <w:rsid w:val="00162939"/>
    <w:rsid w:val="00176215"/>
    <w:rsid w:val="0018354F"/>
    <w:rsid w:val="00192969"/>
    <w:rsid w:val="001A08FA"/>
    <w:rsid w:val="001C6057"/>
    <w:rsid w:val="001D0D77"/>
    <w:rsid w:val="001D730B"/>
    <w:rsid w:val="001E4630"/>
    <w:rsid w:val="001F351F"/>
    <w:rsid w:val="00213E4E"/>
    <w:rsid w:val="00222D64"/>
    <w:rsid w:val="002254C6"/>
    <w:rsid w:val="00227D14"/>
    <w:rsid w:val="00242CF0"/>
    <w:rsid w:val="00243BE7"/>
    <w:rsid w:val="00253413"/>
    <w:rsid w:val="00256573"/>
    <w:rsid w:val="002615FC"/>
    <w:rsid w:val="0026378F"/>
    <w:rsid w:val="00266945"/>
    <w:rsid w:val="002703A5"/>
    <w:rsid w:val="00272D18"/>
    <w:rsid w:val="00292141"/>
    <w:rsid w:val="002A3C11"/>
    <w:rsid w:val="002C3177"/>
    <w:rsid w:val="002D16F4"/>
    <w:rsid w:val="002D6ECA"/>
    <w:rsid w:val="002E6C36"/>
    <w:rsid w:val="002F5093"/>
    <w:rsid w:val="00316329"/>
    <w:rsid w:val="00332B2A"/>
    <w:rsid w:val="00337C58"/>
    <w:rsid w:val="00341D97"/>
    <w:rsid w:val="0034391F"/>
    <w:rsid w:val="00344655"/>
    <w:rsid w:val="003510E3"/>
    <w:rsid w:val="00352680"/>
    <w:rsid w:val="00366214"/>
    <w:rsid w:val="00367E92"/>
    <w:rsid w:val="00372545"/>
    <w:rsid w:val="003918B2"/>
    <w:rsid w:val="00395895"/>
    <w:rsid w:val="003A315F"/>
    <w:rsid w:val="003A6197"/>
    <w:rsid w:val="003B30C7"/>
    <w:rsid w:val="003C1390"/>
    <w:rsid w:val="003C7DF3"/>
    <w:rsid w:val="003E7AF7"/>
    <w:rsid w:val="003F6F84"/>
    <w:rsid w:val="0041556C"/>
    <w:rsid w:val="004500E2"/>
    <w:rsid w:val="004529AA"/>
    <w:rsid w:val="00466B47"/>
    <w:rsid w:val="00477BB5"/>
    <w:rsid w:val="00484E67"/>
    <w:rsid w:val="004A3046"/>
    <w:rsid w:val="004A3701"/>
    <w:rsid w:val="004B274E"/>
    <w:rsid w:val="004B32DA"/>
    <w:rsid w:val="004B4BF6"/>
    <w:rsid w:val="004C1D6A"/>
    <w:rsid w:val="004D4F14"/>
    <w:rsid w:val="004E34D0"/>
    <w:rsid w:val="004E3C21"/>
    <w:rsid w:val="0050292A"/>
    <w:rsid w:val="0050764E"/>
    <w:rsid w:val="00510BA3"/>
    <w:rsid w:val="00511681"/>
    <w:rsid w:val="00511C02"/>
    <w:rsid w:val="00520BCB"/>
    <w:rsid w:val="00526DC0"/>
    <w:rsid w:val="00535CEF"/>
    <w:rsid w:val="00554D3D"/>
    <w:rsid w:val="00570EF4"/>
    <w:rsid w:val="00585F4E"/>
    <w:rsid w:val="00591085"/>
    <w:rsid w:val="00597ACF"/>
    <w:rsid w:val="005A01C8"/>
    <w:rsid w:val="005A6ED1"/>
    <w:rsid w:val="005B7357"/>
    <w:rsid w:val="005C2261"/>
    <w:rsid w:val="005C29A7"/>
    <w:rsid w:val="005D68FF"/>
    <w:rsid w:val="005D6CF1"/>
    <w:rsid w:val="0060062A"/>
    <w:rsid w:val="00607962"/>
    <w:rsid w:val="00620688"/>
    <w:rsid w:val="006208DA"/>
    <w:rsid w:val="00625D4A"/>
    <w:rsid w:val="00625E8F"/>
    <w:rsid w:val="006322F7"/>
    <w:rsid w:val="00632D4C"/>
    <w:rsid w:val="006354F5"/>
    <w:rsid w:val="00637F5F"/>
    <w:rsid w:val="00641168"/>
    <w:rsid w:val="0066625C"/>
    <w:rsid w:val="006721BD"/>
    <w:rsid w:val="00674E7A"/>
    <w:rsid w:val="00686042"/>
    <w:rsid w:val="00687D1A"/>
    <w:rsid w:val="00690D36"/>
    <w:rsid w:val="0069113E"/>
    <w:rsid w:val="00691AA0"/>
    <w:rsid w:val="006924B5"/>
    <w:rsid w:val="006A4FFB"/>
    <w:rsid w:val="006A7661"/>
    <w:rsid w:val="006B6CA9"/>
    <w:rsid w:val="006C1FC6"/>
    <w:rsid w:val="006C726C"/>
    <w:rsid w:val="006D1040"/>
    <w:rsid w:val="006D122E"/>
    <w:rsid w:val="006E745E"/>
    <w:rsid w:val="006F7F72"/>
    <w:rsid w:val="00715016"/>
    <w:rsid w:val="007236B8"/>
    <w:rsid w:val="0073001F"/>
    <w:rsid w:val="00734C2E"/>
    <w:rsid w:val="00753684"/>
    <w:rsid w:val="00760E25"/>
    <w:rsid w:val="0077247B"/>
    <w:rsid w:val="00791320"/>
    <w:rsid w:val="00793C69"/>
    <w:rsid w:val="00796B5B"/>
    <w:rsid w:val="007A37BD"/>
    <w:rsid w:val="007A663A"/>
    <w:rsid w:val="007C28B3"/>
    <w:rsid w:val="007C67D8"/>
    <w:rsid w:val="007F0419"/>
    <w:rsid w:val="00802482"/>
    <w:rsid w:val="008129E1"/>
    <w:rsid w:val="00830C28"/>
    <w:rsid w:val="00832E9E"/>
    <w:rsid w:val="00833757"/>
    <w:rsid w:val="00841662"/>
    <w:rsid w:val="00844B3E"/>
    <w:rsid w:val="00854CB5"/>
    <w:rsid w:val="008571E6"/>
    <w:rsid w:val="00873E0F"/>
    <w:rsid w:val="00874002"/>
    <w:rsid w:val="00890157"/>
    <w:rsid w:val="0089077B"/>
    <w:rsid w:val="00891AE1"/>
    <w:rsid w:val="008C2D3B"/>
    <w:rsid w:val="008D080A"/>
    <w:rsid w:val="008D201A"/>
    <w:rsid w:val="008F3A79"/>
    <w:rsid w:val="008F6358"/>
    <w:rsid w:val="008F6806"/>
    <w:rsid w:val="009165B5"/>
    <w:rsid w:val="00916D44"/>
    <w:rsid w:val="0092047C"/>
    <w:rsid w:val="00927237"/>
    <w:rsid w:val="00932D2C"/>
    <w:rsid w:val="00934F9E"/>
    <w:rsid w:val="00941149"/>
    <w:rsid w:val="0095236D"/>
    <w:rsid w:val="00976CB1"/>
    <w:rsid w:val="00980CBB"/>
    <w:rsid w:val="00982FFA"/>
    <w:rsid w:val="00983CC8"/>
    <w:rsid w:val="00991BC2"/>
    <w:rsid w:val="009927CC"/>
    <w:rsid w:val="0099280A"/>
    <w:rsid w:val="009944C9"/>
    <w:rsid w:val="00996DFB"/>
    <w:rsid w:val="009B16C1"/>
    <w:rsid w:val="009C181C"/>
    <w:rsid w:val="009C6954"/>
    <w:rsid w:val="009C6BFA"/>
    <w:rsid w:val="009C7087"/>
    <w:rsid w:val="009E77CD"/>
    <w:rsid w:val="009E7E43"/>
    <w:rsid w:val="00A03445"/>
    <w:rsid w:val="00A106C1"/>
    <w:rsid w:val="00A12DDA"/>
    <w:rsid w:val="00A144E9"/>
    <w:rsid w:val="00A14D85"/>
    <w:rsid w:val="00A16910"/>
    <w:rsid w:val="00A33BF0"/>
    <w:rsid w:val="00A33F5D"/>
    <w:rsid w:val="00A43D69"/>
    <w:rsid w:val="00A520AB"/>
    <w:rsid w:val="00A54EB5"/>
    <w:rsid w:val="00A57645"/>
    <w:rsid w:val="00A64047"/>
    <w:rsid w:val="00A65CE1"/>
    <w:rsid w:val="00A65EB7"/>
    <w:rsid w:val="00A75B8B"/>
    <w:rsid w:val="00A75E05"/>
    <w:rsid w:val="00A77777"/>
    <w:rsid w:val="00A873BC"/>
    <w:rsid w:val="00A93577"/>
    <w:rsid w:val="00AB40E7"/>
    <w:rsid w:val="00AB428E"/>
    <w:rsid w:val="00AB4446"/>
    <w:rsid w:val="00AB4DE3"/>
    <w:rsid w:val="00AC4081"/>
    <w:rsid w:val="00AD518C"/>
    <w:rsid w:val="00AE02ED"/>
    <w:rsid w:val="00AF66B3"/>
    <w:rsid w:val="00B04AFA"/>
    <w:rsid w:val="00B11C20"/>
    <w:rsid w:val="00B16BC7"/>
    <w:rsid w:val="00B3755E"/>
    <w:rsid w:val="00B37CF8"/>
    <w:rsid w:val="00B41A05"/>
    <w:rsid w:val="00B43BD0"/>
    <w:rsid w:val="00B51658"/>
    <w:rsid w:val="00B57E92"/>
    <w:rsid w:val="00B65E39"/>
    <w:rsid w:val="00B72142"/>
    <w:rsid w:val="00B73F92"/>
    <w:rsid w:val="00B75129"/>
    <w:rsid w:val="00B86125"/>
    <w:rsid w:val="00B86E0A"/>
    <w:rsid w:val="00BA2ABF"/>
    <w:rsid w:val="00BA6B26"/>
    <w:rsid w:val="00BA7A41"/>
    <w:rsid w:val="00BB0637"/>
    <w:rsid w:val="00BB71A4"/>
    <w:rsid w:val="00BC2CA7"/>
    <w:rsid w:val="00C06CF1"/>
    <w:rsid w:val="00C075B5"/>
    <w:rsid w:val="00C11DED"/>
    <w:rsid w:val="00C15A01"/>
    <w:rsid w:val="00C1624A"/>
    <w:rsid w:val="00C1658A"/>
    <w:rsid w:val="00C24DC5"/>
    <w:rsid w:val="00C27AA3"/>
    <w:rsid w:val="00C361D5"/>
    <w:rsid w:val="00C36695"/>
    <w:rsid w:val="00C40BE3"/>
    <w:rsid w:val="00C746CE"/>
    <w:rsid w:val="00C761A1"/>
    <w:rsid w:val="00C77DD7"/>
    <w:rsid w:val="00C80DA8"/>
    <w:rsid w:val="00C87DA0"/>
    <w:rsid w:val="00C913CC"/>
    <w:rsid w:val="00CA13DD"/>
    <w:rsid w:val="00CB3A4E"/>
    <w:rsid w:val="00CD2AA9"/>
    <w:rsid w:val="00CF0B23"/>
    <w:rsid w:val="00D00BC9"/>
    <w:rsid w:val="00D053BA"/>
    <w:rsid w:val="00D0572A"/>
    <w:rsid w:val="00D1641A"/>
    <w:rsid w:val="00D22FAE"/>
    <w:rsid w:val="00D514AE"/>
    <w:rsid w:val="00D64947"/>
    <w:rsid w:val="00D9695D"/>
    <w:rsid w:val="00DA6B44"/>
    <w:rsid w:val="00DA7316"/>
    <w:rsid w:val="00DB14CF"/>
    <w:rsid w:val="00DB5FB8"/>
    <w:rsid w:val="00DB75F1"/>
    <w:rsid w:val="00DC0852"/>
    <w:rsid w:val="00DC667C"/>
    <w:rsid w:val="00DE1BC7"/>
    <w:rsid w:val="00DF50D3"/>
    <w:rsid w:val="00E15C52"/>
    <w:rsid w:val="00E16C6E"/>
    <w:rsid w:val="00E16E41"/>
    <w:rsid w:val="00E2207E"/>
    <w:rsid w:val="00E36664"/>
    <w:rsid w:val="00E37D4D"/>
    <w:rsid w:val="00E43225"/>
    <w:rsid w:val="00E7767D"/>
    <w:rsid w:val="00E800F6"/>
    <w:rsid w:val="00E92699"/>
    <w:rsid w:val="00E928AE"/>
    <w:rsid w:val="00EA2FB6"/>
    <w:rsid w:val="00EA6798"/>
    <w:rsid w:val="00EA7CFA"/>
    <w:rsid w:val="00EB57EC"/>
    <w:rsid w:val="00EC28ED"/>
    <w:rsid w:val="00ED0400"/>
    <w:rsid w:val="00ED04CE"/>
    <w:rsid w:val="00ED6814"/>
    <w:rsid w:val="00EE2600"/>
    <w:rsid w:val="00F00174"/>
    <w:rsid w:val="00F013CC"/>
    <w:rsid w:val="00F102A9"/>
    <w:rsid w:val="00F162F8"/>
    <w:rsid w:val="00F20A64"/>
    <w:rsid w:val="00F22934"/>
    <w:rsid w:val="00F40FA3"/>
    <w:rsid w:val="00F6055A"/>
    <w:rsid w:val="00F60826"/>
    <w:rsid w:val="00F658C7"/>
    <w:rsid w:val="00F7241D"/>
    <w:rsid w:val="00F84CD0"/>
    <w:rsid w:val="00F906A3"/>
    <w:rsid w:val="00F9506E"/>
    <w:rsid w:val="00FA6BCF"/>
    <w:rsid w:val="00FC3F49"/>
    <w:rsid w:val="00FC6B36"/>
    <w:rsid w:val="00FD1148"/>
    <w:rsid w:val="00FE0B14"/>
    <w:rsid w:val="00FE76C7"/>
    <w:rsid w:val="00FF0FE8"/>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6074C94B-0367-4601-9C7C-0BC35A0E13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9" w:qFormat="1"/>
    <w:lsdException w:name="heading 2" w:uiPriority="99" w:qFormat="1"/>
    <w:lsdException w:name="heading 3" w:uiPriority="99" w:qFormat="1"/>
    <w:lsdException w:name="heading 4" w:qFormat="1"/>
    <w:lsdException w:name="heading 5" w:uiPriority="9"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54F5"/>
    <w:pPr>
      <w:spacing w:before="120" w:line="312" w:lineRule="auto"/>
      <w:ind w:firstLine="567"/>
      <w:jc w:val="both"/>
    </w:pPr>
    <w:rPr>
      <w:sz w:val="26"/>
      <w:szCs w:val="24"/>
    </w:rPr>
  </w:style>
  <w:style w:type="paragraph" w:styleId="Heading1">
    <w:name w:val="heading 1"/>
    <w:basedOn w:val="Normal"/>
    <w:next w:val="Normal"/>
    <w:link w:val="Heading1Char"/>
    <w:uiPriority w:val="99"/>
    <w:qFormat/>
    <w:rsid w:val="00597ACF"/>
    <w:pPr>
      <w:keepNext/>
      <w:numPr>
        <w:numId w:val="21"/>
      </w:numPr>
      <w:spacing w:before="60" w:after="480" w:line="288" w:lineRule="auto"/>
      <w:jc w:val="center"/>
      <w:outlineLvl w:val="0"/>
    </w:pPr>
    <w:rPr>
      <w:rFonts w:cs="Arial"/>
      <w:b/>
      <w:bCs/>
      <w:kern w:val="32"/>
      <w:sz w:val="32"/>
      <w:szCs w:val="32"/>
    </w:rPr>
  </w:style>
  <w:style w:type="paragraph" w:styleId="Heading2">
    <w:name w:val="heading 2"/>
    <w:aliases w:val="l2,H2"/>
    <w:basedOn w:val="Normal"/>
    <w:next w:val="Normal"/>
    <w:link w:val="Heading2Char"/>
    <w:uiPriority w:val="99"/>
    <w:qFormat/>
    <w:rsid w:val="000B6FBD"/>
    <w:pPr>
      <w:keepNext/>
      <w:numPr>
        <w:ilvl w:val="1"/>
        <w:numId w:val="21"/>
      </w:numPr>
      <w:jc w:val="left"/>
      <w:outlineLvl w:val="1"/>
    </w:pPr>
    <w:rPr>
      <w:rFonts w:cs="Arial"/>
      <w:b/>
      <w:bCs/>
      <w:iCs/>
      <w:szCs w:val="28"/>
    </w:rPr>
  </w:style>
  <w:style w:type="paragraph" w:styleId="Heading3">
    <w:name w:val="heading 3"/>
    <w:basedOn w:val="Normal"/>
    <w:next w:val="Normal"/>
    <w:link w:val="Heading3Char"/>
    <w:uiPriority w:val="99"/>
    <w:qFormat/>
    <w:rsid w:val="00511C02"/>
    <w:pPr>
      <w:keepNext/>
      <w:numPr>
        <w:ilvl w:val="2"/>
        <w:numId w:val="21"/>
      </w:numPr>
      <w:jc w:val="left"/>
      <w:outlineLvl w:val="2"/>
    </w:pPr>
    <w:rPr>
      <w:rFonts w:cs="Arial"/>
      <w:b/>
      <w:bCs/>
      <w:i/>
      <w:szCs w:val="26"/>
    </w:rPr>
  </w:style>
  <w:style w:type="paragraph" w:styleId="Heading4">
    <w:name w:val="heading 4"/>
    <w:basedOn w:val="Normal"/>
    <w:next w:val="Normal"/>
    <w:qFormat/>
    <w:rsid w:val="00597ACF"/>
    <w:pPr>
      <w:keepNext/>
      <w:numPr>
        <w:ilvl w:val="3"/>
        <w:numId w:val="21"/>
      </w:numPr>
      <w:outlineLvl w:val="3"/>
    </w:pPr>
    <w:rPr>
      <w:b/>
      <w:bCs/>
      <w:szCs w:val="28"/>
    </w:rPr>
  </w:style>
  <w:style w:type="paragraph" w:styleId="Heading5">
    <w:name w:val="heading 5"/>
    <w:basedOn w:val="Normal"/>
    <w:next w:val="Normal"/>
    <w:link w:val="Heading5Char"/>
    <w:uiPriority w:val="9"/>
    <w:qFormat/>
    <w:rsid w:val="00597ACF"/>
    <w:pPr>
      <w:numPr>
        <w:ilvl w:val="4"/>
        <w:numId w:val="21"/>
      </w:numPr>
      <w:spacing w:before="240" w:after="60"/>
      <w:outlineLvl w:val="4"/>
    </w:pPr>
    <w:rPr>
      <w:b/>
      <w:bCs/>
      <w:i/>
      <w:iCs/>
      <w:szCs w:val="26"/>
    </w:rPr>
  </w:style>
  <w:style w:type="paragraph" w:styleId="Heading6">
    <w:name w:val="heading 6"/>
    <w:basedOn w:val="Normal"/>
    <w:next w:val="Normal"/>
    <w:qFormat/>
    <w:rsid w:val="00597ACF"/>
    <w:pPr>
      <w:numPr>
        <w:ilvl w:val="5"/>
        <w:numId w:val="21"/>
      </w:numPr>
      <w:spacing w:before="240" w:after="60"/>
      <w:outlineLvl w:val="5"/>
    </w:pPr>
    <w:rPr>
      <w:b/>
      <w:bCs/>
      <w:sz w:val="22"/>
      <w:szCs w:val="22"/>
    </w:rPr>
  </w:style>
  <w:style w:type="paragraph" w:styleId="Heading7">
    <w:name w:val="heading 7"/>
    <w:basedOn w:val="Normal"/>
    <w:next w:val="Normal"/>
    <w:qFormat/>
    <w:rsid w:val="00597ACF"/>
    <w:pPr>
      <w:numPr>
        <w:ilvl w:val="6"/>
        <w:numId w:val="21"/>
      </w:numPr>
      <w:spacing w:before="240" w:after="60"/>
      <w:outlineLvl w:val="6"/>
    </w:pPr>
    <w:rPr>
      <w:sz w:val="24"/>
    </w:rPr>
  </w:style>
  <w:style w:type="paragraph" w:styleId="Heading8">
    <w:name w:val="heading 8"/>
    <w:basedOn w:val="Normal"/>
    <w:next w:val="Normal"/>
    <w:qFormat/>
    <w:rsid w:val="00597ACF"/>
    <w:pPr>
      <w:numPr>
        <w:ilvl w:val="7"/>
        <w:numId w:val="21"/>
      </w:numPr>
      <w:spacing w:before="240" w:after="60"/>
      <w:outlineLvl w:val="7"/>
    </w:pPr>
    <w:rPr>
      <w:i/>
      <w:iCs/>
      <w:sz w:val="24"/>
    </w:rPr>
  </w:style>
  <w:style w:type="paragraph" w:styleId="Heading9">
    <w:name w:val="heading 9"/>
    <w:basedOn w:val="Normal"/>
    <w:next w:val="Normal"/>
    <w:qFormat/>
    <w:rsid w:val="00597ACF"/>
    <w:pPr>
      <w:numPr>
        <w:ilvl w:val="8"/>
        <w:numId w:val="2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A106C1"/>
    <w:rPr>
      <w:rFonts w:cs="Arial"/>
      <w:b/>
      <w:bCs/>
      <w:kern w:val="32"/>
      <w:sz w:val="32"/>
      <w:szCs w:val="32"/>
    </w:rPr>
  </w:style>
  <w:style w:type="character" w:customStyle="1" w:styleId="Heading2Char">
    <w:name w:val="Heading 2 Char"/>
    <w:aliases w:val="l2 Char,H2 Char"/>
    <w:basedOn w:val="DefaultParagraphFont"/>
    <w:link w:val="Heading2"/>
    <w:uiPriority w:val="99"/>
    <w:rsid w:val="00A106C1"/>
    <w:rPr>
      <w:rFonts w:cs="Arial"/>
      <w:b/>
      <w:bCs/>
      <w:iCs/>
      <w:sz w:val="26"/>
      <w:szCs w:val="28"/>
    </w:rPr>
  </w:style>
  <w:style w:type="character" w:customStyle="1" w:styleId="Heading3Char">
    <w:name w:val="Heading 3 Char"/>
    <w:basedOn w:val="DefaultParagraphFont"/>
    <w:link w:val="Heading3"/>
    <w:uiPriority w:val="99"/>
    <w:rsid w:val="00A106C1"/>
    <w:rPr>
      <w:rFonts w:cs="Arial"/>
      <w:b/>
      <w:bCs/>
      <w:i/>
      <w:sz w:val="26"/>
      <w:szCs w:val="26"/>
    </w:rPr>
  </w:style>
  <w:style w:type="character" w:customStyle="1" w:styleId="Heading5Char">
    <w:name w:val="Heading 5 Char"/>
    <w:basedOn w:val="DefaultParagraphFont"/>
    <w:link w:val="Heading5"/>
    <w:uiPriority w:val="9"/>
    <w:rsid w:val="00A106C1"/>
    <w:rPr>
      <w:b/>
      <w:bCs/>
      <w:i/>
      <w:iCs/>
      <w:sz w:val="26"/>
      <w:szCs w:val="26"/>
    </w:rPr>
  </w:style>
  <w:style w:type="paragraph" w:styleId="Footer">
    <w:name w:val="footer"/>
    <w:basedOn w:val="Normal"/>
    <w:link w:val="FooterChar"/>
    <w:uiPriority w:val="99"/>
    <w:rsid w:val="008F3A79"/>
    <w:pPr>
      <w:tabs>
        <w:tab w:val="center" w:pos="4320"/>
        <w:tab w:val="right" w:pos="8640"/>
      </w:tabs>
    </w:pPr>
  </w:style>
  <w:style w:type="character" w:customStyle="1" w:styleId="FooterChar">
    <w:name w:val="Footer Char"/>
    <w:basedOn w:val="DefaultParagraphFont"/>
    <w:link w:val="Footer"/>
    <w:uiPriority w:val="99"/>
    <w:rsid w:val="00A106C1"/>
    <w:rPr>
      <w:sz w:val="26"/>
      <w:szCs w:val="24"/>
    </w:r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character" w:customStyle="1" w:styleId="RefListChar">
    <w:name w:val="RefList Char"/>
    <w:basedOn w:val="DefaultParagraphFont"/>
    <w:link w:val="RefList"/>
    <w:rsid w:val="0000420E"/>
    <w:rPr>
      <w:sz w:val="26"/>
      <w:szCs w:val="24"/>
      <w:lang w:val="fr-FR"/>
    </w:rPr>
  </w:style>
  <w:style w:type="table" w:styleId="TableGrid">
    <w:name w:val="Table Grid"/>
    <w:basedOn w:val="TableNormal"/>
    <w:rsid w:val="00B41A05"/>
    <w:pPr>
      <w:spacing w:before="100" w:beforeAutospacing="1" w:after="100" w:afterAutospacing="1"/>
    </w:pPr>
    <w:rPr>
      <w:sz w:val="26"/>
    </w:rPr>
    <w:tblPr>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57" w:type="dxa"/>
        <w:bottom w:w="0" w:type="dxa"/>
        <w:right w:w="57" w:type="dxa"/>
      </w:tblCellMar>
    </w:tblPr>
    <w:trPr>
      <w:jc w:val="center"/>
    </w:trPr>
    <w:tcPr>
      <w:shd w:val="clear" w:color="auto" w:fill="auto"/>
      <w:vAlign w:val="center"/>
    </w:tcPr>
  </w:style>
  <w:style w:type="paragraph" w:styleId="Caption">
    <w:name w:val="caption"/>
    <w:next w:val="Normal"/>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uiPriority w:val="99"/>
    <w:rsid w:val="0050292A"/>
    <w:pPr>
      <w:tabs>
        <w:tab w:val="center" w:pos="4513"/>
        <w:tab w:val="right" w:pos="9026"/>
      </w:tabs>
    </w:pPr>
  </w:style>
  <w:style w:type="character" w:customStyle="1" w:styleId="HeaderChar">
    <w:name w:val="Header Char"/>
    <w:basedOn w:val="DefaultParagraphFont"/>
    <w:link w:val="Header"/>
    <w:uiPriority w:val="99"/>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0"/>
      </w:numPr>
      <w:spacing w:before="120" w:line="312" w:lineRule="auto"/>
      <w:ind w:left="0" w:firstLine="0"/>
    </w:pPr>
    <w:rPr>
      <w:b/>
      <w:sz w:val="28"/>
      <w:szCs w:val="24"/>
    </w:rPr>
  </w:style>
  <w:style w:type="character" w:customStyle="1" w:styleId="NumberingStyleChar">
    <w:name w:val="Numbering Style Char"/>
    <w:basedOn w:val="DefaultParagraphFont"/>
    <w:link w:val="NumberingStyle"/>
    <w:rsid w:val="00061855"/>
    <w:rPr>
      <w:b/>
      <w:sz w:val="28"/>
      <w:szCs w:val="24"/>
    </w:rPr>
  </w:style>
  <w:style w:type="paragraph" w:styleId="ListParagraph">
    <w:name w:val="List Paragraph"/>
    <w:basedOn w:val="Normal"/>
    <w:uiPriority w:val="99"/>
    <w:qFormat/>
    <w:rsid w:val="00A65EB7"/>
    <w:pPr>
      <w:ind w:left="720"/>
      <w:contextualSpacing/>
    </w:pPr>
  </w:style>
  <w:style w:type="paragraph" w:customStyle="1" w:styleId="StyleBefore3pt">
    <w:name w:val="Style Before:  3 pt"/>
    <w:basedOn w:val="Normal"/>
    <w:rsid w:val="00753684"/>
    <w:pPr>
      <w:spacing w:before="60"/>
    </w:pPr>
    <w:rPr>
      <w:szCs w:val="20"/>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character" w:customStyle="1" w:styleId="Like-NumberingChar">
    <w:name w:val="Like-Numbering Char"/>
    <w:basedOn w:val="DefaultParagraphFont"/>
    <w:link w:val="Like-Numbering"/>
    <w:rsid w:val="00A54EB5"/>
    <w:rPr>
      <w:b/>
      <w:sz w:val="26"/>
      <w:szCs w:val="24"/>
    </w:rPr>
  </w:style>
  <w:style w:type="paragraph" w:styleId="BalloonText">
    <w:name w:val="Balloon Text"/>
    <w:basedOn w:val="Normal"/>
    <w:link w:val="BalloonTextChar"/>
    <w:uiPriority w:val="99"/>
    <w:rsid w:val="000F1E18"/>
    <w:pPr>
      <w:spacing w:before="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3"/>
      </w:numPr>
      <w:ind w:left="0" w:firstLine="0"/>
    </w:p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
    <w:name w:val="Unresolved Mention"/>
    <w:basedOn w:val="DefaultParagraphFont"/>
    <w:uiPriority w:val="99"/>
    <w:semiHidden/>
    <w:unhideWhenUsed/>
    <w:rsid w:val="006A7661"/>
    <w:rPr>
      <w:color w:val="808080"/>
      <w:shd w:val="clear" w:color="auto" w:fill="E6E6E6"/>
    </w:rPr>
  </w:style>
  <w:style w:type="paragraph" w:customStyle="1" w:styleId="Heading50">
    <w:name w:val="Heading_5"/>
    <w:basedOn w:val="Heading5"/>
    <w:uiPriority w:val="99"/>
    <w:rsid w:val="00A106C1"/>
    <w:pPr>
      <w:keepNext/>
      <w:keepLines/>
      <w:widowControl w:val="0"/>
      <w:numPr>
        <w:numId w:val="34"/>
      </w:numPr>
      <w:adjustRightInd w:val="0"/>
      <w:spacing w:before="180" w:after="120" w:line="240" w:lineRule="auto"/>
      <w:textAlignment w:val="baseline"/>
    </w:pPr>
    <w:rPr>
      <w:rFonts w:ascii="Tahoma" w:hAnsi="Tahoma" w:cs="Tahoma"/>
      <w:b w:val="0"/>
      <w:bCs w:val="0"/>
      <w:i w:val="0"/>
      <w:iCs w:val="0"/>
      <w:color w:val="000000"/>
      <w:sz w:val="20"/>
      <w:szCs w:val="20"/>
    </w:rPr>
  </w:style>
  <w:style w:type="paragraph" w:customStyle="1" w:styleId="Style2">
    <w:name w:val="Style2"/>
    <w:basedOn w:val="Heading3"/>
    <w:next w:val="TOCHeading"/>
    <w:uiPriority w:val="99"/>
    <w:rsid w:val="00A106C1"/>
    <w:pPr>
      <w:keepLines/>
      <w:widowControl w:val="0"/>
      <w:numPr>
        <w:numId w:val="34"/>
      </w:numPr>
      <w:adjustRightInd w:val="0"/>
      <w:spacing w:before="200" w:line="276" w:lineRule="auto"/>
      <w:jc w:val="both"/>
      <w:textAlignment w:val="baseline"/>
    </w:pPr>
    <w:rPr>
      <w:rFonts w:cs="Times New Roman"/>
      <w:i w:val="0"/>
      <w:color w:val="000000"/>
      <w:sz w:val="24"/>
      <w:szCs w:val="20"/>
    </w:rPr>
  </w:style>
  <w:style w:type="paragraph" w:styleId="TOCHeading">
    <w:name w:val="TOC Heading"/>
    <w:basedOn w:val="Heading1"/>
    <w:next w:val="Normal"/>
    <w:uiPriority w:val="39"/>
    <w:unhideWhenUsed/>
    <w:qFormat/>
    <w:rsid w:val="00A106C1"/>
    <w:pPr>
      <w:keepLines/>
      <w:widowControl w:val="0"/>
      <w:numPr>
        <w:numId w:val="0"/>
      </w:numPr>
      <w:adjustRightInd w:val="0"/>
      <w:spacing w:before="240" w:after="0" w:line="276" w:lineRule="auto"/>
      <w:jc w:val="both"/>
      <w:textAlignment w:val="baseline"/>
      <w:outlineLvl w:val="9"/>
    </w:pPr>
    <w:rPr>
      <w:rFonts w:asciiTheme="majorHAnsi" w:eastAsiaTheme="majorEastAsia" w:hAnsiTheme="majorHAnsi" w:cstheme="majorBidi"/>
      <w:b w:val="0"/>
      <w:bCs w:val="0"/>
      <w:color w:val="365F91" w:themeColor="accent1" w:themeShade="BF"/>
      <w:kern w:val="0"/>
    </w:rPr>
  </w:style>
  <w:style w:type="paragraph" w:styleId="CommentText">
    <w:name w:val="annotation text"/>
    <w:basedOn w:val="Normal"/>
    <w:link w:val="CommentTextChar"/>
    <w:uiPriority w:val="99"/>
    <w:semiHidden/>
    <w:unhideWhenUsed/>
    <w:rsid w:val="00A106C1"/>
    <w:pPr>
      <w:widowControl w:val="0"/>
      <w:adjustRightInd w:val="0"/>
      <w:spacing w:before="0" w:line="240" w:lineRule="auto"/>
      <w:ind w:firstLine="0"/>
      <w:textAlignment w:val="baseline"/>
    </w:pPr>
    <w:rPr>
      <w:rFonts w:ascii="Verdana" w:hAnsi="Verdana"/>
      <w:color w:val="000000"/>
      <w:sz w:val="20"/>
      <w:szCs w:val="20"/>
    </w:rPr>
  </w:style>
  <w:style w:type="character" w:customStyle="1" w:styleId="CommentTextChar">
    <w:name w:val="Comment Text Char"/>
    <w:basedOn w:val="DefaultParagraphFont"/>
    <w:link w:val="CommentText"/>
    <w:uiPriority w:val="99"/>
    <w:semiHidden/>
    <w:rsid w:val="00A106C1"/>
    <w:rPr>
      <w:rFonts w:ascii="Verdana" w:hAnsi="Verdana"/>
      <w:color w:val="000000"/>
    </w:rPr>
  </w:style>
  <w:style w:type="character" w:customStyle="1" w:styleId="CommentSubjectChar">
    <w:name w:val="Comment Subject Char"/>
    <w:basedOn w:val="CommentTextChar"/>
    <w:link w:val="CommentSubject"/>
    <w:uiPriority w:val="99"/>
    <w:semiHidden/>
    <w:rsid w:val="00A106C1"/>
    <w:rPr>
      <w:rFonts w:ascii="Verdana" w:hAnsi="Verdana"/>
      <w:b/>
      <w:bCs/>
      <w:color w:val="000000"/>
    </w:rPr>
  </w:style>
  <w:style w:type="paragraph" w:styleId="CommentSubject">
    <w:name w:val="annotation subject"/>
    <w:basedOn w:val="CommentText"/>
    <w:next w:val="CommentText"/>
    <w:link w:val="CommentSubjectChar"/>
    <w:uiPriority w:val="99"/>
    <w:semiHidden/>
    <w:unhideWhenUsed/>
    <w:rsid w:val="00A106C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header" Target="header2.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www.cengageasia.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F0971C-8555-4FC9-B72B-6765A59BE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TotalTime>
  <Pages>65</Pages>
  <Words>3574</Words>
  <Characters>20378</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Mẫu Khóa Luận Tốt Nghiệp</vt:lpstr>
    </vt:vector>
  </TitlesOfParts>
  <Manager>ThS. Phạm Thái Khanh</Manager>
  <Company>Trường Đại học Công Nghiệp TP.HCM</Company>
  <LinksUpToDate>false</LinksUpToDate>
  <CharactersWithSpaces>23905</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Khóa Luận Tốt Nghiệp</dc:title>
  <dc:subject>Khóa Luận Tốt Nghiệp</dc:subject>
  <dc:creator>Khanh Pham Thai</dc:creator>
  <cp:keywords/>
  <dc:description/>
  <cp:lastModifiedBy>NDT Laptop</cp:lastModifiedBy>
  <cp:revision>3</cp:revision>
  <cp:lastPrinted>2018-01-30T09:19:00Z</cp:lastPrinted>
  <dcterms:created xsi:type="dcterms:W3CDTF">2018-03-31T03:48:00Z</dcterms:created>
  <dcterms:modified xsi:type="dcterms:W3CDTF">2018-03-31T03:49:00Z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